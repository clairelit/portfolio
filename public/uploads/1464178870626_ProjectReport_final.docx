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526F0B" w14:textId="77777777" w:rsidR="00AC7987" w:rsidRDefault="00AC7987" w:rsidP="002D3291">
      <w:pPr>
        <w:jc w:val="left"/>
        <w:rPr>
          <w:rFonts w:cs="Arial"/>
        </w:rPr>
      </w:pPr>
    </w:p>
    <w:p w14:paraId="557ADCBA" w14:textId="77777777" w:rsidR="008C35A0" w:rsidRPr="00E6165F" w:rsidRDefault="008C35A0" w:rsidP="002D3291">
      <w:pPr>
        <w:jc w:val="left"/>
        <w:rPr>
          <w:rFonts w:cs="Arial"/>
        </w:rPr>
      </w:pPr>
    </w:p>
    <w:p w14:paraId="65729C57" w14:textId="77777777" w:rsidR="006544FB" w:rsidRPr="00034ACD" w:rsidRDefault="006544FB" w:rsidP="00AC7987">
      <w:pPr>
        <w:jc w:val="left"/>
      </w:pPr>
    </w:p>
    <w:p w14:paraId="78E4AE76" w14:textId="53501A52" w:rsidR="002D3291" w:rsidRPr="00811F93" w:rsidRDefault="0031451A" w:rsidP="002D3291">
      <w:pPr>
        <w:jc w:val="center"/>
        <w:rPr>
          <w:rFonts w:cs="Arial"/>
          <w:caps/>
          <w:szCs w:val="22"/>
        </w:rPr>
      </w:pPr>
      <w:r>
        <w:rPr>
          <w:rFonts w:cs="Arial"/>
          <w:caps/>
          <w:szCs w:val="22"/>
        </w:rPr>
        <w:t>Mendicity Transmission Project Team REPORT</w:t>
      </w:r>
    </w:p>
    <w:p w14:paraId="7805E48B" w14:textId="77777777" w:rsidR="002D3291" w:rsidRPr="00811F93" w:rsidRDefault="002D3291" w:rsidP="002D3291">
      <w:pPr>
        <w:jc w:val="center"/>
        <w:rPr>
          <w:rFonts w:cs="Arial"/>
          <w:szCs w:val="22"/>
        </w:rPr>
      </w:pPr>
    </w:p>
    <w:p w14:paraId="151D961E" w14:textId="77777777" w:rsidR="00E6165F" w:rsidRPr="00811F93" w:rsidRDefault="00E6165F" w:rsidP="002D3291">
      <w:pPr>
        <w:jc w:val="center"/>
        <w:rPr>
          <w:rFonts w:cs="Arial"/>
          <w:szCs w:val="22"/>
        </w:rPr>
      </w:pPr>
    </w:p>
    <w:p w14:paraId="2B14CCD9" w14:textId="77777777" w:rsidR="00E16EFE" w:rsidRDefault="00863EF8" w:rsidP="00E16EFE">
      <w:pPr>
        <w:pStyle w:val="Header"/>
        <w:jc w:val="center"/>
      </w:pPr>
      <w:r>
        <w:rPr>
          <w:noProof/>
        </w:rPr>
        <w:drawing>
          <wp:inline distT="0" distB="0" distL="0" distR="0" wp14:anchorId="1091C217" wp14:editId="42CFB51C">
            <wp:extent cx="3776980" cy="1831054"/>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ActiveLeadership.jpg"/>
                    <pic:cNvPicPr/>
                  </pic:nvPicPr>
                  <pic:blipFill>
                    <a:blip r:embed="rId8">
                      <a:extLst>
                        <a:ext uri="{28A0092B-C50C-407E-A947-70E740481C1C}">
                          <a14:useLocalDpi xmlns:a14="http://schemas.microsoft.com/office/drawing/2010/main" val="0"/>
                        </a:ext>
                      </a:extLst>
                    </a:blip>
                    <a:stretch>
                      <a:fillRect/>
                    </a:stretch>
                  </pic:blipFill>
                  <pic:spPr>
                    <a:xfrm>
                      <a:off x="0" y="0"/>
                      <a:ext cx="3776980" cy="1831054"/>
                    </a:xfrm>
                    <a:prstGeom prst="rect">
                      <a:avLst/>
                    </a:prstGeom>
                  </pic:spPr>
                </pic:pic>
              </a:graphicData>
            </a:graphic>
          </wp:inline>
        </w:drawing>
      </w:r>
    </w:p>
    <w:p w14:paraId="58037367" w14:textId="77777777" w:rsidR="00E6165F" w:rsidRPr="00811F93" w:rsidRDefault="00E6165F" w:rsidP="002D3291">
      <w:pPr>
        <w:jc w:val="center"/>
        <w:rPr>
          <w:rFonts w:cs="Arial"/>
          <w:szCs w:val="22"/>
        </w:rPr>
      </w:pPr>
    </w:p>
    <w:p w14:paraId="176F16B4" w14:textId="77777777" w:rsidR="007E6264" w:rsidRDefault="007E6264" w:rsidP="002D3291">
      <w:pPr>
        <w:jc w:val="center"/>
        <w:rPr>
          <w:rFonts w:cs="Arial"/>
          <w:szCs w:val="22"/>
        </w:rPr>
      </w:pPr>
    </w:p>
    <w:p w14:paraId="1BC6BA87" w14:textId="77777777" w:rsidR="008377D3" w:rsidRDefault="008377D3" w:rsidP="002D3291">
      <w:pPr>
        <w:jc w:val="center"/>
        <w:rPr>
          <w:rFonts w:cs="Arial"/>
          <w:szCs w:val="22"/>
        </w:rPr>
      </w:pPr>
    </w:p>
    <w:p w14:paraId="31EE9D4B" w14:textId="77777777" w:rsidR="008377D3" w:rsidRDefault="008377D3" w:rsidP="002D3291">
      <w:pPr>
        <w:jc w:val="center"/>
        <w:rPr>
          <w:rFonts w:cs="Arial"/>
          <w:szCs w:val="22"/>
        </w:rPr>
      </w:pPr>
    </w:p>
    <w:p w14:paraId="2A150E54" w14:textId="77777777" w:rsidR="008377D3" w:rsidRDefault="008377D3" w:rsidP="002D3291">
      <w:pPr>
        <w:jc w:val="center"/>
        <w:rPr>
          <w:rFonts w:cs="Arial"/>
          <w:szCs w:val="22"/>
        </w:rPr>
      </w:pPr>
    </w:p>
    <w:p w14:paraId="04D37C51" w14:textId="77777777" w:rsidR="008377D3" w:rsidRPr="00811F93" w:rsidRDefault="008377D3" w:rsidP="002D3291">
      <w:pPr>
        <w:jc w:val="center"/>
        <w:rPr>
          <w:rFonts w:cs="Arial"/>
          <w:szCs w:val="22"/>
        </w:rPr>
      </w:pPr>
    </w:p>
    <w:p w14:paraId="1139B69D" w14:textId="08329833" w:rsidR="003D1D66" w:rsidRDefault="0031451A" w:rsidP="002A4628">
      <w:pPr>
        <w:jc w:val="center"/>
        <w:rPr>
          <w:rFonts w:cs="Arial"/>
          <w:caps/>
          <w:szCs w:val="22"/>
        </w:rPr>
      </w:pPr>
      <w:r>
        <w:rPr>
          <w:rFonts w:cs="Arial"/>
          <w:caps/>
          <w:szCs w:val="22"/>
        </w:rPr>
        <w:t>nATASHA DOWNEY</w:t>
      </w:r>
    </w:p>
    <w:p w14:paraId="4054F40F" w14:textId="2AC370BC" w:rsidR="002A4628" w:rsidRPr="00811F93" w:rsidRDefault="003D1D66" w:rsidP="002A4628">
      <w:pPr>
        <w:jc w:val="center"/>
        <w:rPr>
          <w:rFonts w:cs="Arial"/>
          <w:caps/>
          <w:szCs w:val="22"/>
        </w:rPr>
      </w:pPr>
      <w:r>
        <w:rPr>
          <w:rFonts w:cs="Arial"/>
          <w:caps/>
          <w:szCs w:val="22"/>
        </w:rPr>
        <w:t>K00185504</w:t>
      </w:r>
    </w:p>
    <w:p w14:paraId="1623CBFA" w14:textId="77777777" w:rsidR="00AC7987" w:rsidRDefault="00AC7987" w:rsidP="00AC7987">
      <w:pPr>
        <w:jc w:val="center"/>
        <w:rPr>
          <w:rFonts w:cs="Arial"/>
          <w:szCs w:val="22"/>
        </w:rPr>
      </w:pPr>
    </w:p>
    <w:p w14:paraId="7654F834" w14:textId="77777777" w:rsidR="00DD6CE5" w:rsidRDefault="00DD6CE5" w:rsidP="00AC7987">
      <w:pPr>
        <w:jc w:val="center"/>
        <w:rPr>
          <w:rFonts w:cs="Arial"/>
          <w:szCs w:val="22"/>
        </w:rPr>
      </w:pPr>
    </w:p>
    <w:p w14:paraId="34C2E08C" w14:textId="77777777" w:rsidR="00DD6CE5" w:rsidRDefault="00DD6CE5" w:rsidP="00AC7987">
      <w:pPr>
        <w:jc w:val="center"/>
        <w:rPr>
          <w:rFonts w:cs="Arial"/>
          <w:szCs w:val="22"/>
        </w:rPr>
      </w:pPr>
    </w:p>
    <w:p w14:paraId="332D25DD" w14:textId="34167D4A" w:rsidR="00DD6CE5" w:rsidRDefault="0031451A" w:rsidP="00DD6CE5">
      <w:pPr>
        <w:jc w:val="center"/>
        <w:rPr>
          <w:rFonts w:cs="Arial"/>
          <w:szCs w:val="22"/>
        </w:rPr>
      </w:pPr>
      <w:r>
        <w:rPr>
          <w:rFonts w:cs="Arial"/>
          <w:szCs w:val="22"/>
        </w:rPr>
        <w:t>April 2016</w:t>
      </w:r>
    </w:p>
    <w:p w14:paraId="6612624E" w14:textId="77777777" w:rsidR="00132C38" w:rsidRDefault="00132C38" w:rsidP="00AC7987">
      <w:pPr>
        <w:jc w:val="center"/>
        <w:rPr>
          <w:rFonts w:cs="Arial"/>
          <w:szCs w:val="22"/>
        </w:rPr>
      </w:pPr>
    </w:p>
    <w:p w14:paraId="6A522E10" w14:textId="77777777" w:rsidR="00E16EFE" w:rsidRDefault="00E16EFE" w:rsidP="00AC7987">
      <w:pPr>
        <w:jc w:val="center"/>
        <w:rPr>
          <w:rFonts w:cs="Arial"/>
          <w:szCs w:val="22"/>
        </w:rPr>
      </w:pPr>
    </w:p>
    <w:p w14:paraId="6DBE12F2" w14:textId="77777777" w:rsidR="00E16EFE" w:rsidRDefault="00E16EFE" w:rsidP="00AC7987">
      <w:pPr>
        <w:jc w:val="center"/>
        <w:rPr>
          <w:rFonts w:cs="Arial"/>
          <w:szCs w:val="22"/>
        </w:rPr>
      </w:pPr>
    </w:p>
    <w:p w14:paraId="2FE9C6C6" w14:textId="77777777" w:rsidR="00E16EFE" w:rsidRDefault="00E16EFE" w:rsidP="00AC7987">
      <w:pPr>
        <w:jc w:val="center"/>
        <w:rPr>
          <w:rFonts w:cs="Arial"/>
          <w:szCs w:val="22"/>
        </w:rPr>
      </w:pPr>
    </w:p>
    <w:p w14:paraId="367B7352" w14:textId="77777777" w:rsidR="00E16EFE" w:rsidRDefault="00E16EFE" w:rsidP="00AC7987">
      <w:pPr>
        <w:jc w:val="center"/>
        <w:rPr>
          <w:rFonts w:cs="Arial"/>
          <w:szCs w:val="22"/>
        </w:rPr>
      </w:pPr>
    </w:p>
    <w:p w14:paraId="3903DF04" w14:textId="77777777" w:rsidR="00A73A27" w:rsidRDefault="00A73A27" w:rsidP="00AC7987">
      <w:pPr>
        <w:jc w:val="center"/>
        <w:rPr>
          <w:rFonts w:cs="Arial"/>
          <w:szCs w:val="22"/>
        </w:rPr>
      </w:pPr>
      <w:r>
        <w:rPr>
          <w:rFonts w:cs="Arial"/>
          <w:szCs w:val="22"/>
        </w:rPr>
        <w:t xml:space="preserve">Limerick School of Art and Design </w:t>
      </w:r>
    </w:p>
    <w:p w14:paraId="648F6834" w14:textId="77777777" w:rsidR="00E16EFE" w:rsidRDefault="00A73A27" w:rsidP="00AC7987">
      <w:pPr>
        <w:jc w:val="center"/>
        <w:rPr>
          <w:rFonts w:cs="Arial"/>
          <w:szCs w:val="22"/>
        </w:rPr>
      </w:pPr>
      <w:r>
        <w:rPr>
          <w:rFonts w:cs="Arial"/>
          <w:szCs w:val="22"/>
        </w:rPr>
        <w:t xml:space="preserve">Limerick Institute of Technology – Clonmel </w:t>
      </w:r>
    </w:p>
    <w:p w14:paraId="6C9D853B" w14:textId="77777777" w:rsidR="00E16EFE" w:rsidRDefault="00E16EFE" w:rsidP="00AC7987">
      <w:pPr>
        <w:jc w:val="center"/>
        <w:rPr>
          <w:rFonts w:cs="Arial"/>
          <w:szCs w:val="22"/>
        </w:rPr>
      </w:pPr>
    </w:p>
    <w:p w14:paraId="720D0950" w14:textId="77777777" w:rsidR="00E16EFE" w:rsidRDefault="00E16EFE" w:rsidP="00AC7987">
      <w:pPr>
        <w:jc w:val="center"/>
        <w:rPr>
          <w:rFonts w:cs="Arial"/>
          <w:szCs w:val="22"/>
        </w:rPr>
      </w:pPr>
    </w:p>
    <w:p w14:paraId="792B3D04" w14:textId="77777777" w:rsidR="00E16EFE" w:rsidRPr="00811F93" w:rsidRDefault="00E16EFE" w:rsidP="00AC7987">
      <w:pPr>
        <w:jc w:val="center"/>
        <w:rPr>
          <w:rFonts w:cs="Arial"/>
          <w:szCs w:val="22"/>
        </w:rPr>
      </w:pPr>
    </w:p>
    <w:p w14:paraId="0AD0C582" w14:textId="77777777" w:rsidR="00E6165F" w:rsidRPr="00811F93" w:rsidRDefault="00E6165F" w:rsidP="00AC7987">
      <w:pPr>
        <w:jc w:val="center"/>
        <w:rPr>
          <w:rFonts w:cs="Arial"/>
          <w:szCs w:val="22"/>
        </w:rPr>
      </w:pPr>
    </w:p>
    <w:p w14:paraId="0635B3DE" w14:textId="77777777" w:rsidR="00AC7987" w:rsidRPr="00811F93" w:rsidRDefault="00AC7987" w:rsidP="002539E0">
      <w:pPr>
        <w:jc w:val="center"/>
        <w:rPr>
          <w:rFonts w:cs="Arial"/>
          <w:szCs w:val="22"/>
        </w:rPr>
      </w:pPr>
    </w:p>
    <w:p w14:paraId="5542027F" w14:textId="77777777" w:rsidR="002A4628" w:rsidRDefault="002D3291" w:rsidP="002539E0">
      <w:pPr>
        <w:jc w:val="center"/>
        <w:rPr>
          <w:rFonts w:cs="Arial"/>
          <w:szCs w:val="22"/>
        </w:rPr>
      </w:pPr>
      <w:r w:rsidRPr="00811F93">
        <w:rPr>
          <w:rFonts w:cs="Arial"/>
          <w:szCs w:val="22"/>
        </w:rPr>
        <w:t xml:space="preserve">A </w:t>
      </w:r>
      <w:r w:rsidR="00EC3483">
        <w:rPr>
          <w:rFonts w:cs="Arial"/>
          <w:szCs w:val="22"/>
        </w:rPr>
        <w:t>report</w:t>
      </w:r>
      <w:r w:rsidR="002A4628">
        <w:rPr>
          <w:rFonts w:cs="Arial"/>
          <w:szCs w:val="22"/>
        </w:rPr>
        <w:t xml:space="preserve"> </w:t>
      </w:r>
      <w:r w:rsidRPr="00811F93">
        <w:rPr>
          <w:rFonts w:cs="Arial"/>
          <w:szCs w:val="22"/>
        </w:rPr>
        <w:t xml:space="preserve">submitted in partial fulfilment of the requirements for the degree of </w:t>
      </w:r>
      <w:r w:rsidR="002539E0" w:rsidRPr="002539E0">
        <w:rPr>
          <w:rFonts w:cs="Arial"/>
          <w:szCs w:val="22"/>
        </w:rPr>
        <w:t>Bachelor of Sci</w:t>
      </w:r>
      <w:r w:rsidR="00A73A27">
        <w:rPr>
          <w:rFonts w:cs="Arial"/>
          <w:szCs w:val="22"/>
        </w:rPr>
        <w:t>ence in Creative Multimedia</w:t>
      </w:r>
    </w:p>
    <w:p w14:paraId="60669A7A" w14:textId="77777777" w:rsidR="00A65E37" w:rsidRDefault="00A65E37" w:rsidP="007E6264">
      <w:pPr>
        <w:jc w:val="center"/>
        <w:rPr>
          <w:rFonts w:cs="Arial"/>
          <w:szCs w:val="22"/>
        </w:rPr>
      </w:pPr>
    </w:p>
    <w:p w14:paraId="5B411A14" w14:textId="77777777" w:rsidR="00132C38" w:rsidRPr="000C1013" w:rsidRDefault="00E16EFE" w:rsidP="002D3291">
      <w:pPr>
        <w:jc w:val="center"/>
        <w:rPr>
          <w:rFonts w:cs="Arial"/>
          <w:b/>
          <w:sz w:val="32"/>
          <w:szCs w:val="32"/>
        </w:rPr>
      </w:pPr>
      <w:r w:rsidRPr="000C1013">
        <w:rPr>
          <w:rFonts w:cs="Arial"/>
          <w:b/>
          <w:sz w:val="32"/>
          <w:szCs w:val="32"/>
        </w:rPr>
        <w:t>Declaration</w:t>
      </w:r>
    </w:p>
    <w:p w14:paraId="6B925059" w14:textId="77777777" w:rsidR="00E16EFE" w:rsidRDefault="00E16EFE" w:rsidP="002D3291">
      <w:pPr>
        <w:jc w:val="center"/>
        <w:rPr>
          <w:rFonts w:cs="Arial"/>
        </w:rPr>
      </w:pPr>
    </w:p>
    <w:p w14:paraId="6721536D" w14:textId="77777777" w:rsidR="00E16EFE" w:rsidRDefault="00D477F4" w:rsidP="00D477F4">
      <w:pPr>
        <w:rPr>
          <w:rFonts w:cs="Arial"/>
          <w:szCs w:val="22"/>
        </w:rPr>
      </w:pPr>
      <w:r w:rsidRPr="00D477F4">
        <w:rPr>
          <w:rFonts w:cs="Arial"/>
          <w:szCs w:val="22"/>
        </w:rPr>
        <w:t xml:space="preserve">This </w:t>
      </w:r>
      <w:r w:rsidR="00EC3483">
        <w:rPr>
          <w:rFonts w:cs="Arial"/>
          <w:szCs w:val="22"/>
        </w:rPr>
        <w:t>report</w:t>
      </w:r>
      <w:r w:rsidRPr="00D477F4">
        <w:rPr>
          <w:rFonts w:cs="Arial"/>
          <w:szCs w:val="22"/>
        </w:rPr>
        <w:t xml:space="preserve"> is my original work and has not been submitted previously for a degree at this or any other</w:t>
      </w:r>
      <w:r>
        <w:rPr>
          <w:rFonts w:cs="Arial"/>
          <w:szCs w:val="22"/>
        </w:rPr>
        <w:t xml:space="preserve"> </w:t>
      </w:r>
      <w:r w:rsidRPr="00D477F4">
        <w:rPr>
          <w:rFonts w:cs="Arial"/>
          <w:szCs w:val="22"/>
        </w:rPr>
        <w:t>institute</w:t>
      </w:r>
      <w:r>
        <w:rPr>
          <w:rFonts w:cs="Arial"/>
          <w:szCs w:val="22"/>
        </w:rPr>
        <w:t xml:space="preserve"> or</w:t>
      </w:r>
      <w:r w:rsidRPr="00D477F4">
        <w:rPr>
          <w:rFonts w:cs="Arial"/>
          <w:szCs w:val="22"/>
        </w:rPr>
        <w:t xml:space="preserve"> university.  To the best of my knowledge it does not contain any material published or written by another person, except as acknowledged in the text.</w:t>
      </w:r>
    </w:p>
    <w:p w14:paraId="048A686C" w14:textId="77777777" w:rsidR="002955B6" w:rsidRDefault="002955B6" w:rsidP="002D3291">
      <w:pPr>
        <w:jc w:val="center"/>
        <w:rPr>
          <w:rFonts w:cs="Arial"/>
          <w:szCs w:val="22"/>
        </w:rPr>
      </w:pPr>
    </w:p>
    <w:p w14:paraId="4CD4B952" w14:textId="77777777" w:rsidR="00E16EFE" w:rsidRDefault="00E16EFE" w:rsidP="002D3291">
      <w:pPr>
        <w:jc w:val="center"/>
        <w:rPr>
          <w:rFonts w:cs="Arial"/>
          <w:szCs w:val="22"/>
        </w:rPr>
      </w:pPr>
    </w:p>
    <w:p w14:paraId="17D66093" w14:textId="4379F143" w:rsidR="002955B6" w:rsidRDefault="00E16EFE" w:rsidP="002955B6">
      <w:pPr>
        <w:jc w:val="center"/>
        <w:rPr>
          <w:rFonts w:cs="Arial"/>
          <w:b/>
          <w:sz w:val="32"/>
          <w:szCs w:val="32"/>
        </w:rPr>
      </w:pPr>
      <w:r>
        <w:rPr>
          <w:rFonts w:cs="Arial"/>
          <w:szCs w:val="22"/>
        </w:rPr>
        <w:t>Signed: ___________________________________</w:t>
      </w:r>
      <w:r w:rsidR="002955B6">
        <w:rPr>
          <w:rFonts w:cs="Arial"/>
          <w:szCs w:val="22"/>
        </w:rPr>
        <w:t xml:space="preserve">   </w:t>
      </w:r>
      <w:r>
        <w:rPr>
          <w:rFonts w:cs="Arial"/>
          <w:szCs w:val="22"/>
        </w:rPr>
        <w:t xml:space="preserve">    Date:_________</w:t>
      </w:r>
      <w:r w:rsidR="002661A1" w:rsidRPr="00E6165F">
        <w:rPr>
          <w:rFonts w:cs="Arial"/>
        </w:rPr>
        <w:br w:type="page"/>
      </w:r>
      <w:r w:rsidR="002955B6" w:rsidRPr="0095425E">
        <w:rPr>
          <w:b/>
          <w:sz w:val="32"/>
          <w:szCs w:val="32"/>
        </w:rPr>
        <w:lastRenderedPageBreak/>
        <w:t>A</w:t>
      </w:r>
      <w:r w:rsidR="002955B6" w:rsidRPr="0095425E">
        <w:rPr>
          <w:rFonts w:cs="Arial"/>
          <w:b/>
          <w:sz w:val="32"/>
          <w:szCs w:val="32"/>
        </w:rPr>
        <w:t>cknowledgements</w:t>
      </w:r>
    </w:p>
    <w:p w14:paraId="38296617" w14:textId="77777777" w:rsidR="0031451A" w:rsidRPr="00E16EFE" w:rsidRDefault="0031451A" w:rsidP="002955B6">
      <w:pPr>
        <w:jc w:val="center"/>
      </w:pPr>
    </w:p>
    <w:p w14:paraId="3AD5D8B2" w14:textId="54AF494F" w:rsidR="002955B6" w:rsidRDefault="002955B6" w:rsidP="002955B6">
      <w:pPr>
        <w:rPr>
          <w:rStyle w:val="StyleStyleArial12pt"/>
        </w:rPr>
      </w:pPr>
    </w:p>
    <w:p w14:paraId="38E6F43D" w14:textId="29436F12" w:rsidR="002955B6" w:rsidRDefault="0031451A" w:rsidP="006700EA">
      <w:pPr>
        <w:jc w:val="left"/>
        <w:rPr>
          <w:rStyle w:val="StyleStyleArial12pt"/>
        </w:rPr>
      </w:pPr>
      <w:r>
        <w:rPr>
          <w:rStyle w:val="StyleStyleArial12pt"/>
        </w:rPr>
        <w:t>This creation of this project would have not been possible without the following individuals valuable help and knowledge. The writer of this report woul</w:t>
      </w:r>
      <w:r w:rsidR="0083768B">
        <w:rPr>
          <w:rStyle w:val="StyleStyleArial12pt"/>
        </w:rPr>
        <w:t>d like to give great thanks to the following people:</w:t>
      </w:r>
    </w:p>
    <w:p w14:paraId="3BA83E86" w14:textId="68D185AD" w:rsidR="0083768B" w:rsidRDefault="0083768B" w:rsidP="006700EA">
      <w:pPr>
        <w:jc w:val="left"/>
        <w:rPr>
          <w:rStyle w:val="StyleStyleArial12pt"/>
        </w:rPr>
      </w:pPr>
    </w:p>
    <w:p w14:paraId="12D9F2E7" w14:textId="20FAB5FB" w:rsidR="0083768B" w:rsidRPr="0083768B" w:rsidRDefault="0083768B" w:rsidP="006700EA">
      <w:pPr>
        <w:jc w:val="left"/>
        <w:rPr>
          <w:rStyle w:val="StyleStyleArial12pt"/>
        </w:rPr>
      </w:pPr>
      <w:r w:rsidRPr="0083768B">
        <w:rPr>
          <w:rStyle w:val="StyleStyleArial12pt"/>
        </w:rPr>
        <w:t>John Hannafin – module co-ordinator</w:t>
      </w:r>
      <w:r>
        <w:rPr>
          <w:rStyle w:val="StyleStyleArial12pt"/>
        </w:rPr>
        <w:t xml:space="preserve"> at LIT/LSAD, for his team management</w:t>
      </w:r>
      <w:r w:rsidRPr="0083768B">
        <w:rPr>
          <w:rStyle w:val="StyleStyleArial12pt"/>
        </w:rPr>
        <w:t xml:space="preserve"> advice, support and</w:t>
      </w:r>
      <w:r>
        <w:rPr>
          <w:rStyle w:val="StyleStyleArial12pt"/>
        </w:rPr>
        <w:t xml:space="preserve"> </w:t>
      </w:r>
      <w:r w:rsidRPr="0083768B">
        <w:rPr>
          <w:rStyle w:val="StyleStyleArial12pt"/>
        </w:rPr>
        <w:t>guidance from the very beginning of this project.</w:t>
      </w:r>
    </w:p>
    <w:p w14:paraId="4E484BA7" w14:textId="77777777" w:rsidR="0083768B" w:rsidRPr="0083768B" w:rsidRDefault="0083768B" w:rsidP="006700EA">
      <w:pPr>
        <w:jc w:val="left"/>
        <w:rPr>
          <w:rStyle w:val="StyleStyleArial12pt"/>
        </w:rPr>
      </w:pPr>
    </w:p>
    <w:p w14:paraId="468B274D" w14:textId="1910E301" w:rsidR="0083768B" w:rsidRPr="0083768B" w:rsidRDefault="0083768B" w:rsidP="006700EA">
      <w:pPr>
        <w:jc w:val="left"/>
        <w:rPr>
          <w:rStyle w:val="StyleStyleArial12pt"/>
        </w:rPr>
      </w:pPr>
      <w:r w:rsidRPr="0083768B">
        <w:rPr>
          <w:rStyle w:val="StyleStyleArial12pt"/>
        </w:rPr>
        <w:t>Mathew Mather - Lecturer at LIT/LSAD, for imparting his expert knowledge around project</w:t>
      </w:r>
      <w:r w:rsidR="00B35FFD">
        <w:rPr>
          <w:rStyle w:val="StyleStyleArial12pt"/>
        </w:rPr>
        <w:t xml:space="preserve"> planning and teamwork strategies relating to the project</w:t>
      </w:r>
    </w:p>
    <w:p w14:paraId="636F8272" w14:textId="77777777" w:rsidR="0083768B" w:rsidRPr="0083768B" w:rsidRDefault="0083768B" w:rsidP="006700EA">
      <w:pPr>
        <w:jc w:val="left"/>
        <w:rPr>
          <w:rStyle w:val="StyleStyleArial12pt"/>
        </w:rPr>
      </w:pPr>
    </w:p>
    <w:p w14:paraId="490238CE" w14:textId="11EFCB21" w:rsidR="0083768B" w:rsidRDefault="0083768B" w:rsidP="006700EA">
      <w:pPr>
        <w:jc w:val="left"/>
        <w:rPr>
          <w:rStyle w:val="StyleStyleArial12pt"/>
        </w:rPr>
      </w:pPr>
      <w:r w:rsidRPr="0083768B">
        <w:rPr>
          <w:rStyle w:val="StyleStyleArial12pt"/>
        </w:rPr>
        <w:t>Michael Kiely - Lecturer a</w:t>
      </w:r>
      <w:r w:rsidR="00B35FFD">
        <w:rPr>
          <w:rStyle w:val="StyleStyleArial12pt"/>
        </w:rPr>
        <w:t>t LIT/LSAD, for his guidance on rendering issues</w:t>
      </w:r>
      <w:r w:rsidRPr="0083768B">
        <w:rPr>
          <w:rStyle w:val="StyleStyleArial12pt"/>
        </w:rPr>
        <w:t xml:space="preserve"> during the duration of</w:t>
      </w:r>
      <w:r w:rsidR="00B35FFD">
        <w:rPr>
          <w:rStyle w:val="StyleStyleArial12pt"/>
        </w:rPr>
        <w:t xml:space="preserve"> this project and valuable feedback. </w:t>
      </w:r>
    </w:p>
    <w:p w14:paraId="3D601598" w14:textId="010340ED" w:rsidR="00B35FFD" w:rsidRDefault="00B35FFD" w:rsidP="006700EA">
      <w:pPr>
        <w:jc w:val="left"/>
        <w:rPr>
          <w:rStyle w:val="StyleStyleArial12pt"/>
        </w:rPr>
      </w:pPr>
    </w:p>
    <w:p w14:paraId="74DE86EE" w14:textId="48BA0C0A" w:rsidR="00B35FFD" w:rsidRDefault="00294941" w:rsidP="006700EA">
      <w:pPr>
        <w:jc w:val="left"/>
        <w:rPr>
          <w:rStyle w:val="StyleStyleArial12pt"/>
        </w:rPr>
      </w:pPr>
      <w:r>
        <w:rPr>
          <w:rStyle w:val="StyleStyleArial12pt"/>
        </w:rPr>
        <w:t>Bernie Goldbach</w:t>
      </w:r>
      <w:r w:rsidR="00B35FFD">
        <w:rPr>
          <w:rStyle w:val="StyleStyleArial12pt"/>
        </w:rPr>
        <w:t xml:space="preserve">- Lecturer </w:t>
      </w:r>
      <w:r w:rsidR="00B2323C">
        <w:rPr>
          <w:rStyle w:val="StyleStyleArial12pt"/>
        </w:rPr>
        <w:t xml:space="preserve">at LIT/LSAD, for his interesting ideas and out sourced connections relating to this project. </w:t>
      </w:r>
    </w:p>
    <w:p w14:paraId="3E8852CD" w14:textId="77777777" w:rsidR="003D1D66" w:rsidRDefault="003D1D66" w:rsidP="006700EA">
      <w:pPr>
        <w:jc w:val="left"/>
        <w:rPr>
          <w:rStyle w:val="StyleStyleArial12pt"/>
        </w:rPr>
      </w:pPr>
    </w:p>
    <w:p w14:paraId="0014173E" w14:textId="1D2C10AC" w:rsidR="00B2323C" w:rsidRDefault="00294941" w:rsidP="006700EA">
      <w:pPr>
        <w:jc w:val="left"/>
        <w:rPr>
          <w:rStyle w:val="StyleStyleArial12pt"/>
        </w:rPr>
      </w:pPr>
      <w:r>
        <w:rPr>
          <w:rStyle w:val="StyleStyleArial12pt"/>
        </w:rPr>
        <w:t>John Tie</w:t>
      </w:r>
      <w:r w:rsidR="00B2323C">
        <w:rPr>
          <w:rStyle w:val="StyleStyleArial12pt"/>
        </w:rPr>
        <w:t xml:space="preserve">rney – </w:t>
      </w:r>
      <w:r w:rsidR="00B2323C" w:rsidRPr="00B2323C">
        <w:rPr>
          <w:rStyle w:val="StyleStyleArial12pt"/>
        </w:rPr>
        <w:t>archaeologist</w:t>
      </w:r>
      <w:r w:rsidR="00B2323C">
        <w:rPr>
          <w:rStyle w:val="StyleStyleArial12pt"/>
        </w:rPr>
        <w:t xml:space="preserve">, for his </w:t>
      </w:r>
      <w:r w:rsidR="00B2323C" w:rsidRPr="00B2323C">
        <w:rPr>
          <w:rStyle w:val="StyleStyleArial12pt"/>
        </w:rPr>
        <w:t>knowledgeable</w:t>
      </w:r>
      <w:r w:rsidR="00B2323C">
        <w:rPr>
          <w:rStyle w:val="StyleStyleArial12pt"/>
        </w:rPr>
        <w:t xml:space="preserve"> insight on Irish history and valuable feedback on the project.</w:t>
      </w:r>
    </w:p>
    <w:p w14:paraId="6299CE5F" w14:textId="77777777" w:rsidR="003D1D66" w:rsidRDefault="003D1D66" w:rsidP="006700EA">
      <w:pPr>
        <w:jc w:val="left"/>
        <w:rPr>
          <w:rStyle w:val="StyleStyleArial12pt"/>
        </w:rPr>
      </w:pPr>
    </w:p>
    <w:p w14:paraId="78093561" w14:textId="141E1F0C" w:rsidR="00B2323C" w:rsidRDefault="00B2323C" w:rsidP="006700EA">
      <w:pPr>
        <w:jc w:val="left"/>
        <w:rPr>
          <w:rStyle w:val="StyleStyleArial12pt"/>
        </w:rPr>
      </w:pPr>
      <w:r>
        <w:rPr>
          <w:rStyle w:val="StyleStyleArial12pt"/>
        </w:rPr>
        <w:t>Calvin Cooke- M</w:t>
      </w:r>
      <w:r w:rsidRPr="00B2323C">
        <w:rPr>
          <w:rStyle w:val="StyleStyleArial12pt"/>
        </w:rPr>
        <w:t>usician</w:t>
      </w:r>
      <w:r>
        <w:rPr>
          <w:rStyle w:val="StyleStyleArial12pt"/>
        </w:rPr>
        <w:t xml:space="preserve"> and song writer, for composing the background music for the project.</w:t>
      </w:r>
    </w:p>
    <w:p w14:paraId="23947337" w14:textId="77777777" w:rsidR="003D1D66" w:rsidRDefault="003D1D66" w:rsidP="006700EA">
      <w:pPr>
        <w:jc w:val="left"/>
        <w:rPr>
          <w:rStyle w:val="StyleStyleArial12pt"/>
        </w:rPr>
      </w:pPr>
    </w:p>
    <w:p w14:paraId="6DB7C519" w14:textId="6B298498" w:rsidR="00B2323C" w:rsidRDefault="00B2323C" w:rsidP="006700EA">
      <w:pPr>
        <w:jc w:val="left"/>
        <w:rPr>
          <w:rStyle w:val="StyleStyleArial12pt"/>
        </w:rPr>
      </w:pPr>
      <w:r>
        <w:rPr>
          <w:rStyle w:val="StyleStyleArial12pt"/>
        </w:rPr>
        <w:t>Eimear King who got a finished version comple</w:t>
      </w:r>
      <w:r w:rsidR="00B86D6F">
        <w:rPr>
          <w:rStyle w:val="StyleStyleArial12pt"/>
        </w:rPr>
        <w:t>ted for the people down in the M</w:t>
      </w:r>
      <w:r>
        <w:rPr>
          <w:rStyle w:val="StyleStyleArial12pt"/>
        </w:rPr>
        <w:t>e</w:t>
      </w:r>
      <w:r w:rsidR="00B86D6F">
        <w:rPr>
          <w:rStyle w:val="StyleStyleArial12pt"/>
        </w:rPr>
        <w:t>n</w:t>
      </w:r>
      <w:r>
        <w:rPr>
          <w:rStyle w:val="StyleStyleArial12pt"/>
        </w:rPr>
        <w:t xml:space="preserve">dicity project, when Natasha did not have her ones fully ready, and for valuable support throughout the whole process of the project. </w:t>
      </w:r>
    </w:p>
    <w:p w14:paraId="63A4EA9E" w14:textId="77777777" w:rsidR="003D1D66" w:rsidRDefault="003D1D66" w:rsidP="006700EA">
      <w:pPr>
        <w:jc w:val="left"/>
        <w:rPr>
          <w:rStyle w:val="StyleStyleArial12pt"/>
        </w:rPr>
      </w:pPr>
    </w:p>
    <w:p w14:paraId="52391099" w14:textId="0FB9347F" w:rsidR="00B2323C" w:rsidRDefault="00B2323C" w:rsidP="006700EA">
      <w:pPr>
        <w:jc w:val="left"/>
        <w:rPr>
          <w:rStyle w:val="StyleStyleArial12pt"/>
        </w:rPr>
      </w:pPr>
      <w:r>
        <w:rPr>
          <w:rStyle w:val="StyleStyleArial12pt"/>
        </w:rPr>
        <w:t xml:space="preserve">Claire Murray </w:t>
      </w:r>
      <w:r w:rsidR="00AB278C">
        <w:rPr>
          <w:rStyle w:val="StyleStyleArial12pt"/>
        </w:rPr>
        <w:t xml:space="preserve">who completed </w:t>
      </w:r>
      <w:r w:rsidR="00B86D6F">
        <w:rPr>
          <w:rStyle w:val="StyleStyleArial12pt"/>
        </w:rPr>
        <w:t>a</w:t>
      </w:r>
      <w:r w:rsidR="00AB278C">
        <w:rPr>
          <w:rStyle w:val="StyleStyleArial12pt"/>
        </w:rPr>
        <w:t xml:space="preserve"> unique database and application for the project, also for her valuable feedback and continuous support throughout the process of the project. </w:t>
      </w:r>
    </w:p>
    <w:p w14:paraId="520978E8" w14:textId="77777777" w:rsidR="003D1D66" w:rsidRDefault="003D1D66" w:rsidP="006700EA">
      <w:pPr>
        <w:jc w:val="left"/>
        <w:rPr>
          <w:rStyle w:val="StyleStyleArial12pt"/>
        </w:rPr>
      </w:pPr>
    </w:p>
    <w:p w14:paraId="24C67F50" w14:textId="46DD4D2B" w:rsidR="00AB278C" w:rsidRDefault="00AB278C" w:rsidP="006700EA">
      <w:pPr>
        <w:jc w:val="left"/>
        <w:rPr>
          <w:rStyle w:val="StyleStyleArial12pt"/>
        </w:rPr>
      </w:pPr>
      <w:r>
        <w:rPr>
          <w:rStyle w:val="StyleStyleArial12pt"/>
        </w:rPr>
        <w:lastRenderedPageBreak/>
        <w:t>Charles</w:t>
      </w:r>
      <w:r w:rsidR="00B86D6F">
        <w:rPr>
          <w:rStyle w:val="StyleStyleArial12pt"/>
        </w:rPr>
        <w:t xml:space="preserve"> – for letting the team have access</w:t>
      </w:r>
      <w:r>
        <w:rPr>
          <w:rStyle w:val="StyleStyleArial12pt"/>
        </w:rPr>
        <w:t xml:space="preserve"> to the book of transmission to use in the project.</w:t>
      </w:r>
    </w:p>
    <w:p w14:paraId="1CA9DD7E" w14:textId="77777777" w:rsidR="003D1D66" w:rsidRDefault="00AB278C" w:rsidP="006700EA">
      <w:pPr>
        <w:jc w:val="left"/>
        <w:rPr>
          <w:rStyle w:val="StyleStyleArial12pt"/>
        </w:rPr>
      </w:pPr>
      <w:r>
        <w:rPr>
          <w:rStyle w:val="StyleStyleArial12pt"/>
        </w:rPr>
        <w:t>Danny- for taking high quality pictures for the project.</w:t>
      </w:r>
    </w:p>
    <w:p w14:paraId="5B9A6EFF" w14:textId="0A849DE4" w:rsidR="00AB278C" w:rsidRDefault="00AB278C" w:rsidP="006700EA">
      <w:pPr>
        <w:jc w:val="left"/>
        <w:rPr>
          <w:rStyle w:val="StyleStyleArial12pt"/>
        </w:rPr>
      </w:pPr>
      <w:r>
        <w:rPr>
          <w:rStyle w:val="StyleStyleArial12pt"/>
        </w:rPr>
        <w:t xml:space="preserve"> </w:t>
      </w:r>
    </w:p>
    <w:p w14:paraId="33EEBF66" w14:textId="5D6DA7A2" w:rsidR="00AB278C" w:rsidRDefault="003D1D66" w:rsidP="006700EA">
      <w:pPr>
        <w:jc w:val="left"/>
        <w:rPr>
          <w:rStyle w:val="StyleStyleArial12pt"/>
        </w:rPr>
      </w:pPr>
      <w:r>
        <w:rPr>
          <w:rStyle w:val="StyleStyleArial12pt"/>
        </w:rPr>
        <w:t>Eiren McL</w:t>
      </w:r>
      <w:r w:rsidR="00AB278C">
        <w:rPr>
          <w:rStyle w:val="StyleStyleArial12pt"/>
        </w:rPr>
        <w:t>oug</w:t>
      </w:r>
      <w:r>
        <w:rPr>
          <w:rStyle w:val="StyleStyleArial12pt"/>
        </w:rPr>
        <w:t>h</w:t>
      </w:r>
      <w:r w:rsidR="00AB278C">
        <w:rPr>
          <w:rStyle w:val="StyleStyleArial12pt"/>
        </w:rPr>
        <w:t xml:space="preserve">lin- for giving great help to Natasha regarding </w:t>
      </w:r>
      <w:r w:rsidR="00B86D6F">
        <w:rPr>
          <w:rStyle w:val="StyleStyleArial12pt"/>
        </w:rPr>
        <w:t>a</w:t>
      </w:r>
      <w:r w:rsidR="00AB278C">
        <w:rPr>
          <w:rStyle w:val="StyleStyleArial12pt"/>
        </w:rPr>
        <w:t xml:space="preserve"> rendering issue in after effects. </w:t>
      </w:r>
    </w:p>
    <w:p w14:paraId="3AE1AEE8" w14:textId="77777777" w:rsidR="003D1D66" w:rsidRDefault="003D1D66" w:rsidP="006700EA">
      <w:pPr>
        <w:jc w:val="left"/>
        <w:rPr>
          <w:rStyle w:val="StyleStyleArial12pt"/>
        </w:rPr>
      </w:pPr>
    </w:p>
    <w:p w14:paraId="0DCC86FC" w14:textId="6A4D45F1" w:rsidR="00AB278C" w:rsidRDefault="00AB278C" w:rsidP="006700EA">
      <w:pPr>
        <w:jc w:val="left"/>
        <w:rPr>
          <w:rStyle w:val="StyleStyleArial12pt"/>
        </w:rPr>
      </w:pPr>
      <w:r>
        <w:rPr>
          <w:rStyle w:val="StyleStyleArial12pt"/>
        </w:rPr>
        <w:t>Michael</w:t>
      </w:r>
      <w:r w:rsidR="003D1D66">
        <w:rPr>
          <w:rStyle w:val="StyleStyleArial12pt"/>
        </w:rPr>
        <w:t xml:space="preserve"> Hennessy </w:t>
      </w:r>
      <w:r>
        <w:rPr>
          <w:rStyle w:val="StyleStyleArial12pt"/>
        </w:rPr>
        <w:t>- Voice Actor, for doing all the voice overs needed for our project, and for coming back in to record different versions.</w:t>
      </w:r>
    </w:p>
    <w:p w14:paraId="21EE6645" w14:textId="77777777" w:rsidR="00AB278C" w:rsidRDefault="00AB278C" w:rsidP="006700EA">
      <w:pPr>
        <w:jc w:val="left"/>
        <w:rPr>
          <w:rStyle w:val="StyleStyleArial12pt"/>
        </w:rPr>
      </w:pPr>
    </w:p>
    <w:p w14:paraId="7C3DB6A2" w14:textId="77777777" w:rsidR="00B2323C" w:rsidRDefault="00B2323C" w:rsidP="006700EA">
      <w:pPr>
        <w:jc w:val="left"/>
        <w:rPr>
          <w:rStyle w:val="StyleStyleArial12pt"/>
        </w:rPr>
      </w:pPr>
    </w:p>
    <w:p w14:paraId="7617E731" w14:textId="77777777" w:rsidR="0031451A" w:rsidRPr="00B071A2" w:rsidRDefault="0031451A" w:rsidP="006700EA">
      <w:pPr>
        <w:jc w:val="left"/>
        <w:rPr>
          <w:rStyle w:val="StyleStyleArial12pt"/>
        </w:rPr>
      </w:pPr>
    </w:p>
    <w:p w14:paraId="0F349E42" w14:textId="77777777" w:rsidR="002955B6" w:rsidRPr="00E6165F" w:rsidRDefault="002955B6" w:rsidP="006700EA">
      <w:pPr>
        <w:jc w:val="left"/>
        <w:rPr>
          <w:rFonts w:cs="Arial"/>
        </w:rPr>
      </w:pPr>
    </w:p>
    <w:p w14:paraId="70A7F223" w14:textId="77777777" w:rsidR="00E26925" w:rsidRPr="00E26925" w:rsidRDefault="00E26925" w:rsidP="006700EA">
      <w:pPr>
        <w:jc w:val="left"/>
        <w:sectPr w:rsidR="00E26925" w:rsidRPr="00E26925" w:rsidSect="00470B02">
          <w:footerReference w:type="default" r:id="rId9"/>
          <w:pgSz w:w="11906" w:h="16838" w:code="9"/>
          <w:pgMar w:top="1418" w:right="1418" w:bottom="2268" w:left="2268" w:header="709" w:footer="709" w:gutter="0"/>
          <w:pgNumType w:fmt="lowerRoman" w:start="2" w:chapSep="colon"/>
          <w:cols w:space="708"/>
          <w:docGrid w:linePitch="360"/>
        </w:sectPr>
      </w:pPr>
    </w:p>
    <w:p w14:paraId="76011056" w14:textId="77777777" w:rsidR="002955B6" w:rsidRPr="000C1013" w:rsidRDefault="002955B6" w:rsidP="006700EA">
      <w:pPr>
        <w:jc w:val="left"/>
        <w:rPr>
          <w:rFonts w:cs="Arial"/>
          <w:b/>
          <w:sz w:val="32"/>
          <w:szCs w:val="32"/>
        </w:rPr>
      </w:pPr>
      <w:r w:rsidRPr="000C1013">
        <w:rPr>
          <w:rFonts w:cs="Arial"/>
          <w:b/>
          <w:sz w:val="32"/>
          <w:szCs w:val="32"/>
        </w:rPr>
        <w:lastRenderedPageBreak/>
        <w:t>Abstract</w:t>
      </w:r>
    </w:p>
    <w:p w14:paraId="4077930D" w14:textId="77777777" w:rsidR="003D1D66" w:rsidRDefault="003D1D66" w:rsidP="006700EA">
      <w:pPr>
        <w:jc w:val="left"/>
        <w:rPr>
          <w:rStyle w:val="StyleStyleArial12pt"/>
        </w:rPr>
      </w:pPr>
    </w:p>
    <w:p w14:paraId="01D7CBBB" w14:textId="5260D0C6" w:rsidR="006239D9" w:rsidRPr="003D1D66" w:rsidRDefault="005E6A65" w:rsidP="006700EA">
      <w:pPr>
        <w:jc w:val="left"/>
      </w:pPr>
      <w:r w:rsidRPr="003D1D66">
        <w:rPr>
          <w:rFonts w:cs="Arial"/>
          <w:i/>
        </w:rPr>
        <w:t>“The Irish economy is meant to be recovering but July saw homeless families reach record levels”</w:t>
      </w:r>
      <w:r>
        <w:rPr>
          <w:rFonts w:cs="Arial"/>
        </w:rPr>
        <w:t xml:space="preserve"> – The Journal.ie</w:t>
      </w:r>
    </w:p>
    <w:p w14:paraId="5A399CD8" w14:textId="77777777" w:rsidR="003D1D66" w:rsidRDefault="003D1D66" w:rsidP="006700EA">
      <w:pPr>
        <w:jc w:val="left"/>
        <w:rPr>
          <w:rFonts w:cs="Arial"/>
        </w:rPr>
      </w:pPr>
    </w:p>
    <w:p w14:paraId="2D7E7FD4" w14:textId="0FE18861" w:rsidR="005E6A65" w:rsidRDefault="006D3AF5" w:rsidP="006700EA">
      <w:pPr>
        <w:jc w:val="left"/>
        <w:rPr>
          <w:rFonts w:cs="Arial"/>
        </w:rPr>
      </w:pPr>
      <w:r>
        <w:rPr>
          <w:rFonts w:cs="Arial"/>
        </w:rPr>
        <w:t xml:space="preserve">The Mendicity Project team is a group of tree LIT students who have come together to create a visual audio experience that is enhance by a high quality database application. The team created original content to help raise the awareness of the mendacity intuition that helps greatly with homelessness today.  </w:t>
      </w:r>
    </w:p>
    <w:p w14:paraId="322DC3D4" w14:textId="20972B25" w:rsidR="00011ACD" w:rsidRPr="00011ACD" w:rsidRDefault="00011ACD" w:rsidP="006700EA">
      <w:pPr>
        <w:jc w:val="left"/>
        <w:rPr>
          <w:rFonts w:cs="Arial"/>
        </w:rPr>
      </w:pPr>
      <w:r w:rsidRPr="00011ACD">
        <w:rPr>
          <w:rFonts w:cs="Arial"/>
        </w:rPr>
        <w:t>Our concept originated with a visit to</w:t>
      </w:r>
      <w:r>
        <w:rPr>
          <w:rFonts w:cs="Arial"/>
        </w:rPr>
        <w:t xml:space="preserve"> </w:t>
      </w:r>
      <w:r w:rsidRPr="00011ACD">
        <w:rPr>
          <w:rFonts w:cs="Arial"/>
        </w:rPr>
        <w:t>the Mendicity Project</w:t>
      </w:r>
      <w:r>
        <w:rPr>
          <w:rFonts w:cs="Arial"/>
        </w:rPr>
        <w:t xml:space="preserve"> Known locally as‘The</w:t>
      </w:r>
      <w:r w:rsidRPr="00011ACD">
        <w:rPr>
          <w:rFonts w:cs="Arial"/>
        </w:rPr>
        <w:t>Mendo’</w:t>
      </w:r>
      <w:r>
        <w:rPr>
          <w:rFonts w:cs="Arial"/>
        </w:rPr>
        <w:t xml:space="preserve"> </w:t>
      </w:r>
      <w:r w:rsidRPr="00011ACD">
        <w:rPr>
          <w:rFonts w:cs="Arial"/>
        </w:rPr>
        <w:t>In existence since 1818</w:t>
      </w:r>
      <w:r>
        <w:rPr>
          <w:rFonts w:cs="Arial"/>
        </w:rPr>
        <w:t xml:space="preserve">. </w:t>
      </w:r>
      <w:r w:rsidRPr="00011ACD">
        <w:rPr>
          <w:rFonts w:cs="Arial"/>
        </w:rPr>
        <w:t>Located in the heart of ‘Old Dublin’</w:t>
      </w:r>
      <w:r>
        <w:rPr>
          <w:rFonts w:cs="Arial"/>
        </w:rPr>
        <w:t xml:space="preserve">  </w:t>
      </w:r>
      <w:r w:rsidRPr="00011ACD">
        <w:t xml:space="preserve"> </w:t>
      </w:r>
      <w:r w:rsidRPr="00011ACD">
        <w:rPr>
          <w:rFonts w:cs="Arial"/>
        </w:rPr>
        <w:t>One of Dublin’s oldest</w:t>
      </w:r>
      <w:r>
        <w:rPr>
          <w:rFonts w:cs="Arial"/>
        </w:rPr>
        <w:t xml:space="preserve"> </w:t>
      </w:r>
      <w:r w:rsidRPr="00011ACD">
        <w:rPr>
          <w:rFonts w:cs="Arial"/>
        </w:rPr>
        <w:t>charitable institutions</w:t>
      </w:r>
      <w:r>
        <w:rPr>
          <w:rFonts w:cs="Arial"/>
        </w:rPr>
        <w:t xml:space="preserve"> </w:t>
      </w:r>
      <w:r w:rsidRPr="00011ACD">
        <w:rPr>
          <w:rFonts w:cs="Arial"/>
        </w:rPr>
        <w:t>Has been helping the</w:t>
      </w:r>
      <w:r>
        <w:rPr>
          <w:rFonts w:cs="Arial"/>
        </w:rPr>
        <w:t xml:space="preserve"> poorest in society fo</w:t>
      </w:r>
      <w:r w:rsidRPr="00011ACD">
        <w:rPr>
          <w:rFonts w:cs="Arial"/>
        </w:rPr>
        <w:t>almost200 years</w:t>
      </w:r>
      <w:r>
        <w:rPr>
          <w:rFonts w:cs="Arial"/>
        </w:rPr>
        <w:t xml:space="preserve">. </w:t>
      </w:r>
      <w:r w:rsidRPr="00011ACD">
        <w:rPr>
          <w:rFonts w:cs="Arial"/>
        </w:rPr>
        <w:t>Providing free meals daily</w:t>
      </w:r>
      <w:r>
        <w:rPr>
          <w:rFonts w:cs="Arial"/>
        </w:rPr>
        <w:t xml:space="preserve"> </w:t>
      </w:r>
      <w:r w:rsidRPr="00011ACD">
        <w:rPr>
          <w:rFonts w:cs="Arial"/>
        </w:rPr>
        <w:t>and helping people to get</w:t>
      </w:r>
    </w:p>
    <w:p w14:paraId="1174E4EA" w14:textId="1AF0651B" w:rsidR="00011ACD" w:rsidRPr="00011ACD" w:rsidRDefault="00011ACD" w:rsidP="006700EA">
      <w:pPr>
        <w:jc w:val="left"/>
        <w:rPr>
          <w:rFonts w:cs="Arial"/>
        </w:rPr>
      </w:pPr>
      <w:r w:rsidRPr="00011ACD">
        <w:rPr>
          <w:rFonts w:cs="Arial"/>
        </w:rPr>
        <w:t>their lives back on track</w:t>
      </w:r>
      <w:r>
        <w:rPr>
          <w:rFonts w:cs="Arial"/>
        </w:rPr>
        <w:t>.</w:t>
      </w:r>
      <w:r w:rsidRPr="00011ACD">
        <w:t xml:space="preserve"> </w:t>
      </w:r>
      <w:r w:rsidRPr="00011ACD">
        <w:rPr>
          <w:rFonts w:cs="Arial"/>
        </w:rPr>
        <w:t>O</w:t>
      </w:r>
      <w:r>
        <w:rPr>
          <w:rFonts w:cs="Arial"/>
        </w:rPr>
        <w:t xml:space="preserve">ur project deals with seemingly </w:t>
      </w:r>
      <w:r w:rsidRPr="00011ACD">
        <w:rPr>
          <w:rFonts w:cs="Arial"/>
        </w:rPr>
        <w:t>eternal problems</w:t>
      </w:r>
      <w:r>
        <w:rPr>
          <w:rFonts w:cs="Arial"/>
        </w:rPr>
        <w:t xml:space="preserve">. </w:t>
      </w:r>
      <w:r w:rsidRPr="00011ACD">
        <w:rPr>
          <w:rFonts w:cs="Arial"/>
        </w:rPr>
        <w:t>Those who applied for transmission</w:t>
      </w:r>
      <w:r>
        <w:rPr>
          <w:rFonts w:cs="Arial"/>
        </w:rPr>
        <w:t xml:space="preserve"> were migrants. T</w:t>
      </w:r>
      <w:r w:rsidRPr="00011ACD">
        <w:rPr>
          <w:rFonts w:cs="Arial"/>
        </w:rPr>
        <w:t>he same problems</w:t>
      </w:r>
    </w:p>
    <w:p w14:paraId="704BA605" w14:textId="435E7DEA" w:rsidR="00011ACD" w:rsidRPr="00E6165F" w:rsidRDefault="00011ACD" w:rsidP="006700EA">
      <w:pPr>
        <w:jc w:val="left"/>
        <w:rPr>
          <w:rFonts w:cs="Arial"/>
        </w:rPr>
        <w:sectPr w:rsidR="00011ACD" w:rsidRPr="00E6165F" w:rsidSect="00470B02">
          <w:pgSz w:w="11906" w:h="16838" w:code="9"/>
          <w:pgMar w:top="1418" w:right="1418" w:bottom="2268" w:left="2268" w:header="709" w:footer="709" w:gutter="0"/>
          <w:pgNumType w:fmt="lowerRoman" w:chapSep="colon"/>
          <w:cols w:space="708"/>
          <w:docGrid w:linePitch="360"/>
        </w:sectPr>
      </w:pPr>
      <w:r w:rsidRPr="00011ACD">
        <w:rPr>
          <w:rFonts w:cs="Arial"/>
        </w:rPr>
        <w:t>exist today</w:t>
      </w:r>
      <w:r>
        <w:rPr>
          <w:rFonts w:cs="Arial"/>
        </w:rPr>
        <w:t xml:space="preserve">. </w:t>
      </w:r>
      <w:r w:rsidRPr="00011ACD">
        <w:rPr>
          <w:rFonts w:cs="Arial"/>
        </w:rPr>
        <w:t>Homelessness has never gone away</w:t>
      </w:r>
      <w:r>
        <w:rPr>
          <w:rFonts w:cs="Arial"/>
        </w:rPr>
        <w:t xml:space="preserve">; </w:t>
      </w:r>
      <w:r w:rsidRPr="00011ACD">
        <w:rPr>
          <w:rFonts w:cs="Arial"/>
        </w:rPr>
        <w:t>in fact, it is getting worse</w:t>
      </w:r>
      <w:r>
        <w:rPr>
          <w:rFonts w:cs="Arial"/>
        </w:rPr>
        <w:t xml:space="preserve">. </w:t>
      </w:r>
      <w:r w:rsidRPr="00011ACD">
        <w:rPr>
          <w:rFonts w:cs="Arial"/>
        </w:rPr>
        <w:t xml:space="preserve">Mendo </w:t>
      </w:r>
      <w:r>
        <w:rPr>
          <w:rFonts w:cs="Arial"/>
        </w:rPr>
        <w:t>is 200 yrs. old.</w:t>
      </w:r>
      <w:r w:rsidRPr="00011ACD">
        <w:rPr>
          <w:rFonts w:cs="Arial"/>
        </w:rPr>
        <w:t xml:space="preserve"> The work they</w:t>
      </w:r>
      <w:r>
        <w:rPr>
          <w:rFonts w:cs="Arial"/>
        </w:rPr>
        <w:t xml:space="preserve"> </w:t>
      </w:r>
      <w:r w:rsidRPr="00011ACD">
        <w:rPr>
          <w:rFonts w:cs="Arial"/>
        </w:rPr>
        <w:t>do deserves to be highlighted</w:t>
      </w:r>
      <w:r>
        <w:rPr>
          <w:rFonts w:cs="Arial"/>
        </w:rPr>
        <w:t>.</w:t>
      </w:r>
    </w:p>
    <w:p w14:paraId="4EAF81B3" w14:textId="12031C79" w:rsidR="00C00E61" w:rsidRDefault="001E13CA" w:rsidP="006700EA">
      <w:pPr>
        <w:jc w:val="left"/>
        <w:rPr>
          <w:rFonts w:cs="Arial"/>
          <w:b/>
          <w:sz w:val="32"/>
          <w:szCs w:val="32"/>
        </w:rPr>
      </w:pPr>
      <w:r w:rsidRPr="000C1013">
        <w:rPr>
          <w:rFonts w:cs="Arial"/>
          <w:b/>
          <w:sz w:val="32"/>
          <w:szCs w:val="32"/>
        </w:rPr>
        <w:lastRenderedPageBreak/>
        <w:t>Table of Contents</w:t>
      </w:r>
    </w:p>
    <w:p w14:paraId="1C680C13" w14:textId="208FE2CA" w:rsidR="00BD7893" w:rsidRDefault="00BD7893" w:rsidP="006700EA">
      <w:pPr>
        <w:jc w:val="left"/>
        <w:rPr>
          <w:rFonts w:cs="Arial"/>
          <w:b/>
          <w:sz w:val="32"/>
          <w:szCs w:val="32"/>
        </w:rPr>
      </w:pPr>
      <w:r>
        <w:rPr>
          <w:rFonts w:cs="Arial"/>
          <w:b/>
          <w:sz w:val="32"/>
          <w:szCs w:val="32"/>
        </w:rPr>
        <w:t>Chapter 1</w:t>
      </w:r>
    </w:p>
    <w:p w14:paraId="4AFC188E" w14:textId="62BADBA9" w:rsidR="00BD7893" w:rsidRPr="00BD7893" w:rsidRDefault="00BD7893" w:rsidP="006700EA">
      <w:pPr>
        <w:jc w:val="left"/>
        <w:rPr>
          <w:rFonts w:cs="Arial"/>
          <w:sz w:val="24"/>
        </w:rPr>
      </w:pPr>
      <w:r w:rsidRPr="00BD7893">
        <w:rPr>
          <w:rFonts w:cs="Arial"/>
          <w:sz w:val="24"/>
        </w:rPr>
        <w:t>Report outline</w:t>
      </w:r>
    </w:p>
    <w:p w14:paraId="3589D97E" w14:textId="103E6734" w:rsidR="00BD7893" w:rsidRPr="00BD7893" w:rsidRDefault="00BD7893" w:rsidP="006700EA">
      <w:pPr>
        <w:jc w:val="left"/>
        <w:rPr>
          <w:rFonts w:cs="Arial"/>
          <w:sz w:val="24"/>
        </w:rPr>
      </w:pPr>
      <w:r w:rsidRPr="00BD7893">
        <w:rPr>
          <w:rFonts w:cs="Arial"/>
          <w:sz w:val="24"/>
        </w:rPr>
        <w:t>Team Members</w:t>
      </w:r>
    </w:p>
    <w:p w14:paraId="4509EF5C" w14:textId="606D0132" w:rsidR="00BD7893" w:rsidRPr="00BD7893" w:rsidRDefault="00BD7893" w:rsidP="006700EA">
      <w:pPr>
        <w:jc w:val="left"/>
        <w:rPr>
          <w:rFonts w:cs="Arial"/>
          <w:sz w:val="24"/>
        </w:rPr>
      </w:pPr>
      <w:r w:rsidRPr="00BD7893">
        <w:rPr>
          <w:rFonts w:cs="Arial"/>
          <w:sz w:val="24"/>
        </w:rPr>
        <w:t>Team Roles</w:t>
      </w:r>
    </w:p>
    <w:p w14:paraId="217C802A" w14:textId="3BF8E9D2" w:rsidR="00BD7893" w:rsidRDefault="00BD7893" w:rsidP="006700EA">
      <w:pPr>
        <w:jc w:val="left"/>
        <w:rPr>
          <w:rFonts w:cs="Arial"/>
          <w:b/>
          <w:sz w:val="32"/>
          <w:szCs w:val="32"/>
        </w:rPr>
      </w:pPr>
      <w:r>
        <w:rPr>
          <w:rFonts w:cs="Arial"/>
          <w:b/>
          <w:sz w:val="32"/>
          <w:szCs w:val="32"/>
        </w:rPr>
        <w:t>Chapter 2</w:t>
      </w:r>
    </w:p>
    <w:p w14:paraId="572EE8F7" w14:textId="544FAF7E" w:rsidR="00BD7893" w:rsidRDefault="00BD7893" w:rsidP="006700EA">
      <w:pPr>
        <w:jc w:val="left"/>
        <w:rPr>
          <w:rFonts w:cs="Arial"/>
          <w:szCs w:val="22"/>
        </w:rPr>
      </w:pPr>
      <w:r>
        <w:rPr>
          <w:rFonts w:cs="Arial"/>
          <w:szCs w:val="22"/>
        </w:rPr>
        <w:t>Project Management Mythologies</w:t>
      </w:r>
    </w:p>
    <w:p w14:paraId="100C463A" w14:textId="68DFB5ED" w:rsidR="00BD7893" w:rsidRDefault="00BD7893" w:rsidP="006700EA">
      <w:pPr>
        <w:jc w:val="left"/>
        <w:rPr>
          <w:rFonts w:cs="Arial"/>
          <w:szCs w:val="22"/>
        </w:rPr>
      </w:pPr>
      <w:r>
        <w:rPr>
          <w:rFonts w:cs="Arial"/>
          <w:szCs w:val="22"/>
        </w:rPr>
        <w:t xml:space="preserve">Similar Visual/Audio experiences </w:t>
      </w:r>
    </w:p>
    <w:p w14:paraId="69533138" w14:textId="2A1C6105" w:rsidR="00BD7893" w:rsidRDefault="00BD7893" w:rsidP="006700EA">
      <w:pPr>
        <w:jc w:val="left"/>
        <w:rPr>
          <w:rFonts w:cs="Arial"/>
          <w:szCs w:val="22"/>
        </w:rPr>
      </w:pPr>
      <w:r>
        <w:rPr>
          <w:rFonts w:cs="Arial"/>
          <w:szCs w:val="22"/>
        </w:rPr>
        <w:t>Asset Research</w:t>
      </w:r>
    </w:p>
    <w:p w14:paraId="1DC2C43A" w14:textId="04664D5D" w:rsidR="00BD7893" w:rsidRDefault="00BD7893" w:rsidP="006700EA">
      <w:pPr>
        <w:jc w:val="left"/>
        <w:rPr>
          <w:rFonts w:cs="Arial"/>
          <w:szCs w:val="22"/>
        </w:rPr>
      </w:pPr>
      <w:r>
        <w:rPr>
          <w:rFonts w:cs="Arial"/>
          <w:szCs w:val="22"/>
        </w:rPr>
        <w:t>Project Pitch</w:t>
      </w:r>
    </w:p>
    <w:p w14:paraId="63B2A64D" w14:textId="0D2AB589" w:rsidR="00BD7893" w:rsidRPr="00BD7893" w:rsidRDefault="00BD7893" w:rsidP="006700EA">
      <w:pPr>
        <w:jc w:val="left"/>
        <w:rPr>
          <w:rFonts w:cs="Arial"/>
          <w:szCs w:val="22"/>
        </w:rPr>
      </w:pPr>
      <w:r>
        <w:rPr>
          <w:rFonts w:cs="Arial"/>
          <w:szCs w:val="22"/>
        </w:rPr>
        <w:t>Project Idea</w:t>
      </w:r>
    </w:p>
    <w:p w14:paraId="7339A8BD" w14:textId="51F6CB59" w:rsidR="00BD7893" w:rsidRDefault="00BD7893" w:rsidP="006700EA">
      <w:pPr>
        <w:jc w:val="left"/>
        <w:rPr>
          <w:rFonts w:cs="Arial"/>
          <w:b/>
          <w:sz w:val="32"/>
          <w:szCs w:val="32"/>
        </w:rPr>
      </w:pPr>
      <w:r>
        <w:rPr>
          <w:rFonts w:cs="Arial"/>
          <w:b/>
          <w:sz w:val="32"/>
          <w:szCs w:val="32"/>
        </w:rPr>
        <w:t>Chapter 3</w:t>
      </w:r>
    </w:p>
    <w:p w14:paraId="03E400B5" w14:textId="3E83DBF0" w:rsidR="00BD7893" w:rsidRDefault="00BD7893" w:rsidP="006700EA">
      <w:pPr>
        <w:jc w:val="left"/>
        <w:rPr>
          <w:rFonts w:cs="Arial"/>
          <w:szCs w:val="22"/>
        </w:rPr>
      </w:pPr>
      <w:r>
        <w:rPr>
          <w:rFonts w:cs="Arial"/>
          <w:szCs w:val="22"/>
        </w:rPr>
        <w:t>Slap-Comps</w:t>
      </w:r>
    </w:p>
    <w:p w14:paraId="63994B45" w14:textId="577DC0D0" w:rsidR="00BD7893" w:rsidRDefault="00BD7893" w:rsidP="006700EA">
      <w:pPr>
        <w:jc w:val="left"/>
        <w:rPr>
          <w:rFonts w:cs="Arial"/>
          <w:szCs w:val="22"/>
        </w:rPr>
      </w:pPr>
      <w:r>
        <w:rPr>
          <w:rFonts w:cs="Arial"/>
          <w:szCs w:val="22"/>
        </w:rPr>
        <w:t>Storyboarding</w:t>
      </w:r>
    </w:p>
    <w:p w14:paraId="0E5AC3D5" w14:textId="6C382117" w:rsidR="00BD7893" w:rsidRDefault="00BD7893" w:rsidP="006700EA">
      <w:pPr>
        <w:jc w:val="left"/>
        <w:rPr>
          <w:rFonts w:cs="Arial"/>
          <w:szCs w:val="22"/>
        </w:rPr>
      </w:pPr>
      <w:r>
        <w:rPr>
          <w:rFonts w:cs="Arial"/>
          <w:szCs w:val="22"/>
        </w:rPr>
        <w:t>After- Effects</w:t>
      </w:r>
    </w:p>
    <w:p w14:paraId="405A5449" w14:textId="00141E20" w:rsidR="00BD7893" w:rsidRPr="00BD7893" w:rsidRDefault="00BD7893" w:rsidP="006700EA">
      <w:pPr>
        <w:jc w:val="left"/>
        <w:rPr>
          <w:rFonts w:cs="Arial"/>
          <w:szCs w:val="22"/>
        </w:rPr>
      </w:pPr>
      <w:r>
        <w:rPr>
          <w:rFonts w:cs="Arial"/>
          <w:szCs w:val="22"/>
        </w:rPr>
        <w:t>Reaper</w:t>
      </w:r>
    </w:p>
    <w:p w14:paraId="0799969E" w14:textId="08D1C003" w:rsidR="00BD7893" w:rsidRDefault="00BD7893" w:rsidP="006700EA">
      <w:pPr>
        <w:jc w:val="left"/>
        <w:rPr>
          <w:rFonts w:cs="Arial"/>
          <w:b/>
          <w:sz w:val="32"/>
          <w:szCs w:val="32"/>
        </w:rPr>
      </w:pPr>
      <w:r>
        <w:rPr>
          <w:rFonts w:cs="Arial"/>
          <w:b/>
          <w:sz w:val="32"/>
          <w:szCs w:val="32"/>
        </w:rPr>
        <w:t>Chapter 4</w:t>
      </w:r>
    </w:p>
    <w:p w14:paraId="71BFF147" w14:textId="3E0F12D2" w:rsidR="00BD7893" w:rsidRPr="00BD7893" w:rsidRDefault="00BD7893" w:rsidP="006700EA">
      <w:pPr>
        <w:jc w:val="left"/>
        <w:rPr>
          <w:rFonts w:cs="Arial"/>
          <w:szCs w:val="22"/>
        </w:rPr>
      </w:pPr>
      <w:r>
        <w:rPr>
          <w:rFonts w:cs="Arial"/>
          <w:szCs w:val="22"/>
        </w:rPr>
        <w:t>Implementation</w:t>
      </w:r>
    </w:p>
    <w:p w14:paraId="199441F1" w14:textId="02C72F55" w:rsidR="00BD7893" w:rsidRDefault="00BD7893" w:rsidP="006700EA">
      <w:pPr>
        <w:jc w:val="left"/>
        <w:rPr>
          <w:rFonts w:cs="Arial"/>
          <w:b/>
          <w:sz w:val="32"/>
          <w:szCs w:val="32"/>
        </w:rPr>
      </w:pPr>
      <w:r>
        <w:rPr>
          <w:rFonts w:cs="Arial"/>
          <w:b/>
          <w:sz w:val="32"/>
          <w:szCs w:val="32"/>
        </w:rPr>
        <w:t>Chapter 5</w:t>
      </w:r>
    </w:p>
    <w:p w14:paraId="2E6F8CF2" w14:textId="30E20AF4" w:rsidR="00BD7893" w:rsidRPr="00BD7893" w:rsidRDefault="00BD7893" w:rsidP="006700EA">
      <w:pPr>
        <w:jc w:val="left"/>
        <w:rPr>
          <w:rFonts w:cs="Arial"/>
          <w:szCs w:val="22"/>
        </w:rPr>
      </w:pPr>
      <w:r>
        <w:rPr>
          <w:rFonts w:cs="Arial"/>
          <w:szCs w:val="22"/>
        </w:rPr>
        <w:t>Evaluation of completed project and team performance</w:t>
      </w:r>
    </w:p>
    <w:p w14:paraId="0AC7210E" w14:textId="75FD14CC" w:rsidR="00BD7893" w:rsidRDefault="00BD7893" w:rsidP="006700EA">
      <w:pPr>
        <w:jc w:val="left"/>
        <w:rPr>
          <w:rFonts w:cs="Arial"/>
          <w:b/>
          <w:sz w:val="32"/>
          <w:szCs w:val="32"/>
        </w:rPr>
      </w:pPr>
      <w:r>
        <w:rPr>
          <w:rFonts w:cs="Arial"/>
          <w:b/>
          <w:sz w:val="32"/>
          <w:szCs w:val="32"/>
        </w:rPr>
        <w:t>Chapter 6</w:t>
      </w:r>
    </w:p>
    <w:p w14:paraId="0913DC89" w14:textId="72CFB187" w:rsidR="00BD7893" w:rsidRPr="00BD7893" w:rsidRDefault="00BD7893" w:rsidP="006700EA">
      <w:pPr>
        <w:jc w:val="left"/>
        <w:rPr>
          <w:rFonts w:cs="Arial"/>
          <w:szCs w:val="22"/>
        </w:rPr>
      </w:pPr>
      <w:r>
        <w:rPr>
          <w:rFonts w:cs="Arial"/>
          <w:szCs w:val="22"/>
        </w:rPr>
        <w:t>Conclusion</w:t>
      </w:r>
    </w:p>
    <w:p w14:paraId="33E7CF6F" w14:textId="4B061761" w:rsidR="00BD7893" w:rsidRDefault="00BD7893" w:rsidP="006700EA">
      <w:pPr>
        <w:jc w:val="left"/>
        <w:rPr>
          <w:rFonts w:cs="Arial"/>
          <w:b/>
          <w:sz w:val="32"/>
          <w:szCs w:val="32"/>
        </w:rPr>
      </w:pPr>
      <w:r>
        <w:rPr>
          <w:rFonts w:cs="Arial"/>
          <w:b/>
          <w:sz w:val="32"/>
          <w:szCs w:val="32"/>
        </w:rPr>
        <w:t>References</w:t>
      </w:r>
    </w:p>
    <w:p w14:paraId="43BBCDBD" w14:textId="29AB43A9" w:rsidR="00BD7893" w:rsidRDefault="00BD7893" w:rsidP="006700EA">
      <w:pPr>
        <w:jc w:val="left"/>
        <w:rPr>
          <w:rFonts w:cs="Arial"/>
          <w:b/>
          <w:sz w:val="32"/>
          <w:szCs w:val="32"/>
        </w:rPr>
      </w:pPr>
      <w:r>
        <w:rPr>
          <w:rFonts w:cs="Arial"/>
          <w:b/>
          <w:sz w:val="32"/>
          <w:szCs w:val="32"/>
        </w:rPr>
        <w:t xml:space="preserve">Appendices </w:t>
      </w:r>
    </w:p>
    <w:p w14:paraId="2A4F7087" w14:textId="547DE14C" w:rsidR="00BD7893" w:rsidRPr="00BD7893" w:rsidRDefault="00BD7893" w:rsidP="006700EA">
      <w:pPr>
        <w:jc w:val="left"/>
        <w:rPr>
          <w:rFonts w:cs="Arial"/>
          <w:szCs w:val="22"/>
        </w:rPr>
      </w:pPr>
      <w:r>
        <w:rPr>
          <w:rFonts w:cs="Arial"/>
          <w:szCs w:val="22"/>
        </w:rPr>
        <w:t>Images of project planning</w:t>
      </w:r>
    </w:p>
    <w:p w14:paraId="6C862245" w14:textId="3224030D" w:rsidR="00BD7893" w:rsidRDefault="00BD7893" w:rsidP="006700EA">
      <w:pPr>
        <w:jc w:val="left"/>
        <w:rPr>
          <w:rFonts w:cs="Arial"/>
          <w:b/>
          <w:sz w:val="32"/>
          <w:szCs w:val="32"/>
        </w:rPr>
      </w:pPr>
    </w:p>
    <w:p w14:paraId="2A95E4FD" w14:textId="03A1FDB5" w:rsidR="00BD7893" w:rsidRDefault="00BD7893" w:rsidP="006700EA">
      <w:pPr>
        <w:jc w:val="left"/>
        <w:rPr>
          <w:rFonts w:cs="Arial"/>
          <w:b/>
          <w:sz w:val="32"/>
          <w:szCs w:val="32"/>
        </w:rPr>
      </w:pPr>
    </w:p>
    <w:p w14:paraId="788EB9E7" w14:textId="0BBC259D" w:rsidR="00BD7893" w:rsidRDefault="00BD7893" w:rsidP="006700EA">
      <w:pPr>
        <w:jc w:val="left"/>
        <w:rPr>
          <w:rFonts w:cs="Arial"/>
          <w:b/>
          <w:sz w:val="32"/>
          <w:szCs w:val="32"/>
        </w:rPr>
      </w:pPr>
    </w:p>
    <w:p w14:paraId="4BFBB9D2" w14:textId="797B96BE" w:rsidR="00BD7893" w:rsidRDefault="00BD7893" w:rsidP="006700EA">
      <w:pPr>
        <w:jc w:val="left"/>
        <w:rPr>
          <w:rFonts w:cs="Arial"/>
          <w:b/>
          <w:sz w:val="32"/>
          <w:szCs w:val="32"/>
        </w:rPr>
      </w:pPr>
    </w:p>
    <w:p w14:paraId="1552F2F5" w14:textId="0784D071" w:rsidR="00BD7893" w:rsidRDefault="00BD7893" w:rsidP="006700EA">
      <w:pPr>
        <w:jc w:val="left"/>
        <w:rPr>
          <w:rFonts w:cs="Arial"/>
          <w:b/>
          <w:sz w:val="32"/>
          <w:szCs w:val="32"/>
        </w:rPr>
      </w:pPr>
    </w:p>
    <w:p w14:paraId="0D3D3261" w14:textId="4E6A4FCC" w:rsidR="00BD7893" w:rsidRDefault="00BD7893" w:rsidP="006700EA">
      <w:pPr>
        <w:jc w:val="left"/>
        <w:rPr>
          <w:rFonts w:cs="Arial"/>
          <w:b/>
          <w:sz w:val="32"/>
          <w:szCs w:val="32"/>
        </w:rPr>
      </w:pPr>
    </w:p>
    <w:p w14:paraId="5F84241E" w14:textId="259B4F0D" w:rsidR="00BD7893" w:rsidRDefault="00BD7893" w:rsidP="006700EA">
      <w:pPr>
        <w:jc w:val="left"/>
        <w:rPr>
          <w:rFonts w:cs="Arial"/>
          <w:b/>
          <w:sz w:val="32"/>
          <w:szCs w:val="32"/>
        </w:rPr>
      </w:pPr>
    </w:p>
    <w:p w14:paraId="5234705A" w14:textId="673874B4" w:rsidR="00BD7893" w:rsidRDefault="00BD7893" w:rsidP="006700EA">
      <w:pPr>
        <w:jc w:val="left"/>
        <w:rPr>
          <w:rFonts w:cs="Arial"/>
          <w:b/>
          <w:sz w:val="32"/>
          <w:szCs w:val="32"/>
        </w:rPr>
      </w:pPr>
    </w:p>
    <w:p w14:paraId="7BE2058A" w14:textId="0BAC8FD0" w:rsidR="00BD7893" w:rsidRDefault="00BD7893" w:rsidP="006700EA">
      <w:pPr>
        <w:jc w:val="left"/>
        <w:rPr>
          <w:rFonts w:cs="Arial"/>
          <w:b/>
          <w:sz w:val="32"/>
          <w:szCs w:val="32"/>
        </w:rPr>
      </w:pPr>
    </w:p>
    <w:p w14:paraId="7615CE10" w14:textId="22B2F436" w:rsidR="00BD7893" w:rsidRDefault="00BD7893" w:rsidP="006700EA">
      <w:pPr>
        <w:jc w:val="left"/>
        <w:rPr>
          <w:rFonts w:cs="Arial"/>
          <w:b/>
          <w:sz w:val="32"/>
          <w:szCs w:val="32"/>
        </w:rPr>
      </w:pPr>
    </w:p>
    <w:p w14:paraId="464F7995" w14:textId="54BD36C6" w:rsidR="00BD7893" w:rsidRDefault="00BD7893" w:rsidP="006700EA">
      <w:pPr>
        <w:jc w:val="left"/>
        <w:rPr>
          <w:rFonts w:cs="Arial"/>
          <w:b/>
          <w:sz w:val="32"/>
          <w:szCs w:val="32"/>
        </w:rPr>
      </w:pPr>
    </w:p>
    <w:p w14:paraId="79EB1DC5" w14:textId="1B4285F8" w:rsidR="00BD7893" w:rsidRDefault="00BD7893" w:rsidP="006700EA">
      <w:pPr>
        <w:jc w:val="left"/>
        <w:rPr>
          <w:rFonts w:cs="Arial"/>
          <w:b/>
          <w:sz w:val="32"/>
          <w:szCs w:val="32"/>
        </w:rPr>
      </w:pPr>
    </w:p>
    <w:p w14:paraId="621A4BCA" w14:textId="75AA6387" w:rsidR="00BD7893" w:rsidRDefault="00BD7893" w:rsidP="006700EA">
      <w:pPr>
        <w:jc w:val="left"/>
        <w:rPr>
          <w:rFonts w:cs="Arial"/>
          <w:b/>
          <w:sz w:val="32"/>
          <w:szCs w:val="32"/>
        </w:rPr>
      </w:pPr>
    </w:p>
    <w:p w14:paraId="24B92BCE" w14:textId="71DE2BB0" w:rsidR="00BD7893" w:rsidRDefault="00BD7893" w:rsidP="006700EA">
      <w:pPr>
        <w:jc w:val="left"/>
        <w:rPr>
          <w:rFonts w:cs="Arial"/>
          <w:b/>
          <w:sz w:val="32"/>
          <w:szCs w:val="32"/>
        </w:rPr>
      </w:pPr>
    </w:p>
    <w:p w14:paraId="733EE669" w14:textId="5443F529" w:rsidR="00BD7893" w:rsidRDefault="00BD7893" w:rsidP="006700EA">
      <w:pPr>
        <w:jc w:val="left"/>
        <w:rPr>
          <w:rFonts w:cs="Arial"/>
          <w:b/>
          <w:sz w:val="32"/>
          <w:szCs w:val="32"/>
        </w:rPr>
      </w:pPr>
    </w:p>
    <w:p w14:paraId="4E20FA6A" w14:textId="6F935CEB" w:rsidR="00BD7893" w:rsidRDefault="00BD7893" w:rsidP="006700EA">
      <w:pPr>
        <w:jc w:val="left"/>
        <w:rPr>
          <w:rFonts w:cs="Arial"/>
          <w:b/>
          <w:sz w:val="32"/>
          <w:szCs w:val="32"/>
        </w:rPr>
      </w:pPr>
    </w:p>
    <w:p w14:paraId="03608D40" w14:textId="16B052EB" w:rsidR="00BD7893" w:rsidRDefault="00BD7893" w:rsidP="006700EA">
      <w:pPr>
        <w:jc w:val="left"/>
        <w:rPr>
          <w:rFonts w:cs="Arial"/>
          <w:b/>
          <w:sz w:val="32"/>
          <w:szCs w:val="32"/>
        </w:rPr>
      </w:pPr>
    </w:p>
    <w:p w14:paraId="0569C470" w14:textId="77777777" w:rsidR="00BD7893" w:rsidRDefault="00BD7893" w:rsidP="006700EA">
      <w:pPr>
        <w:jc w:val="left"/>
        <w:rPr>
          <w:rFonts w:cs="Arial"/>
          <w:b/>
          <w:sz w:val="32"/>
          <w:szCs w:val="32"/>
        </w:rPr>
      </w:pPr>
    </w:p>
    <w:p w14:paraId="73589BA9" w14:textId="77777777" w:rsidR="00927DE3" w:rsidRDefault="00927DE3" w:rsidP="006700EA">
      <w:pPr>
        <w:jc w:val="left"/>
        <w:rPr>
          <w:rFonts w:cs="Arial"/>
          <w:b/>
          <w:sz w:val="32"/>
          <w:szCs w:val="32"/>
        </w:rPr>
      </w:pPr>
    </w:p>
    <w:p w14:paraId="29588E38" w14:textId="77777777" w:rsidR="00927DE3" w:rsidRPr="000C1013" w:rsidRDefault="00927DE3" w:rsidP="006700EA">
      <w:pPr>
        <w:jc w:val="left"/>
        <w:rPr>
          <w:rFonts w:cs="Arial"/>
          <w:b/>
          <w:sz w:val="32"/>
          <w:szCs w:val="32"/>
        </w:rPr>
      </w:pPr>
    </w:p>
    <w:p w14:paraId="3E0F95C8" w14:textId="77777777" w:rsidR="00C00E61" w:rsidRPr="00E6165F" w:rsidRDefault="00C00E61" w:rsidP="006700EA">
      <w:pPr>
        <w:jc w:val="left"/>
        <w:rPr>
          <w:rFonts w:cs="Arial"/>
        </w:rPr>
      </w:pPr>
    </w:p>
    <w:p w14:paraId="56404F97" w14:textId="77777777" w:rsidR="00EF3CE3" w:rsidRPr="00E6165F" w:rsidRDefault="00AA3811" w:rsidP="006700EA">
      <w:pPr>
        <w:pStyle w:val="Heading1"/>
        <w:jc w:val="left"/>
      </w:pPr>
      <w:bookmarkStart w:id="0" w:name="_Toc265865180"/>
      <w:bookmarkStart w:id="1" w:name="_Toc258246855"/>
      <w:r w:rsidRPr="00E6165F">
        <w:t>Introduction</w:t>
      </w:r>
      <w:bookmarkEnd w:id="0"/>
      <w:bookmarkEnd w:id="1"/>
      <w:r w:rsidR="00EF3CE3" w:rsidRPr="00EF3CE3">
        <w:t xml:space="preserve"> </w:t>
      </w:r>
    </w:p>
    <w:p w14:paraId="7C3A3363" w14:textId="78648AE2" w:rsidR="00EF3CE3" w:rsidRDefault="00EB790F" w:rsidP="006700EA">
      <w:pPr>
        <w:pStyle w:val="Heading2"/>
        <w:jc w:val="left"/>
      </w:pPr>
      <w:r>
        <w:t>Report Outline</w:t>
      </w:r>
    </w:p>
    <w:p w14:paraId="5FD24D81" w14:textId="70F0629E" w:rsidR="00EF3CE3" w:rsidRDefault="00B86D6F" w:rsidP="006700EA">
      <w:pPr>
        <w:jc w:val="left"/>
        <w:rPr>
          <w:rStyle w:val="StyleStyleArial11pt12pt"/>
        </w:rPr>
      </w:pPr>
      <w:r>
        <w:rPr>
          <w:rStyle w:val="StyleStyleArial11pt12pt"/>
        </w:rPr>
        <w:t xml:space="preserve">This report will go in to greater detail regarding the following topics. Team members and their individual roles. The background Research of the project. The Analysis and Design in relation to the project. Implementation of the project. The evaluation of completed project and team performance, the conclusion and finally relevant </w:t>
      </w:r>
      <w:r w:rsidR="006700EA">
        <w:rPr>
          <w:rStyle w:val="StyleStyleArial11pt12pt"/>
        </w:rPr>
        <w:t>references and appendices associated</w:t>
      </w:r>
      <w:r>
        <w:rPr>
          <w:rStyle w:val="StyleStyleArial11pt12pt"/>
        </w:rPr>
        <w:t xml:space="preserve"> with this project.</w:t>
      </w:r>
    </w:p>
    <w:p w14:paraId="325AB35A" w14:textId="77777777" w:rsidR="00345D8B" w:rsidRPr="004C67AB" w:rsidRDefault="00345D8B" w:rsidP="006700EA">
      <w:pPr>
        <w:jc w:val="left"/>
        <w:rPr>
          <w:rStyle w:val="StyleStyleArial11pt12pt"/>
        </w:rPr>
      </w:pPr>
    </w:p>
    <w:p w14:paraId="14B7BD51" w14:textId="55BF007E" w:rsidR="009A70E6" w:rsidRDefault="00EB790F" w:rsidP="006700EA">
      <w:pPr>
        <w:pStyle w:val="Heading3"/>
        <w:jc w:val="left"/>
      </w:pPr>
      <w:r>
        <w:t xml:space="preserve">Team Members </w:t>
      </w:r>
    </w:p>
    <w:p w14:paraId="1B82B53F" w14:textId="5D98719A" w:rsidR="00F77BDC" w:rsidRDefault="00F77BDC" w:rsidP="006700EA">
      <w:pPr>
        <w:jc w:val="left"/>
      </w:pPr>
      <w:r>
        <w:t>Claire Murray is currently a third year student, studying creative multimedia in LIT/LSAD She is married with three children. She is very interested in web development and programming, and also in video and photography. She is currently living in Fermoy, County Cork and has some family connections to South Tipperary. This fact makes her very interested in a project regarding the South Tipperary Region.</w:t>
      </w:r>
    </w:p>
    <w:p w14:paraId="3C4B111D" w14:textId="36FAAD0C" w:rsidR="00F77BDC" w:rsidRDefault="00F77BDC" w:rsidP="006700EA">
      <w:pPr>
        <w:jc w:val="left"/>
      </w:pPr>
      <w:r>
        <w:t xml:space="preserve">Eimear King is currently a third year student, studying creative multimedia in LIT/LSAD. She is a mother of two young children. She has a passion for audio and in is very keen in video production. She brings great knowledge to the team as she has a degree in fine arts. </w:t>
      </w:r>
    </w:p>
    <w:p w14:paraId="49CD7B01" w14:textId="0D7D9F69" w:rsidR="00F77BDC" w:rsidRPr="00F77BDC" w:rsidRDefault="00DD65C3" w:rsidP="006700EA">
      <w:pPr>
        <w:jc w:val="left"/>
      </w:pPr>
      <w:r>
        <w:t xml:space="preserve">Natasha Downey is currently a third year student, studying creative multimedia in LIT/LSAD. She is a player for the Tipperary ladies football team. She is intrigued by all aspects of video production and has a great interest in helping charitable organisations. This fuels her passion for the project. </w:t>
      </w:r>
    </w:p>
    <w:p w14:paraId="3366BF3B" w14:textId="46436D03" w:rsidR="00EF3CE3" w:rsidRPr="009A70E6" w:rsidRDefault="000729A0" w:rsidP="006700EA">
      <w:pPr>
        <w:pStyle w:val="Heading4"/>
        <w:jc w:val="left"/>
        <w:rPr>
          <w:rStyle w:val="StyleArial11pt"/>
          <w:sz w:val="28"/>
        </w:rPr>
      </w:pPr>
      <w:r>
        <w:rPr>
          <w:rStyle w:val="StyleArial11pt"/>
          <w:sz w:val="28"/>
        </w:rPr>
        <w:t>Team Roles</w:t>
      </w:r>
    </w:p>
    <w:p w14:paraId="07C2FED9" w14:textId="2F1D8D79" w:rsidR="00EF3CE3" w:rsidRDefault="000729A0" w:rsidP="006700EA">
      <w:pPr>
        <w:jc w:val="left"/>
        <w:rPr>
          <w:rStyle w:val="StyleStyleArial11pt12pt"/>
        </w:rPr>
      </w:pPr>
      <w:r>
        <w:rPr>
          <w:rStyle w:val="StyleStyleArial11pt12pt"/>
        </w:rPr>
        <w:t>It was decided at the beginning of the project what section of the project would be completed by various team members. Claire Murray joined the team and had a keen interest in programming</w:t>
      </w:r>
      <w:r w:rsidR="00EF3CE3">
        <w:rPr>
          <w:rStyle w:val="StyleStyleArial11pt12pt"/>
        </w:rPr>
        <w:t>.</w:t>
      </w:r>
      <w:r>
        <w:rPr>
          <w:rStyle w:val="StyleStyleArial11pt12pt"/>
        </w:rPr>
        <w:t xml:space="preserve"> With knowledge of web design and database devilment behind her. The team decided that the development of the database application for the project be managed by her mainly. Eimear King had a strong passion for audio. Given her great </w:t>
      </w:r>
      <w:r w:rsidR="001220EA">
        <w:rPr>
          <w:rStyle w:val="StyleStyleArial11pt12pt"/>
        </w:rPr>
        <w:t>enthusiasm</w:t>
      </w:r>
      <w:r>
        <w:rPr>
          <w:rStyle w:val="StyleStyleArial11pt12pt"/>
        </w:rPr>
        <w:t xml:space="preserve"> when it came to this topic. The team decided that Eimear would manage this aspect of the project but also complete video and asset creation for the project as she had some good skills in these areas also.</w:t>
      </w:r>
    </w:p>
    <w:p w14:paraId="1BC9199A" w14:textId="7C41A585" w:rsidR="001220EA" w:rsidRDefault="001220EA" w:rsidP="006700EA">
      <w:pPr>
        <w:jc w:val="left"/>
        <w:rPr>
          <w:rStyle w:val="StyleStyleArial11pt12pt"/>
        </w:rPr>
      </w:pPr>
      <w:r>
        <w:rPr>
          <w:rStyle w:val="StyleStyleArial11pt12pt"/>
        </w:rPr>
        <w:t xml:space="preserve">Natasha Downey is fascinated with all areas of video production. Taken this into account the team decided that she would manage this aspect of the project. Also having a keen interest in audio. The team decided that she take part in that area of the project also. </w:t>
      </w:r>
      <w:r w:rsidR="00FA582C">
        <w:rPr>
          <w:rStyle w:val="StyleStyleArial11pt12pt"/>
        </w:rPr>
        <w:t xml:space="preserve">Overall the team decided to each manage their own sections and also give assistance to each other’s aspects of the project also. This concept really relates to the ethos of the team which is being plugged in. Using this </w:t>
      </w:r>
      <w:r w:rsidR="00915190">
        <w:rPr>
          <w:rStyle w:val="StyleStyleArial11pt12pt"/>
        </w:rPr>
        <w:t>method,</w:t>
      </w:r>
      <w:r w:rsidR="00FA582C">
        <w:rPr>
          <w:rStyle w:val="StyleStyleArial11pt12pt"/>
        </w:rPr>
        <w:t xml:space="preserve"> the </w:t>
      </w:r>
      <w:r w:rsidR="00FA582C">
        <w:rPr>
          <w:rStyle w:val="StyleStyleArial11pt12pt"/>
        </w:rPr>
        <w:lastRenderedPageBreak/>
        <w:t xml:space="preserve">team can plug in all their aspects that could stand alone and also come together as a completed project. </w:t>
      </w:r>
    </w:p>
    <w:p w14:paraId="77C21962" w14:textId="77777777" w:rsidR="000729A0" w:rsidRDefault="000729A0" w:rsidP="006700EA">
      <w:pPr>
        <w:jc w:val="left"/>
        <w:rPr>
          <w:rStyle w:val="StyleStyleArial11pt12pt"/>
        </w:rPr>
      </w:pPr>
    </w:p>
    <w:p w14:paraId="5EB77816" w14:textId="77777777" w:rsidR="00EF3CE3" w:rsidRDefault="00EF3CE3" w:rsidP="006700EA">
      <w:pPr>
        <w:jc w:val="left"/>
        <w:rPr>
          <w:rStyle w:val="StyleStyleArial11pt12pt"/>
        </w:rPr>
      </w:pPr>
    </w:p>
    <w:p w14:paraId="47CF6A50" w14:textId="77777777" w:rsidR="00EF3CE3" w:rsidRDefault="00EF3CE3" w:rsidP="006700EA">
      <w:pPr>
        <w:keepNext/>
        <w:jc w:val="left"/>
      </w:pPr>
    </w:p>
    <w:p w14:paraId="7B2E6290" w14:textId="3C526CAE" w:rsidR="00EF3CE3" w:rsidRDefault="00EF3CE3" w:rsidP="006700EA">
      <w:pPr>
        <w:keepNext/>
        <w:jc w:val="left"/>
      </w:pPr>
    </w:p>
    <w:p w14:paraId="3D8836E8" w14:textId="77777777" w:rsidR="00EF3CE3" w:rsidRDefault="00EF3CE3" w:rsidP="006700EA">
      <w:pPr>
        <w:keepNext/>
        <w:jc w:val="left"/>
      </w:pPr>
    </w:p>
    <w:p w14:paraId="2DAF4138" w14:textId="77777777" w:rsidR="00EF3CE3" w:rsidRDefault="00EF3CE3" w:rsidP="006700EA">
      <w:pPr>
        <w:keepNext/>
        <w:jc w:val="left"/>
      </w:pPr>
    </w:p>
    <w:p w14:paraId="54A2C4C7" w14:textId="77777777" w:rsidR="00EF3CE3" w:rsidRDefault="00EF3CE3" w:rsidP="006700EA">
      <w:pPr>
        <w:jc w:val="left"/>
        <w:rPr>
          <w:rStyle w:val="StyleStyleArial11pt12pt"/>
        </w:rPr>
      </w:pPr>
    </w:p>
    <w:p w14:paraId="0363EDFF" w14:textId="77777777" w:rsidR="00EF3CE3" w:rsidRDefault="00EF3CE3" w:rsidP="006700EA">
      <w:pPr>
        <w:pStyle w:val="StyleStyleHeadingChapterHeadingArialNotBold12pt"/>
        <w:numPr>
          <w:ilvl w:val="0"/>
          <w:numId w:val="0"/>
        </w:numPr>
        <w:jc w:val="left"/>
      </w:pPr>
    </w:p>
    <w:p w14:paraId="44A5D0FE" w14:textId="3B23619D" w:rsidR="00EF3CE3" w:rsidRDefault="00EF3CE3" w:rsidP="006700EA">
      <w:pPr>
        <w:pStyle w:val="Caption"/>
        <w:jc w:val="left"/>
        <w:sectPr w:rsidR="00EF3CE3" w:rsidSect="00EF3CE3">
          <w:headerReference w:type="even" r:id="rId10"/>
          <w:footnotePr>
            <w:numRestart w:val="eachPage"/>
          </w:footnotePr>
          <w:pgSz w:w="11906" w:h="16838" w:code="9"/>
          <w:pgMar w:top="1418" w:right="1418" w:bottom="2268" w:left="2268" w:header="709" w:footer="709" w:gutter="0"/>
          <w:pgNumType w:start="1" w:chapSep="colon"/>
          <w:cols w:space="708"/>
          <w:docGrid w:linePitch="360"/>
        </w:sectPr>
      </w:pPr>
    </w:p>
    <w:p w14:paraId="284F81D5" w14:textId="465DECBE" w:rsidR="00DA427E" w:rsidRPr="00E6165F" w:rsidRDefault="00345D8B" w:rsidP="006700EA">
      <w:pPr>
        <w:pStyle w:val="Heading1"/>
        <w:jc w:val="left"/>
      </w:pPr>
      <w:bookmarkStart w:id="2" w:name="_Toc258246859"/>
      <w:r>
        <w:lastRenderedPageBreak/>
        <w:t>Background Research</w:t>
      </w:r>
      <w:bookmarkEnd w:id="2"/>
    </w:p>
    <w:p w14:paraId="0D348EE4" w14:textId="33815BAF" w:rsidR="00DA427E" w:rsidRDefault="006C258B" w:rsidP="006700EA">
      <w:pPr>
        <w:pStyle w:val="Heading2"/>
        <w:jc w:val="left"/>
      </w:pPr>
      <w:r>
        <w:t xml:space="preserve">Project Management Mythologies  </w:t>
      </w:r>
    </w:p>
    <w:p w14:paraId="4E746CBF" w14:textId="21B4C696" w:rsidR="00116027" w:rsidRPr="00030D51" w:rsidRDefault="00116027" w:rsidP="006700EA">
      <w:pPr>
        <w:jc w:val="left"/>
      </w:pPr>
      <w:r>
        <w:t xml:space="preserve">The team had a very interesting method of working in terms of a project Management mythology style. Given the various strengths each team member had in relation to the project, the Three Pin Method of Project Management was created. This method was based heavily on the Agile and fluid </w:t>
      </w:r>
      <w:r w:rsidR="000B3FAE">
        <w:t>strategies</w:t>
      </w:r>
      <w:r>
        <w:t xml:space="preserve"> of project management. The team design this method to enable the project to be modular and scalable in design. To complete this method of management within the team, it was agreed that each member was in management of their key strengths relating to the overall project. </w:t>
      </w:r>
      <w:r w:rsidR="000B3FAE">
        <w:t>Eimear</w:t>
      </w:r>
      <w:r>
        <w:t xml:space="preserve"> was over the final output of audio in the project. Natasha was in charge of the final video aspects of the project and Claire dealt with the creation of the database application for the project. The team played on each other’s strengths and realised that taking this approach would greatly improve the chance of success for the final project.</w:t>
      </w:r>
    </w:p>
    <w:p w14:paraId="0CBC8B0E" w14:textId="10FF6C2B" w:rsidR="0020264F" w:rsidRDefault="0020264F" w:rsidP="006700EA">
      <w:pPr>
        <w:jc w:val="left"/>
        <w:rPr>
          <w:rStyle w:val="StyleStyleArial11pt12pt"/>
        </w:rPr>
      </w:pPr>
      <w:r>
        <w:rPr>
          <w:rStyle w:val="StyleStyleArial11pt12pt"/>
        </w:rPr>
        <w:t>.</w:t>
      </w:r>
    </w:p>
    <w:p w14:paraId="5B644FEA" w14:textId="77777777" w:rsidR="00345D8B" w:rsidRPr="00E6165F" w:rsidRDefault="00345D8B" w:rsidP="006700EA">
      <w:pPr>
        <w:jc w:val="left"/>
      </w:pPr>
    </w:p>
    <w:p w14:paraId="49D32709" w14:textId="2FEBFEEA" w:rsidR="006C258B" w:rsidRPr="006C258B" w:rsidRDefault="006C258B" w:rsidP="006700EA">
      <w:pPr>
        <w:jc w:val="left"/>
        <w:rPr>
          <w:rStyle w:val="StyleStyleArial11pt12pt"/>
          <w:b/>
          <w:sz w:val="28"/>
          <w:szCs w:val="28"/>
        </w:rPr>
      </w:pPr>
      <w:r w:rsidRPr="006C258B">
        <w:rPr>
          <w:rStyle w:val="StyleStyleArial11pt12pt"/>
          <w:b/>
          <w:sz w:val="28"/>
          <w:szCs w:val="28"/>
        </w:rPr>
        <w:t xml:space="preserve">Similar visual/audio experiences </w:t>
      </w:r>
    </w:p>
    <w:p w14:paraId="4137D4FD" w14:textId="1C2DC286" w:rsidR="0020264F" w:rsidRDefault="0080070D" w:rsidP="006700EA">
      <w:pPr>
        <w:jc w:val="left"/>
        <w:rPr>
          <w:rStyle w:val="StyleStyleArial11pt12pt"/>
        </w:rPr>
      </w:pPr>
      <w:r>
        <w:rPr>
          <w:rStyle w:val="StyleStyleArial11pt12pt"/>
        </w:rPr>
        <w:t xml:space="preserve">The team looked at experiences that related to the project. Inspiration and more ideas </w:t>
      </w:r>
      <w:r w:rsidR="0032133C">
        <w:rPr>
          <w:rStyle w:val="StyleStyleArial11pt12pt"/>
        </w:rPr>
        <w:t>were</w:t>
      </w:r>
      <w:r>
        <w:rPr>
          <w:rStyle w:val="StyleStyleArial11pt12pt"/>
        </w:rPr>
        <w:t xml:space="preserve"> taken from the research of these experiences. The titanic </w:t>
      </w:r>
      <w:r w:rsidR="0032133C">
        <w:rPr>
          <w:rStyle w:val="StyleStyleArial11pt12pt"/>
        </w:rPr>
        <w:t>experience</w:t>
      </w:r>
      <w:r>
        <w:rPr>
          <w:rStyle w:val="StyleStyleArial11pt12pt"/>
        </w:rPr>
        <w:t xml:space="preserve"> in </w:t>
      </w:r>
      <w:r w:rsidR="00915190">
        <w:rPr>
          <w:rStyle w:val="StyleStyleArial11pt12pt"/>
        </w:rPr>
        <w:t>Cobh</w:t>
      </w:r>
      <w:r>
        <w:rPr>
          <w:rStyle w:val="StyleStyleArial11pt12pt"/>
        </w:rPr>
        <w:t xml:space="preserve"> greatly influenced the </w:t>
      </w:r>
      <w:r w:rsidR="0032133C">
        <w:rPr>
          <w:rStyle w:val="StyleStyleArial11pt12pt"/>
        </w:rPr>
        <w:t>team’s</w:t>
      </w:r>
      <w:r>
        <w:rPr>
          <w:rStyle w:val="StyleStyleArial11pt12pt"/>
        </w:rPr>
        <w:t xml:space="preserve"> decision making in terms of the overall project outcome. </w:t>
      </w:r>
      <w:r w:rsidR="0032133C">
        <w:rPr>
          <w:rStyle w:val="StyleStyleArial11pt12pt"/>
        </w:rPr>
        <w:t xml:space="preserve">The team originally wanted to create a dynamic video/audio production. On greater research and valuable feedback, the team decided to create </w:t>
      </w:r>
      <w:r w:rsidR="00915190">
        <w:rPr>
          <w:rStyle w:val="StyleStyleArial11pt12pt"/>
        </w:rPr>
        <w:t>an</w:t>
      </w:r>
      <w:r w:rsidR="0032133C">
        <w:rPr>
          <w:rStyle w:val="StyleStyleArial11pt12pt"/>
        </w:rPr>
        <w:t xml:space="preserve"> intriguing experience that the audience could immerse in and also interact with the application for the project. The interesting part of the titanic experience in </w:t>
      </w:r>
      <w:r w:rsidR="00915190">
        <w:rPr>
          <w:rStyle w:val="StyleStyleArial11pt12pt"/>
        </w:rPr>
        <w:t>Cobh</w:t>
      </w:r>
      <w:r w:rsidR="0032133C">
        <w:rPr>
          <w:rStyle w:val="StyleStyleArial11pt12pt"/>
        </w:rPr>
        <w:t xml:space="preserve"> was they had plenty of interesting information about the titanic itself and facts, the team wanted to assure that the audience understood what the project was about and was left with more interesting knowledge when they finished the experience. </w:t>
      </w:r>
    </w:p>
    <w:p w14:paraId="01C19435" w14:textId="7C77BFA3" w:rsidR="0032133C" w:rsidRDefault="0032133C" w:rsidP="006700EA">
      <w:pPr>
        <w:pStyle w:val="Heading4"/>
        <w:jc w:val="left"/>
        <w:rPr>
          <w:rStyle w:val="StyleStyleArial11pt12pt"/>
          <w:sz w:val="28"/>
        </w:rPr>
      </w:pPr>
      <w:r>
        <w:rPr>
          <w:rStyle w:val="StyleStyleArial11pt12pt"/>
          <w:sz w:val="28"/>
        </w:rPr>
        <w:t xml:space="preserve">Asset research </w:t>
      </w:r>
    </w:p>
    <w:p w14:paraId="18FFDB96" w14:textId="0635AA41" w:rsidR="0032133C" w:rsidRPr="0032133C" w:rsidRDefault="0002281D" w:rsidP="006700EA">
      <w:pPr>
        <w:jc w:val="left"/>
      </w:pPr>
      <w:r>
        <w:t xml:space="preserve">For the creation of this project it was necessary for the team to gain various assets for the project to be successful. The team all did initial research on old images in Ireland that would relate to the project in some way. The team took in to </w:t>
      </w:r>
      <w:r>
        <w:lastRenderedPageBreak/>
        <w:t xml:space="preserve">consideration that there would be copy write issues with using certain images and music. To combat this issue, the team came across free to use imagery and Foley sounds while researching for the project. The team outline pictures that might be needed in the six stories that where been told in the video/audio application experience. By doing </w:t>
      </w:r>
      <w:r w:rsidR="00915190">
        <w:t>this,</w:t>
      </w:r>
      <w:r>
        <w:t xml:space="preserve"> each team member was able to search independtly and add various interesting images to the image bank folder created on google drive as part of the team project. The team also used the one version of the old paper design asset created by Eimear King in all the videos and also in the application as a template to merge the full experience together in a common style.  In regards to the asset research for the music and audio for the project the team first looked at using music that was out of copy write online for the project. Originally the team agreed on this method but after some feedback and greater taught. A team decision was made to source original music for the project that would be unique and more vibrant. The team was lucky to know a musician and song writer, Calvin Cooke who was more than happy to help with the project. The team would like to mention a heartfelt thanks to Calvin Cooke for creating the background music for the project. </w:t>
      </w:r>
      <w:r w:rsidR="00B64BCE">
        <w:t xml:space="preserve">In relation to researching the </w:t>
      </w:r>
      <w:r w:rsidR="00915190">
        <w:t>Foley</w:t>
      </w:r>
      <w:r w:rsidR="00B64BCE">
        <w:t xml:space="preserve"> sounds needed for our project the team </w:t>
      </w:r>
      <w:r w:rsidR="00915190">
        <w:t>originally</w:t>
      </w:r>
      <w:r w:rsidR="00B64BCE">
        <w:t xml:space="preserve"> planned on recording original pieces for the project. Given unforeseen circumstances and been pushed for time. The team decided to source all Foley sounds from freesound.org. These sounds where then edited in reaper and turned out great in the end. </w:t>
      </w:r>
    </w:p>
    <w:p w14:paraId="65325B22" w14:textId="4CED2813" w:rsidR="0032133C" w:rsidRDefault="006C258B" w:rsidP="006700EA">
      <w:pPr>
        <w:pStyle w:val="Heading4"/>
        <w:jc w:val="left"/>
        <w:rPr>
          <w:rStyle w:val="StyleStyleArial11pt12pt"/>
          <w:sz w:val="28"/>
        </w:rPr>
      </w:pPr>
      <w:r>
        <w:rPr>
          <w:rStyle w:val="StyleStyleArial11pt12pt"/>
          <w:sz w:val="28"/>
        </w:rPr>
        <w:t>Project Pitch</w:t>
      </w:r>
    </w:p>
    <w:p w14:paraId="41273D10" w14:textId="0B918302" w:rsidR="0075677A" w:rsidRDefault="0075677A" w:rsidP="006700EA">
      <w:pPr>
        <w:jc w:val="left"/>
      </w:pPr>
      <w:r>
        <w:t xml:space="preserve">The original </w:t>
      </w:r>
      <w:r w:rsidR="00915190">
        <w:t>project</w:t>
      </w:r>
      <w:r>
        <w:t xml:space="preserve"> pitch was presented to the whole third year class and lectures. The pitch consisted of the original idea which was creating a video/audio application experience. At first the team wanted to use actors and costumes to create the story boards for the </w:t>
      </w:r>
      <w:r w:rsidR="00915190">
        <w:t>videos</w:t>
      </w:r>
      <w:r>
        <w:t xml:space="preserve">. After a team meeting and feedback from all team members. The team </w:t>
      </w:r>
      <w:r w:rsidR="00915190">
        <w:t>decided</w:t>
      </w:r>
      <w:r>
        <w:t xml:space="preserve"> to use assets source from online such as old pictures relating to that time to achieve a certain style regarding the project. Overall the lectures liked our original idea and gave us valuable feedback. The team made a more detailed project outline for the lectures as they were somewhat confused about the overall direction of the project. Claire Murray, a valuable asset to the team joined at a later stage which resulted in the project been enhance in a better direction. The team explained this final direction to the lectures and everyone involved in the project was </w:t>
      </w:r>
      <w:r>
        <w:lastRenderedPageBreak/>
        <w:t>brought up to date. A team of two was now a team of tree and ready to create a dynamic video/audio application experience that each team member was passionate about.</w:t>
      </w:r>
    </w:p>
    <w:p w14:paraId="244102B1" w14:textId="77777777" w:rsidR="00011ACD" w:rsidRDefault="00011ACD" w:rsidP="006700EA">
      <w:pPr>
        <w:jc w:val="left"/>
      </w:pPr>
      <w:r>
        <w:t>Our aim - to present an Interactive User Experience that transports the audience</w:t>
      </w:r>
    </w:p>
    <w:p w14:paraId="6D1109A7" w14:textId="77777777" w:rsidR="00011ACD" w:rsidRDefault="00011ACD" w:rsidP="006700EA">
      <w:pPr>
        <w:jc w:val="left"/>
      </w:pPr>
      <w:r>
        <w:t>back in time, using the experiences recorded in the Book of Transmission to highlight</w:t>
      </w:r>
    </w:p>
    <w:p w14:paraId="41AC4534" w14:textId="77777777" w:rsidR="00011ACD" w:rsidRDefault="00011ACD" w:rsidP="006700EA">
      <w:pPr>
        <w:jc w:val="left"/>
      </w:pPr>
      <w:r>
        <w:t>problems that still exist today, and in doing so to raise the profile of this deserving</w:t>
      </w:r>
    </w:p>
    <w:p w14:paraId="685B9840" w14:textId="054EEDD3" w:rsidR="00011ACD" w:rsidRPr="0075677A" w:rsidRDefault="00011ACD" w:rsidP="006700EA">
      <w:pPr>
        <w:jc w:val="left"/>
      </w:pPr>
      <w:r>
        <w:t>organisatio</w:t>
      </w:r>
      <w:r w:rsidR="000B3FAE">
        <w:t>n</w:t>
      </w:r>
      <w:r>
        <w:t xml:space="preserve"> through </w:t>
      </w:r>
      <w:r w:rsidR="00116027">
        <w:t xml:space="preserve">the mediums </w:t>
      </w:r>
      <w:r w:rsidR="000B3FAE">
        <w:t xml:space="preserve">of, </w:t>
      </w:r>
      <w:r>
        <w:t>Story-telling</w:t>
      </w:r>
      <w:r w:rsidR="000B3FAE">
        <w:t xml:space="preserve">, </w:t>
      </w:r>
      <w:r>
        <w:t>Video production</w:t>
      </w:r>
      <w:r w:rsidR="000B3FAE">
        <w:t xml:space="preserve">, </w:t>
      </w:r>
      <w:r>
        <w:t>Audio production</w:t>
      </w:r>
      <w:r w:rsidR="000B3FAE">
        <w:t xml:space="preserve">, and </w:t>
      </w:r>
      <w:r>
        <w:t>Interactive Programming.</w:t>
      </w:r>
    </w:p>
    <w:p w14:paraId="49B63FF2" w14:textId="77777777" w:rsidR="003D1D66" w:rsidRDefault="003D1D66" w:rsidP="006700EA">
      <w:pPr>
        <w:jc w:val="left"/>
        <w:rPr>
          <w:rStyle w:val="StyleStyleArial11pt12pt"/>
          <w:b/>
          <w:sz w:val="28"/>
          <w:szCs w:val="28"/>
        </w:rPr>
      </w:pPr>
    </w:p>
    <w:p w14:paraId="43CDE933" w14:textId="1A97B98E" w:rsidR="006C258B" w:rsidRDefault="006C258B" w:rsidP="006700EA">
      <w:pPr>
        <w:jc w:val="left"/>
        <w:rPr>
          <w:rStyle w:val="StyleStyleArial11pt12pt"/>
          <w:b/>
          <w:sz w:val="28"/>
          <w:szCs w:val="28"/>
        </w:rPr>
      </w:pPr>
      <w:r w:rsidRPr="006C258B">
        <w:rPr>
          <w:rStyle w:val="StyleStyleArial11pt12pt"/>
          <w:b/>
          <w:sz w:val="28"/>
          <w:szCs w:val="28"/>
        </w:rPr>
        <w:t xml:space="preserve">Project idea </w:t>
      </w:r>
    </w:p>
    <w:p w14:paraId="07644029" w14:textId="1E31B71F" w:rsidR="0075677A" w:rsidRPr="0075677A" w:rsidRDefault="0075677A" w:rsidP="006700EA">
      <w:pPr>
        <w:jc w:val="left"/>
        <w:rPr>
          <w:rStyle w:val="StyleStyleArial11pt12pt"/>
          <w:szCs w:val="22"/>
        </w:rPr>
      </w:pPr>
      <w:r>
        <w:rPr>
          <w:rStyle w:val="StyleStyleArial11pt12pt"/>
          <w:szCs w:val="22"/>
        </w:rPr>
        <w:t xml:space="preserve">The project idea first started when </w:t>
      </w:r>
      <w:r w:rsidR="003215B4">
        <w:rPr>
          <w:rStyle w:val="StyleStyleArial11pt12pt"/>
          <w:szCs w:val="22"/>
        </w:rPr>
        <w:t>Berni</w:t>
      </w:r>
      <w:r w:rsidR="00F371D7">
        <w:rPr>
          <w:rStyle w:val="StyleStyleArial11pt12pt"/>
          <w:szCs w:val="22"/>
        </w:rPr>
        <w:t>e</w:t>
      </w:r>
      <w:r w:rsidR="00540D9A">
        <w:rPr>
          <w:rStyle w:val="StyleStyleArial11pt12pt"/>
          <w:szCs w:val="22"/>
        </w:rPr>
        <w:t xml:space="preserve"> Goldbach</w:t>
      </w:r>
      <w:r w:rsidR="003215B4">
        <w:rPr>
          <w:rStyle w:val="StyleStyleArial11pt12pt"/>
          <w:szCs w:val="22"/>
        </w:rPr>
        <w:t xml:space="preserve"> a lecturer at LIT, </w:t>
      </w:r>
      <w:r>
        <w:rPr>
          <w:rStyle w:val="StyleStyleArial11pt12pt"/>
          <w:szCs w:val="22"/>
        </w:rPr>
        <w:t>planted t</w:t>
      </w:r>
      <w:r w:rsidR="003215B4">
        <w:rPr>
          <w:rStyle w:val="StyleStyleArial11pt12pt"/>
          <w:szCs w:val="22"/>
        </w:rPr>
        <w:t>he seed about the Mendicity Institu</w:t>
      </w:r>
      <w:r>
        <w:rPr>
          <w:rStyle w:val="StyleStyleArial11pt12pt"/>
          <w:szCs w:val="22"/>
        </w:rPr>
        <w:t xml:space="preserve">tion in Dublin. </w:t>
      </w:r>
      <w:r w:rsidR="001A7D54">
        <w:rPr>
          <w:rStyle w:val="StyleStyleArial11pt12pt"/>
          <w:szCs w:val="22"/>
        </w:rPr>
        <w:t>Eimear King and Natasha Downey went up to visit the intuition and by meeti</w:t>
      </w:r>
      <w:r w:rsidR="003215B4">
        <w:rPr>
          <w:rStyle w:val="StyleStyleArial11pt12pt"/>
          <w:szCs w:val="22"/>
        </w:rPr>
        <w:t>ng the people that manage it</w:t>
      </w:r>
      <w:r w:rsidR="001A7D54">
        <w:rPr>
          <w:rStyle w:val="StyleStyleArial11pt12pt"/>
          <w:szCs w:val="22"/>
        </w:rPr>
        <w:t xml:space="preserve"> and getting to see the book of </w:t>
      </w:r>
      <w:r w:rsidR="003215B4">
        <w:rPr>
          <w:rStyle w:val="StyleStyleArial11pt12pt"/>
          <w:szCs w:val="22"/>
        </w:rPr>
        <w:t>transmission, ideas where discussed</w:t>
      </w:r>
      <w:r w:rsidR="001A7D54">
        <w:rPr>
          <w:rStyle w:val="StyleStyleArial11pt12pt"/>
          <w:szCs w:val="22"/>
        </w:rPr>
        <w:t xml:space="preserve"> around and a project idea was created. </w:t>
      </w:r>
      <w:r w:rsidR="003215B4">
        <w:rPr>
          <w:rStyle w:val="StyleStyleArial11pt12pt"/>
          <w:szCs w:val="22"/>
        </w:rPr>
        <w:t>The team started brain</w:t>
      </w:r>
      <w:r w:rsidR="001A7D54">
        <w:rPr>
          <w:rStyle w:val="StyleStyleArial11pt12pt"/>
          <w:szCs w:val="22"/>
        </w:rPr>
        <w:t>storming ideas right away and came up with a similar style for what the overall project aims and outcome should be. Once the team had a solid idea of what the proj</w:t>
      </w:r>
      <w:r w:rsidR="003215B4">
        <w:rPr>
          <w:rStyle w:val="StyleStyleArial11pt12pt"/>
          <w:szCs w:val="22"/>
        </w:rPr>
        <w:t>ect should be they then</w:t>
      </w:r>
      <w:r w:rsidR="001A7D54">
        <w:rPr>
          <w:rStyle w:val="StyleStyleArial11pt12pt"/>
          <w:szCs w:val="22"/>
        </w:rPr>
        <w:t xml:space="preserve"> got advice from Lecturer Mike Kiely. The team got great feedback on how to go about tackling this project. Overall the team was satisfied that Mike Kiely liked our idea and taught it was very feasible. This push</w:t>
      </w:r>
      <w:r w:rsidR="003215B4">
        <w:rPr>
          <w:rStyle w:val="StyleStyleArial11pt12pt"/>
          <w:szCs w:val="22"/>
        </w:rPr>
        <w:t>ed</w:t>
      </w:r>
      <w:r w:rsidR="001A7D54">
        <w:rPr>
          <w:rStyle w:val="StyleStyleArial11pt12pt"/>
          <w:szCs w:val="22"/>
        </w:rPr>
        <w:t xml:space="preserve"> the team in a positive direction in relation to the project idea. When the team received a valu</w:t>
      </w:r>
      <w:r w:rsidR="003215B4">
        <w:rPr>
          <w:rStyle w:val="StyleStyleArial11pt12pt"/>
          <w:szCs w:val="22"/>
        </w:rPr>
        <w:t>able team member Claire Murray, t</w:t>
      </w:r>
      <w:r w:rsidR="001A7D54">
        <w:rPr>
          <w:rStyle w:val="StyleStyleArial11pt12pt"/>
          <w:szCs w:val="22"/>
        </w:rPr>
        <w:t>he team decided to enhance the original idea for the</w:t>
      </w:r>
      <w:r w:rsidR="003215B4">
        <w:rPr>
          <w:rStyle w:val="StyleStyleArial11pt12pt"/>
          <w:szCs w:val="22"/>
        </w:rPr>
        <w:t xml:space="preserve"> project even further, g</w:t>
      </w:r>
      <w:r w:rsidR="001A7D54">
        <w:rPr>
          <w:rStyle w:val="StyleStyleArial11pt12pt"/>
          <w:szCs w:val="22"/>
        </w:rPr>
        <w:t>iven Claire’s strong programming skills and keen interest in database developme</w:t>
      </w:r>
      <w:r w:rsidR="003215B4">
        <w:rPr>
          <w:rStyle w:val="StyleStyleArial11pt12pt"/>
          <w:szCs w:val="22"/>
        </w:rPr>
        <w:t>nt. The idea for the database application</w:t>
      </w:r>
      <w:r w:rsidR="001A7D54">
        <w:rPr>
          <w:rStyle w:val="StyleStyleArial11pt12pt"/>
          <w:szCs w:val="22"/>
        </w:rPr>
        <w:t xml:space="preserve"> to compliment the </w:t>
      </w:r>
      <w:r w:rsidR="003215B4">
        <w:rPr>
          <w:rStyle w:val="StyleStyleArial11pt12pt"/>
          <w:szCs w:val="22"/>
        </w:rPr>
        <w:t>original idea of the audio/video</w:t>
      </w:r>
      <w:r w:rsidR="001A7D54">
        <w:rPr>
          <w:rStyle w:val="StyleStyleArial11pt12pt"/>
          <w:szCs w:val="22"/>
        </w:rPr>
        <w:t xml:space="preserve"> experience was created. The team was very satisfied with the final project idea and as a result</w:t>
      </w:r>
      <w:r w:rsidR="001375A6">
        <w:rPr>
          <w:rStyle w:val="StyleStyleArial11pt12pt"/>
          <w:szCs w:val="22"/>
        </w:rPr>
        <w:t xml:space="preserve"> every team member was enthusiastic to get started into this project. </w:t>
      </w:r>
    </w:p>
    <w:p w14:paraId="02C5801A" w14:textId="58CF3389" w:rsidR="0075677A" w:rsidRPr="006C258B" w:rsidRDefault="0075677A" w:rsidP="006700EA">
      <w:pPr>
        <w:jc w:val="left"/>
        <w:rPr>
          <w:rStyle w:val="StyleStyleArial11pt12pt"/>
          <w:b/>
          <w:sz w:val="28"/>
          <w:szCs w:val="28"/>
        </w:rPr>
      </w:pPr>
    </w:p>
    <w:p w14:paraId="11E66924" w14:textId="10934B12" w:rsidR="006C258B" w:rsidRDefault="006C258B" w:rsidP="006700EA">
      <w:pPr>
        <w:jc w:val="left"/>
        <w:rPr>
          <w:rStyle w:val="StyleStyleArial11pt12pt"/>
        </w:rPr>
      </w:pPr>
    </w:p>
    <w:p w14:paraId="7DB3BA71" w14:textId="77777777" w:rsidR="006C258B" w:rsidRDefault="006C258B" w:rsidP="006700EA">
      <w:pPr>
        <w:jc w:val="left"/>
        <w:rPr>
          <w:rStyle w:val="StyleStyleArial11pt12pt"/>
        </w:rPr>
      </w:pPr>
    </w:p>
    <w:p w14:paraId="44DC71CE" w14:textId="77777777" w:rsidR="004B74A0" w:rsidRDefault="004B74A0" w:rsidP="006700EA">
      <w:pPr>
        <w:keepNext/>
        <w:jc w:val="left"/>
      </w:pPr>
    </w:p>
    <w:p w14:paraId="5806B75D" w14:textId="50DFB70A" w:rsidR="00EF3CE3" w:rsidRDefault="00EF3CE3" w:rsidP="006700EA">
      <w:pPr>
        <w:keepNext/>
        <w:jc w:val="left"/>
      </w:pPr>
    </w:p>
    <w:p w14:paraId="14B54839" w14:textId="77777777" w:rsidR="00EF3CE3" w:rsidRDefault="00EF3CE3" w:rsidP="006700EA">
      <w:pPr>
        <w:keepNext/>
        <w:jc w:val="left"/>
      </w:pPr>
    </w:p>
    <w:p w14:paraId="09A07998" w14:textId="77777777" w:rsidR="0020264F" w:rsidRDefault="0020264F" w:rsidP="006700EA">
      <w:pPr>
        <w:keepNext/>
        <w:jc w:val="left"/>
      </w:pPr>
    </w:p>
    <w:p w14:paraId="09839C76" w14:textId="77777777" w:rsidR="004B74A0" w:rsidRDefault="004B74A0" w:rsidP="006700EA">
      <w:pPr>
        <w:jc w:val="left"/>
        <w:rPr>
          <w:rStyle w:val="StyleStyleArial11pt12pt"/>
        </w:rPr>
      </w:pPr>
    </w:p>
    <w:p w14:paraId="1916170A" w14:textId="77777777" w:rsidR="007161CD" w:rsidRDefault="007161CD" w:rsidP="006700EA">
      <w:pPr>
        <w:pStyle w:val="StyleStyleHeadingChapterHeadingArialNotBold12pt"/>
        <w:numPr>
          <w:ilvl w:val="0"/>
          <w:numId w:val="0"/>
        </w:numPr>
        <w:jc w:val="left"/>
      </w:pPr>
      <w:bookmarkStart w:id="3" w:name="_Toc265865239"/>
    </w:p>
    <w:p w14:paraId="38DCFCF3" w14:textId="77777777" w:rsidR="00EF3CE3" w:rsidRDefault="00EF3CE3" w:rsidP="006700EA">
      <w:pPr>
        <w:pStyle w:val="Caption"/>
        <w:jc w:val="left"/>
      </w:pPr>
    </w:p>
    <w:p w14:paraId="5432FEEE" w14:textId="051294F7" w:rsidR="00345D8B" w:rsidRDefault="00345D8B" w:rsidP="006700EA">
      <w:pPr>
        <w:spacing w:line="240" w:lineRule="auto"/>
        <w:jc w:val="left"/>
      </w:pPr>
      <w:r>
        <w:br w:type="page"/>
      </w:r>
    </w:p>
    <w:p w14:paraId="54EB2183" w14:textId="3D09BB29" w:rsidR="00345D8B" w:rsidRPr="00E6165F" w:rsidRDefault="00D20963" w:rsidP="006700EA">
      <w:pPr>
        <w:pStyle w:val="Heading1"/>
        <w:jc w:val="left"/>
      </w:pPr>
      <w:bookmarkStart w:id="4" w:name="_Toc258246863"/>
      <w:r>
        <w:lastRenderedPageBreak/>
        <w:t xml:space="preserve">Analysis and </w:t>
      </w:r>
      <w:r w:rsidR="00345D8B" w:rsidRPr="000161C4">
        <w:t>Design</w:t>
      </w:r>
      <w:bookmarkEnd w:id="4"/>
    </w:p>
    <w:p w14:paraId="1E7BA2FD" w14:textId="63B8CF85" w:rsidR="006D1C80" w:rsidRDefault="006D1C80" w:rsidP="006700EA">
      <w:pPr>
        <w:pStyle w:val="Heading2"/>
        <w:jc w:val="left"/>
      </w:pPr>
      <w:r>
        <w:t>Slap-Comps</w:t>
      </w:r>
    </w:p>
    <w:p w14:paraId="43FE086B" w14:textId="6450D805" w:rsidR="006D1C80" w:rsidRPr="006D1C80" w:rsidRDefault="006D1C80" w:rsidP="006700EA">
      <w:pPr>
        <w:jc w:val="left"/>
      </w:pPr>
      <w:r>
        <w:t>The team agrees that this area of the project was very beneficial in finding an overall design for the proje</w:t>
      </w:r>
      <w:r w:rsidR="000B3FAE">
        <w:t>ct. When Eimear and Natasha separately</w:t>
      </w:r>
      <w:r>
        <w:t xml:space="preserve"> went away and brought their storyboards into a slap-comp version in after effects, a design for the project was then created. The team found that when they looked at each other’s versions of the slap-comps they were on the same wave link with using old imagery to create a historic effect video. The original design idea of using actors was then removed from the project plan. The team all agreed that this new found style of still imagery was more pleasing to look at and related more to the stories that the team was trying to convey from the book of transmission. Removing the actors from the project also made the completion of the project more feasible as </w:t>
      </w:r>
      <w:r w:rsidR="0009228E">
        <w:t>a</w:t>
      </w:r>
      <w:r>
        <w:t xml:space="preserve"> result of this decision. </w:t>
      </w:r>
    </w:p>
    <w:p w14:paraId="5B717521" w14:textId="148DC999" w:rsidR="00345D8B" w:rsidRDefault="001375A6" w:rsidP="006700EA">
      <w:pPr>
        <w:pStyle w:val="Heading2"/>
        <w:jc w:val="left"/>
      </w:pPr>
      <w:r>
        <w:t>Storyboarding</w:t>
      </w:r>
    </w:p>
    <w:p w14:paraId="2AA76B53" w14:textId="3418EA10" w:rsidR="00345D8B" w:rsidRDefault="001375A6" w:rsidP="006700EA">
      <w:pPr>
        <w:jc w:val="left"/>
        <w:rPr>
          <w:rStyle w:val="StyleStyleArial11pt12pt"/>
        </w:rPr>
      </w:pPr>
      <w:r>
        <w:rPr>
          <w:rStyle w:val="StyleStyleArial11pt12pt"/>
        </w:rPr>
        <w:t xml:space="preserve">In relation to the </w:t>
      </w:r>
      <w:r w:rsidR="003215B4">
        <w:rPr>
          <w:rStyle w:val="StyleStyleArial11pt12pt"/>
        </w:rPr>
        <w:t xml:space="preserve">audio/video </w:t>
      </w:r>
      <w:r>
        <w:rPr>
          <w:rStyle w:val="StyleStyleArial11pt12pt"/>
        </w:rPr>
        <w:t xml:space="preserve">aspects of this project, the author of this report was greatly involved. Getting started the team focused greatly on storyboarding ideas for the project. </w:t>
      </w:r>
      <w:r w:rsidR="005666F0">
        <w:rPr>
          <w:rStyle w:val="StyleStyleArial11pt12pt"/>
        </w:rPr>
        <w:t>The team had 6 stories from the book of transmission which they wanted to convey as an expe</w:t>
      </w:r>
      <w:r w:rsidR="003215B4">
        <w:rPr>
          <w:rStyle w:val="StyleStyleArial11pt12pt"/>
        </w:rPr>
        <w:t>rience using video, audio and a</w:t>
      </w:r>
      <w:r w:rsidR="005666F0">
        <w:rPr>
          <w:rStyle w:val="StyleStyleArial11pt12pt"/>
        </w:rPr>
        <w:t xml:space="preserve"> database application. The ideas for the 6 stories where split up between two team members who were more interested in the motion graphic skill sets. The storyboard ideas where left to one team member who was keen on very interested in the programming side of development. Each team member created storyboards for their part in the project. Eimear King had sketched out her tree storyboards for the tree stories she had chosen. Natasha also had sketched out her tree storyboards for the tree stories she had </w:t>
      </w:r>
      <w:r w:rsidR="00A40440">
        <w:rPr>
          <w:rStyle w:val="StyleStyleArial11pt12pt"/>
        </w:rPr>
        <w:t>chosen</w:t>
      </w:r>
      <w:r w:rsidR="005666F0">
        <w:rPr>
          <w:rStyle w:val="StyleStyleArial11pt12pt"/>
        </w:rPr>
        <w:t xml:space="preserve">. Claire had </w:t>
      </w:r>
      <w:r w:rsidR="00A40440">
        <w:rPr>
          <w:rStyle w:val="StyleStyleArial11pt12pt"/>
        </w:rPr>
        <w:t>sketched</w:t>
      </w:r>
      <w:r w:rsidR="005666F0">
        <w:rPr>
          <w:rStyle w:val="StyleStyleArial11pt12pt"/>
        </w:rPr>
        <w:t xml:space="preserve"> out design idea for what the overall database and project would look like. The team came together at a team meeting with all </w:t>
      </w:r>
      <w:r w:rsidR="00A40440">
        <w:rPr>
          <w:rStyle w:val="StyleStyleArial11pt12pt"/>
        </w:rPr>
        <w:t>their design ideas for the project. The team was very satisfied as every team member seemed to be on the same page in regards to the style and design of the project. After completing the storyboards and having a team meeting, the team was happy to move on in this positive direction to create the project. After the team gave the go ahead, every team member was free to continue with the design of the project and finish the final storyboard.</w:t>
      </w:r>
    </w:p>
    <w:p w14:paraId="73CD1E0D" w14:textId="77777777" w:rsidR="00345D8B" w:rsidRPr="004C67AB" w:rsidRDefault="00345D8B" w:rsidP="006700EA">
      <w:pPr>
        <w:jc w:val="left"/>
        <w:rPr>
          <w:rStyle w:val="StyleStyleArial11pt12pt"/>
        </w:rPr>
      </w:pPr>
    </w:p>
    <w:p w14:paraId="1F06BCD4" w14:textId="62BC10FC" w:rsidR="00345D8B" w:rsidRDefault="00DB32BB" w:rsidP="006700EA">
      <w:pPr>
        <w:pStyle w:val="Heading3"/>
        <w:jc w:val="left"/>
      </w:pPr>
      <w:r>
        <w:t>A</w:t>
      </w:r>
      <w:r w:rsidR="001375A6">
        <w:t>fter effects</w:t>
      </w:r>
    </w:p>
    <w:p w14:paraId="6086DE44" w14:textId="0737D837" w:rsidR="00345D8B" w:rsidRDefault="00283F88" w:rsidP="006700EA">
      <w:pPr>
        <w:jc w:val="left"/>
      </w:pPr>
      <w:r>
        <w:rPr>
          <w:rStyle w:val="StyleStyleArial11pt12pt"/>
        </w:rPr>
        <w:t xml:space="preserve">The main platform for creating the videos was Adobe After effects. The two team members involved in creating the videos for the project where very familiar with this software and knew how to use it to benefit the project. Adobe Photoshop was also used greatly to </w:t>
      </w:r>
      <w:r w:rsidR="00915190">
        <w:rPr>
          <w:rStyle w:val="StyleStyleArial11pt12pt"/>
        </w:rPr>
        <w:t>manipulate</w:t>
      </w:r>
      <w:r>
        <w:rPr>
          <w:rStyle w:val="StyleStyleArial11pt12pt"/>
        </w:rPr>
        <w:t xml:space="preserve"> the images been used in the project. By bringing every image into </w:t>
      </w:r>
      <w:r w:rsidR="00915190">
        <w:rPr>
          <w:rStyle w:val="StyleStyleArial11pt12pt"/>
        </w:rPr>
        <w:t>Photoshop</w:t>
      </w:r>
      <w:r>
        <w:rPr>
          <w:rStyle w:val="StyleStyleArial11pt12pt"/>
        </w:rPr>
        <w:t xml:space="preserve"> the team could get rid </w:t>
      </w:r>
      <w:r w:rsidR="00915190">
        <w:rPr>
          <w:rStyle w:val="StyleStyleArial11pt12pt"/>
        </w:rPr>
        <w:t>of</w:t>
      </w:r>
      <w:r>
        <w:rPr>
          <w:rStyle w:val="StyleStyleArial11pt12pt"/>
        </w:rPr>
        <w:t xml:space="preserve"> any defects. The images been used where very old and required a good bit of touching up if </w:t>
      </w:r>
      <w:r w:rsidR="00915190">
        <w:rPr>
          <w:rStyle w:val="StyleStyleArial11pt12pt"/>
        </w:rPr>
        <w:t>they were</w:t>
      </w:r>
      <w:r>
        <w:rPr>
          <w:rStyle w:val="StyleStyleArial11pt12pt"/>
        </w:rPr>
        <w:t xml:space="preserve"> to be used in the project. Adobe </w:t>
      </w:r>
      <w:r w:rsidR="00915190">
        <w:rPr>
          <w:rStyle w:val="StyleStyleArial11pt12pt"/>
        </w:rPr>
        <w:t>Photoshop</w:t>
      </w:r>
      <w:r>
        <w:rPr>
          <w:rStyle w:val="StyleStyleArial11pt12pt"/>
        </w:rPr>
        <w:t xml:space="preserve"> </w:t>
      </w:r>
      <w:r w:rsidR="00915190">
        <w:rPr>
          <w:rStyle w:val="StyleStyleArial11pt12pt"/>
        </w:rPr>
        <w:t>also</w:t>
      </w:r>
      <w:r>
        <w:rPr>
          <w:rStyle w:val="StyleStyleArial11pt12pt"/>
        </w:rPr>
        <w:t xml:space="preserve"> help</w:t>
      </w:r>
      <w:r w:rsidR="00915190">
        <w:rPr>
          <w:rStyle w:val="StyleStyleArial11pt12pt"/>
        </w:rPr>
        <w:t>ed</w:t>
      </w:r>
      <w:r>
        <w:rPr>
          <w:rStyle w:val="StyleStyleArial11pt12pt"/>
        </w:rPr>
        <w:t xml:space="preserve"> greatly when it came to masking out certain assets and elements from images for use in the project. After </w:t>
      </w:r>
      <w:r w:rsidR="00915190">
        <w:rPr>
          <w:rStyle w:val="StyleStyleArial11pt12pt"/>
        </w:rPr>
        <w:t>analysing</w:t>
      </w:r>
      <w:r>
        <w:rPr>
          <w:rStyle w:val="StyleStyleArial11pt12pt"/>
        </w:rPr>
        <w:t xml:space="preserve"> this aspect of the project the team </w:t>
      </w:r>
      <w:r w:rsidR="00915190">
        <w:rPr>
          <w:rStyle w:val="StyleStyleArial11pt12pt"/>
        </w:rPr>
        <w:t>decided</w:t>
      </w:r>
      <w:r>
        <w:rPr>
          <w:rStyle w:val="StyleStyleArial11pt12pt"/>
        </w:rPr>
        <w:t xml:space="preserve"> these </w:t>
      </w:r>
      <w:r w:rsidR="00915190">
        <w:rPr>
          <w:rStyle w:val="StyleStyleArial11pt12pt"/>
        </w:rPr>
        <w:t>platforms</w:t>
      </w:r>
      <w:r>
        <w:rPr>
          <w:rStyle w:val="StyleStyleArial11pt12pt"/>
        </w:rPr>
        <w:t xml:space="preserve"> where best to use in the creation of the </w:t>
      </w:r>
      <w:r w:rsidR="00915190">
        <w:rPr>
          <w:rStyle w:val="StyleStyleArial11pt12pt"/>
        </w:rPr>
        <w:t>project. The</w:t>
      </w:r>
      <w:r>
        <w:rPr>
          <w:rStyle w:val="StyleStyleArial11pt12pt"/>
        </w:rPr>
        <w:t xml:space="preserve"> tasks of masking out every individual images </w:t>
      </w:r>
      <w:r w:rsidR="000B3FAE">
        <w:rPr>
          <w:rStyle w:val="StyleStyleArial11pt12pt"/>
        </w:rPr>
        <w:t>were</w:t>
      </w:r>
      <w:r>
        <w:rPr>
          <w:rStyle w:val="StyleStyleArial11pt12pt"/>
        </w:rPr>
        <w:t xml:space="preserve"> a daunting task but once the team got into the flow it was more manageable as the teams work flow got faster as the team progressed. </w:t>
      </w:r>
    </w:p>
    <w:p w14:paraId="3109BAF5" w14:textId="77777777" w:rsidR="00345D8B" w:rsidRPr="009A70E6" w:rsidRDefault="00345D8B" w:rsidP="006700EA">
      <w:pPr>
        <w:jc w:val="left"/>
      </w:pPr>
    </w:p>
    <w:p w14:paraId="5D562431" w14:textId="287ED47F" w:rsidR="00345D8B" w:rsidRPr="009A70E6" w:rsidRDefault="001375A6" w:rsidP="006700EA">
      <w:pPr>
        <w:pStyle w:val="Heading4"/>
        <w:jc w:val="left"/>
        <w:rPr>
          <w:rStyle w:val="StyleArial11pt"/>
          <w:sz w:val="28"/>
        </w:rPr>
      </w:pPr>
      <w:r>
        <w:rPr>
          <w:rStyle w:val="StyleArial11pt"/>
          <w:sz w:val="28"/>
        </w:rPr>
        <w:t xml:space="preserve">reaper </w:t>
      </w:r>
    </w:p>
    <w:p w14:paraId="4CB747D0" w14:textId="26D58B2C" w:rsidR="00345D8B" w:rsidRDefault="00283F88" w:rsidP="006700EA">
      <w:pPr>
        <w:jc w:val="left"/>
        <w:rPr>
          <w:rStyle w:val="StyleStyleArial11pt12pt"/>
        </w:rPr>
      </w:pPr>
      <w:r>
        <w:rPr>
          <w:rStyle w:val="StyleStyleArial11pt12pt"/>
        </w:rPr>
        <w:t xml:space="preserve">The team decided to use </w:t>
      </w:r>
      <w:r w:rsidR="00915190">
        <w:rPr>
          <w:rStyle w:val="StyleStyleArial11pt12pt"/>
        </w:rPr>
        <w:t>reaper,</w:t>
      </w:r>
      <w:r>
        <w:rPr>
          <w:rStyle w:val="StyleStyleArial11pt12pt"/>
        </w:rPr>
        <w:t xml:space="preserve"> which is a popular sound editor. The team taught it was more financially feasible to use the free version for the project which let the team do everything they wanted to do in regards to editing the audio been used in the project. The team found the features in this software to be very useful in terms of enhancing voice overs and creating loops of music. </w:t>
      </w:r>
    </w:p>
    <w:p w14:paraId="0BA3CEDF" w14:textId="77777777" w:rsidR="001375A6" w:rsidRDefault="001375A6" w:rsidP="006700EA">
      <w:pPr>
        <w:jc w:val="left"/>
        <w:rPr>
          <w:rStyle w:val="StyleStyleArial11pt12pt"/>
        </w:rPr>
      </w:pPr>
    </w:p>
    <w:p w14:paraId="2E4AD280" w14:textId="77777777" w:rsidR="00345D8B" w:rsidRDefault="00345D8B" w:rsidP="006700EA">
      <w:pPr>
        <w:jc w:val="left"/>
        <w:rPr>
          <w:rStyle w:val="StyleStyleArial11pt12pt"/>
        </w:rPr>
      </w:pPr>
    </w:p>
    <w:p w14:paraId="077A4D79" w14:textId="77777777" w:rsidR="00345D8B" w:rsidRDefault="00345D8B" w:rsidP="006700EA">
      <w:pPr>
        <w:keepNext/>
        <w:jc w:val="left"/>
      </w:pPr>
    </w:p>
    <w:p w14:paraId="79FACDAE" w14:textId="5E88F30C" w:rsidR="00345D8B" w:rsidRDefault="00345D8B" w:rsidP="006700EA">
      <w:pPr>
        <w:keepNext/>
        <w:jc w:val="left"/>
      </w:pPr>
    </w:p>
    <w:p w14:paraId="25B18B4B" w14:textId="77777777" w:rsidR="00345D8B" w:rsidRDefault="00345D8B" w:rsidP="006700EA">
      <w:pPr>
        <w:keepNext/>
        <w:jc w:val="left"/>
      </w:pPr>
    </w:p>
    <w:p w14:paraId="2499F8B4" w14:textId="08E517F5" w:rsidR="00345D8B" w:rsidRDefault="00345D8B" w:rsidP="006700EA">
      <w:pPr>
        <w:pStyle w:val="StyleStyleHeadingChapterHeadingArialNotBold12pt"/>
        <w:numPr>
          <w:ilvl w:val="0"/>
          <w:numId w:val="0"/>
        </w:numPr>
        <w:jc w:val="left"/>
      </w:pPr>
    </w:p>
    <w:p w14:paraId="4AA57411" w14:textId="77777777" w:rsidR="00345D8B" w:rsidRDefault="00345D8B" w:rsidP="006700EA">
      <w:pPr>
        <w:pStyle w:val="Caption"/>
        <w:jc w:val="left"/>
      </w:pPr>
    </w:p>
    <w:p w14:paraId="56BAD1FF" w14:textId="6056FAEB" w:rsidR="00345D8B" w:rsidRPr="00E6165F" w:rsidRDefault="00D20963" w:rsidP="006700EA">
      <w:pPr>
        <w:pStyle w:val="Heading1"/>
        <w:jc w:val="left"/>
      </w:pPr>
      <w:bookmarkStart w:id="5" w:name="_Toc265865238"/>
      <w:bookmarkStart w:id="6" w:name="_Toc266523468"/>
      <w:bookmarkStart w:id="7" w:name="_Toc258246867"/>
      <w:r>
        <w:t>Implementation</w:t>
      </w:r>
      <w:bookmarkEnd w:id="7"/>
    </w:p>
    <w:p w14:paraId="5B01F05B" w14:textId="4CBC15EC" w:rsidR="00345D8B" w:rsidRDefault="00B33D16" w:rsidP="006700EA">
      <w:pPr>
        <w:jc w:val="left"/>
        <w:rPr>
          <w:rStyle w:val="StyleStyleArial11pt12pt"/>
        </w:rPr>
      </w:pPr>
      <w:r>
        <w:rPr>
          <w:rStyle w:val="StyleStyleArial11pt12pt"/>
        </w:rPr>
        <w:t xml:space="preserve">This section will try to convey how the team implemented the project. </w:t>
      </w:r>
    </w:p>
    <w:p w14:paraId="66A1D37A" w14:textId="79CD0F1E" w:rsidR="00B33D16" w:rsidRDefault="00B33D16" w:rsidP="006700EA">
      <w:pPr>
        <w:jc w:val="left"/>
        <w:rPr>
          <w:rStyle w:val="StyleStyleArial11pt12pt"/>
        </w:rPr>
      </w:pPr>
      <w:r>
        <w:rPr>
          <w:rStyle w:val="StyleStyleArial11pt12pt"/>
        </w:rPr>
        <w:lastRenderedPageBreak/>
        <w:t xml:space="preserve">The project began when the seed was planted after two of the three team </w:t>
      </w:r>
      <w:r w:rsidR="000B3FAE">
        <w:rPr>
          <w:rStyle w:val="StyleStyleArial11pt12pt"/>
        </w:rPr>
        <w:t>members visited the M</w:t>
      </w:r>
      <w:r w:rsidR="0009228E">
        <w:rPr>
          <w:rStyle w:val="StyleStyleArial11pt12pt"/>
        </w:rPr>
        <w:t>endi</w:t>
      </w:r>
      <w:r w:rsidR="000B3FAE">
        <w:rPr>
          <w:rStyle w:val="StyleStyleArial11pt12pt"/>
        </w:rPr>
        <w:t>city I</w:t>
      </w:r>
      <w:r>
        <w:rPr>
          <w:rStyle w:val="StyleStyleArial11pt12pt"/>
        </w:rPr>
        <w:t xml:space="preserve">ntuition in Dublin. </w:t>
      </w:r>
      <w:r w:rsidR="007614E6">
        <w:rPr>
          <w:rStyle w:val="StyleStyleArial11pt12pt"/>
        </w:rPr>
        <w:t xml:space="preserve">After the team had seen the book of transmission and talked to the people that run this organisation. The idea to create a visual/audio experience was born. The team wanted to help raise awareness of the good work that this organisation does. The team also wanted to enhance their motion graphics skills. The opportunity to create a dynamic visual/audio application experience that the team could use in their personal portfolios was also a key motivator. At first there was only two member involved in the project. Eimear and Natasha first started the implementation of the project by brainstorming ideas for the book of transmission. After getting valuable feedback on the amount of time the team had to complete the project. The team decided that taking on six stories from the book which had over hundreds was the most feasible action. The team decided to brainstorm out the project idea, regarding the experience itself, </w:t>
      </w:r>
      <w:r w:rsidR="00915190">
        <w:rPr>
          <w:rStyle w:val="StyleStyleArial11pt12pt"/>
        </w:rPr>
        <w:t>the</w:t>
      </w:r>
      <w:r w:rsidR="007614E6">
        <w:rPr>
          <w:rStyle w:val="StyleStyleArial11pt12pt"/>
        </w:rPr>
        <w:t xml:space="preserve"> room design for the experience was designed and also how the team wanted the overall outcome to be in terms of visual and audio assets within the room. It was still early on in the project when the team gained a valuable team member Claire Murray. Claire brought </w:t>
      </w:r>
      <w:r w:rsidR="001F24BA">
        <w:rPr>
          <w:rStyle w:val="StyleStyleArial11pt12pt"/>
        </w:rPr>
        <w:t>a</w:t>
      </w:r>
      <w:r w:rsidR="007614E6">
        <w:rPr>
          <w:rStyle w:val="StyleStyleArial11pt12pt"/>
        </w:rPr>
        <w:t xml:space="preserve"> unique insight in the terms of programming and interactive application development. </w:t>
      </w:r>
      <w:r w:rsidR="001F24BA">
        <w:rPr>
          <w:rStyle w:val="StyleStyleArial11pt12pt"/>
        </w:rPr>
        <w:t xml:space="preserve">After the team had gained a third member it was decided that the project was to be enhance and made more dynamic with these new found skills Claire had brought to the table. The team decided to have a meeting to re- design the project in away and bring everyone up to speed so the team could move forward. It was decided that </w:t>
      </w:r>
      <w:r w:rsidR="000B3FAE">
        <w:rPr>
          <w:rStyle w:val="StyleStyleArial11pt12pt"/>
        </w:rPr>
        <w:t>a</w:t>
      </w:r>
      <w:r w:rsidR="001F24BA">
        <w:rPr>
          <w:rStyle w:val="StyleStyleArial11pt12pt"/>
        </w:rPr>
        <w:t xml:space="preserve"> database application was to be created to complement and enhance the original video/audio experience. The team came up with the concept of logging all the stories from the book of transmission while also highlighting the mendacity intuition itself using the application that was to be created. The team planned to have this application run and tablets and be on display along with the visual/audio elements as one overall experience. To help with the overall implementation of the project the team decided to use google drive and WhatsApp messenger to stay in contact. Every team member was very busy and had outside personal issues along with various other college </w:t>
      </w:r>
      <w:r w:rsidR="000B3FAE">
        <w:rPr>
          <w:rStyle w:val="StyleStyleArial11pt12pt"/>
        </w:rPr>
        <w:t>projects to complete. Realising</w:t>
      </w:r>
      <w:r w:rsidR="001F24BA">
        <w:rPr>
          <w:rStyle w:val="StyleStyleArial11pt12pt"/>
        </w:rPr>
        <w:t xml:space="preserve"> this at the start, the team decided to keep up t</w:t>
      </w:r>
      <w:r w:rsidR="004056F3">
        <w:rPr>
          <w:rStyle w:val="StyleStyleArial11pt12pt"/>
        </w:rPr>
        <w:t>o date with each other on WhatsApp</w:t>
      </w:r>
      <w:r w:rsidR="001F24BA">
        <w:rPr>
          <w:rStyle w:val="StyleStyleArial11pt12pt"/>
        </w:rPr>
        <w:t xml:space="preserve">. Google drive was very useful for the team. This application allowed the team to quickly see each other’s work from home and access various assets. It was very un-realistic for the whole team to be in the college all the time. Google drive </w:t>
      </w:r>
      <w:r w:rsidR="001F24BA">
        <w:rPr>
          <w:rStyle w:val="StyleStyleArial11pt12pt"/>
        </w:rPr>
        <w:lastRenderedPageBreak/>
        <w:t xml:space="preserve">helped greatly as it let the team share content and see the overall progress of the project. The team caught up with each other in relation to the project </w:t>
      </w:r>
      <w:r w:rsidR="00502A8F">
        <w:rPr>
          <w:rStyle w:val="StyleStyleArial11pt12pt"/>
        </w:rPr>
        <w:t xml:space="preserve">in the team project classes. Overall for the implementation of the project the team used </w:t>
      </w:r>
      <w:r w:rsidR="004056F3">
        <w:rPr>
          <w:rStyle w:val="StyleStyleArial11pt12pt"/>
        </w:rPr>
        <w:t>their</w:t>
      </w:r>
      <w:r w:rsidR="00502A8F">
        <w:rPr>
          <w:rStyle w:val="StyleStyleArial11pt12pt"/>
        </w:rPr>
        <w:t xml:space="preserve"> project plan as a guideline to get </w:t>
      </w:r>
      <w:r w:rsidR="004056F3">
        <w:rPr>
          <w:rStyle w:val="StyleStyleArial11pt12pt"/>
        </w:rPr>
        <w:t>their</w:t>
      </w:r>
      <w:r w:rsidR="00502A8F">
        <w:rPr>
          <w:rStyle w:val="StyleStyleArial11pt12pt"/>
        </w:rPr>
        <w:t xml:space="preserve"> project goals achieved. At the start the project plan was up in the air. Natasha Downey was initially in charge of creating a project </w:t>
      </w:r>
      <w:r w:rsidR="004056F3">
        <w:rPr>
          <w:rStyle w:val="StyleStyleArial11pt12pt"/>
        </w:rPr>
        <w:t>plan,</w:t>
      </w:r>
      <w:r w:rsidR="00502A8F">
        <w:rPr>
          <w:rStyle w:val="StyleStyleArial11pt12pt"/>
        </w:rPr>
        <w:t xml:space="preserve"> after three different attempts at making a project plan, it was decided to work together as a team and create a new plan that every team member understood and could follow clearly. Using this new project plan which allowed the team to see every weekly task that needed to be completed was very useful. The team found that there was a lot of changes throughout the project plan given out of the teams control circumstances. Been able to quickly add tasks due to these stages and take certain tasks away gave the team a clear status of where they were in regards to the project and what could be completed in the time remaining. </w:t>
      </w:r>
      <w:r w:rsidR="00F371D7">
        <w:rPr>
          <w:rStyle w:val="StyleStyleArial11pt12pt"/>
        </w:rPr>
        <w:t>Once the project plan was clearly outlined among the team members the overall work flow was faster as a result. E</w:t>
      </w:r>
      <w:r w:rsidR="000B3FAE">
        <w:rPr>
          <w:rStyle w:val="StyleStyleArial11pt12pt"/>
        </w:rPr>
        <w:t>a</w:t>
      </w:r>
      <w:r w:rsidR="00F371D7">
        <w:rPr>
          <w:rStyle w:val="StyleStyleArial11pt12pt"/>
        </w:rPr>
        <w:t xml:space="preserve">ch team member began working on their section of the project. Eimear and Natasha took on the Audio and visual elements. This involved masking out each image to be used in the videos using Photoshop. Photoshop was also used to enhance these images to a much higher quality than the originals. Once all the images where edited and up to </w:t>
      </w:r>
      <w:r w:rsidR="00DC258E">
        <w:rPr>
          <w:rStyle w:val="StyleStyleArial11pt12pt"/>
        </w:rPr>
        <w:t>an</w:t>
      </w:r>
      <w:r w:rsidR="00F371D7">
        <w:rPr>
          <w:rStyle w:val="StyleStyleArial11pt12pt"/>
        </w:rPr>
        <w:t xml:space="preserve"> agreeable standard the team could then use them in the creation of the six videos. Claire was very busy working on the development of the database application. The whole team gave feedback on the design of the applications wireframes before it was put in to </w:t>
      </w:r>
      <w:r w:rsidR="00E07A60">
        <w:rPr>
          <w:rStyle w:val="StyleStyleArial11pt12pt"/>
        </w:rPr>
        <w:t>production. The</w:t>
      </w:r>
      <w:r w:rsidR="00F371D7">
        <w:rPr>
          <w:rStyle w:val="StyleStyleArial11pt12pt"/>
        </w:rPr>
        <w:t xml:space="preserve"> implementation of creating the overall experience was completed in </w:t>
      </w:r>
      <w:r w:rsidR="00E07A60">
        <w:rPr>
          <w:rStyle w:val="StyleStyleArial11pt12pt"/>
        </w:rPr>
        <w:t>manageable</w:t>
      </w:r>
      <w:r w:rsidR="00F371D7">
        <w:rPr>
          <w:rStyle w:val="StyleStyleArial11pt12pt"/>
        </w:rPr>
        <w:t xml:space="preserve"> steps. Firstly, all the brainstorming was completed. Then the assets such as images and webpage designs where brought into the production process. </w:t>
      </w:r>
      <w:r w:rsidR="00E07A60">
        <w:rPr>
          <w:rStyle w:val="StyleStyleArial11pt12pt"/>
        </w:rPr>
        <w:t xml:space="preserve">The team found the production process very slow at the </w:t>
      </w:r>
      <w:r w:rsidR="00DC258E">
        <w:rPr>
          <w:rStyle w:val="StyleStyleArial11pt12pt"/>
        </w:rPr>
        <w:t>beginning</w:t>
      </w:r>
      <w:r w:rsidR="00E07A60">
        <w:rPr>
          <w:rStyle w:val="StyleStyleArial11pt12pt"/>
        </w:rPr>
        <w:t xml:space="preserve"> as </w:t>
      </w:r>
      <w:r w:rsidR="00DC258E">
        <w:rPr>
          <w:rStyle w:val="StyleStyleArial11pt12pt"/>
        </w:rPr>
        <w:t>they were</w:t>
      </w:r>
      <w:r w:rsidR="00E07A60">
        <w:rPr>
          <w:rStyle w:val="StyleStyleArial11pt12pt"/>
        </w:rPr>
        <w:t xml:space="preserve"> still not familiar with the routine. After the second week the team was in a great work flow and completed the same tasks as before but much faster. Eimear and Natasha where getting faster at masking out every indi</w:t>
      </w:r>
      <w:r w:rsidR="000B3FAE">
        <w:rPr>
          <w:rStyle w:val="StyleStyleArial11pt12pt"/>
        </w:rPr>
        <w:t>vidual</w:t>
      </w:r>
      <w:r w:rsidR="005E7AB9">
        <w:rPr>
          <w:rStyle w:val="StyleStyleArial11pt12pt"/>
        </w:rPr>
        <w:t xml:space="preserve"> image and Claire was getting much faster at putting the pages for the application </w:t>
      </w:r>
      <w:r w:rsidR="00DC258E">
        <w:rPr>
          <w:rStyle w:val="StyleStyleArial11pt12pt"/>
        </w:rPr>
        <w:t>together. The</w:t>
      </w:r>
      <w:r w:rsidR="005E7AB9">
        <w:rPr>
          <w:rStyle w:val="StyleStyleArial11pt12pt"/>
        </w:rPr>
        <w:t xml:space="preserve"> team was noticing how fast it was all coming together. Creating the videos for the project was quiet intense. The team found that </w:t>
      </w:r>
      <w:r w:rsidR="00DC258E">
        <w:rPr>
          <w:rStyle w:val="StyleStyleArial11pt12pt"/>
        </w:rPr>
        <w:t>they were</w:t>
      </w:r>
      <w:r w:rsidR="005E7AB9">
        <w:rPr>
          <w:rStyle w:val="StyleStyleArial11pt12pt"/>
        </w:rPr>
        <w:t xml:space="preserve"> going back constantly to enhance the quality of one video before moving on to the next. The team faced two big issues regarding the project. The first was </w:t>
      </w:r>
      <w:r w:rsidR="00DC258E">
        <w:rPr>
          <w:rStyle w:val="StyleStyleArial11pt12pt"/>
        </w:rPr>
        <w:t>swapping</w:t>
      </w:r>
      <w:r w:rsidR="005E7AB9">
        <w:rPr>
          <w:rStyle w:val="StyleStyleArial11pt12pt"/>
        </w:rPr>
        <w:t xml:space="preserve"> over from one </w:t>
      </w:r>
      <w:r w:rsidR="00DC258E">
        <w:rPr>
          <w:rStyle w:val="StyleStyleArial11pt12pt"/>
        </w:rPr>
        <w:t>software</w:t>
      </w:r>
      <w:r w:rsidR="005E7AB9">
        <w:rPr>
          <w:rStyle w:val="StyleStyleArial11pt12pt"/>
        </w:rPr>
        <w:t xml:space="preserve"> to another in relation to creating the </w:t>
      </w:r>
      <w:r w:rsidR="005E7AB9">
        <w:rPr>
          <w:rStyle w:val="StyleStyleArial11pt12pt"/>
        </w:rPr>
        <w:lastRenderedPageBreak/>
        <w:t xml:space="preserve">database application. Claire found that the original software she had chosen to use was giving her a good search design for the database itself. In regards to other features this software was lacking complexity so Claire decided to use a more dynamic software. Learning all the features for this software was a difficult task that Claire completed very well. The second issue that arose in the project was having trouble with the rendering of the videos. The team </w:t>
      </w:r>
      <w:r w:rsidR="00DC258E">
        <w:rPr>
          <w:rStyle w:val="StyleStyleArial11pt12pt"/>
        </w:rPr>
        <w:t>realises</w:t>
      </w:r>
      <w:r w:rsidR="005E7AB9">
        <w:rPr>
          <w:rStyle w:val="StyleStyleArial11pt12pt"/>
        </w:rPr>
        <w:t xml:space="preserve"> that team member had different settings on their compositions and as a result the videos did not match. To overcome this the team got together and match up all of their settings so that </w:t>
      </w:r>
      <w:r w:rsidR="00DC258E">
        <w:rPr>
          <w:rStyle w:val="StyleStyleArial11pt12pt"/>
        </w:rPr>
        <w:t>they were</w:t>
      </w:r>
      <w:r w:rsidR="005E7AB9">
        <w:rPr>
          <w:rStyle w:val="StyleStyleArial11pt12pt"/>
        </w:rPr>
        <w:t xml:space="preserve"> the same. This had a domino effect and resulting in </w:t>
      </w:r>
      <w:r w:rsidR="00944982">
        <w:rPr>
          <w:rStyle w:val="StyleStyleArial11pt12pt"/>
        </w:rPr>
        <w:t xml:space="preserve">enhancing all the videos again to fit into the new composition settings in after effects. Once this obstacle was cleared another issue arose regarding rendering out the videos. When the audio was added the videos seemed to be very slow and did not run properly. The team got advice of Lecturer Mike Kiely and his advice to render out all the compositions as mp4 helped. Natasha had trouble rendering out her videos for the project. Everything seem to be in working order but when the videos rendered out with the audio they were not of great quality and the audio was freezing. Given that the project was due Monday and Natasha could not get into the college to try render the videos out again on </w:t>
      </w:r>
      <w:r w:rsidR="00DC258E">
        <w:rPr>
          <w:rStyle w:val="StyleStyleArial11pt12pt"/>
        </w:rPr>
        <w:t>Saturday</w:t>
      </w:r>
      <w:r w:rsidR="00944982">
        <w:rPr>
          <w:rStyle w:val="StyleStyleArial11pt12pt"/>
        </w:rPr>
        <w:t xml:space="preserve"> as she had to complete a video assessment in thurles as part of a different module. The only solution for this issue, was to go in early Monday morning and try to get the videos rendered out in time for the deadline. Then Natasha would put all the videos together as one project for submission. Overall the implantation for the project went considerably well given the unforeseen circumstances various team members had to face.  </w:t>
      </w:r>
    </w:p>
    <w:p w14:paraId="746EB703" w14:textId="77777777" w:rsidR="00345D8B" w:rsidRDefault="00345D8B" w:rsidP="006700EA">
      <w:pPr>
        <w:keepNext/>
        <w:jc w:val="left"/>
      </w:pPr>
    </w:p>
    <w:p w14:paraId="566FD3C4" w14:textId="266BABF9" w:rsidR="00345D8B" w:rsidRDefault="00345D8B" w:rsidP="006700EA">
      <w:pPr>
        <w:keepNext/>
        <w:jc w:val="left"/>
      </w:pPr>
    </w:p>
    <w:p w14:paraId="0E3B88FA" w14:textId="77777777" w:rsidR="001F630B" w:rsidRDefault="001F630B" w:rsidP="006700EA">
      <w:pPr>
        <w:spacing w:line="240" w:lineRule="auto"/>
        <w:jc w:val="left"/>
        <w:rPr>
          <w:b/>
          <w:sz w:val="28"/>
          <w:szCs w:val="28"/>
        </w:rPr>
      </w:pPr>
      <w:bookmarkStart w:id="8" w:name="_Toc258246871"/>
    </w:p>
    <w:p w14:paraId="4AE07A6B" w14:textId="77777777" w:rsidR="001F630B" w:rsidRDefault="001F630B" w:rsidP="006700EA">
      <w:pPr>
        <w:spacing w:line="240" w:lineRule="auto"/>
        <w:jc w:val="left"/>
        <w:rPr>
          <w:b/>
          <w:sz w:val="28"/>
          <w:szCs w:val="28"/>
        </w:rPr>
      </w:pPr>
    </w:p>
    <w:p w14:paraId="32AC57B6" w14:textId="77777777" w:rsidR="001F630B" w:rsidRDefault="001F630B" w:rsidP="006700EA">
      <w:pPr>
        <w:spacing w:line="240" w:lineRule="auto"/>
        <w:jc w:val="left"/>
        <w:rPr>
          <w:b/>
          <w:sz w:val="28"/>
          <w:szCs w:val="28"/>
        </w:rPr>
      </w:pPr>
    </w:p>
    <w:p w14:paraId="7D95EE8D" w14:textId="77777777" w:rsidR="001F630B" w:rsidRDefault="001F630B" w:rsidP="006700EA">
      <w:pPr>
        <w:spacing w:line="240" w:lineRule="auto"/>
        <w:jc w:val="left"/>
        <w:rPr>
          <w:b/>
          <w:sz w:val="28"/>
          <w:szCs w:val="28"/>
        </w:rPr>
      </w:pPr>
    </w:p>
    <w:p w14:paraId="3F45651E" w14:textId="77777777" w:rsidR="001F630B" w:rsidRDefault="001F630B" w:rsidP="006700EA">
      <w:pPr>
        <w:spacing w:line="240" w:lineRule="auto"/>
        <w:jc w:val="left"/>
        <w:rPr>
          <w:b/>
          <w:sz w:val="28"/>
          <w:szCs w:val="28"/>
        </w:rPr>
      </w:pPr>
    </w:p>
    <w:p w14:paraId="26480282" w14:textId="77777777" w:rsidR="001F630B" w:rsidRDefault="001F630B" w:rsidP="006700EA">
      <w:pPr>
        <w:spacing w:line="240" w:lineRule="auto"/>
        <w:jc w:val="left"/>
        <w:rPr>
          <w:b/>
          <w:sz w:val="28"/>
          <w:szCs w:val="28"/>
        </w:rPr>
      </w:pPr>
    </w:p>
    <w:p w14:paraId="4EB04901" w14:textId="77777777" w:rsidR="001F630B" w:rsidRDefault="001F630B" w:rsidP="006700EA">
      <w:pPr>
        <w:spacing w:line="240" w:lineRule="auto"/>
        <w:jc w:val="left"/>
        <w:rPr>
          <w:b/>
          <w:sz w:val="28"/>
          <w:szCs w:val="28"/>
        </w:rPr>
      </w:pPr>
    </w:p>
    <w:p w14:paraId="2EE8CD2F" w14:textId="77777777" w:rsidR="001F630B" w:rsidRDefault="001F630B" w:rsidP="006700EA">
      <w:pPr>
        <w:spacing w:line="240" w:lineRule="auto"/>
        <w:jc w:val="left"/>
        <w:rPr>
          <w:b/>
          <w:sz w:val="28"/>
          <w:szCs w:val="28"/>
        </w:rPr>
      </w:pPr>
    </w:p>
    <w:p w14:paraId="61F7D696" w14:textId="77777777" w:rsidR="001F630B" w:rsidRDefault="001F630B" w:rsidP="006700EA">
      <w:pPr>
        <w:spacing w:line="240" w:lineRule="auto"/>
        <w:jc w:val="left"/>
        <w:rPr>
          <w:b/>
          <w:sz w:val="28"/>
          <w:szCs w:val="28"/>
        </w:rPr>
      </w:pPr>
    </w:p>
    <w:p w14:paraId="39353E47" w14:textId="77777777" w:rsidR="001F630B" w:rsidRDefault="001F630B" w:rsidP="006700EA">
      <w:pPr>
        <w:spacing w:line="240" w:lineRule="auto"/>
        <w:jc w:val="left"/>
        <w:rPr>
          <w:b/>
          <w:sz w:val="28"/>
          <w:szCs w:val="28"/>
        </w:rPr>
      </w:pPr>
    </w:p>
    <w:p w14:paraId="7389D9EA" w14:textId="77777777" w:rsidR="001F630B" w:rsidRDefault="001F630B" w:rsidP="006700EA">
      <w:pPr>
        <w:spacing w:line="240" w:lineRule="auto"/>
        <w:jc w:val="left"/>
        <w:rPr>
          <w:b/>
          <w:sz w:val="28"/>
          <w:szCs w:val="28"/>
        </w:rPr>
      </w:pPr>
    </w:p>
    <w:p w14:paraId="5787C66D" w14:textId="77777777" w:rsidR="001F630B" w:rsidRDefault="001F630B" w:rsidP="006700EA">
      <w:pPr>
        <w:spacing w:line="240" w:lineRule="auto"/>
        <w:jc w:val="left"/>
        <w:rPr>
          <w:b/>
          <w:sz w:val="28"/>
          <w:szCs w:val="28"/>
        </w:rPr>
      </w:pPr>
    </w:p>
    <w:p w14:paraId="6B0E7BE2" w14:textId="77777777" w:rsidR="001F630B" w:rsidRDefault="001F630B" w:rsidP="006700EA">
      <w:pPr>
        <w:spacing w:line="240" w:lineRule="auto"/>
        <w:jc w:val="left"/>
        <w:rPr>
          <w:b/>
          <w:sz w:val="28"/>
          <w:szCs w:val="28"/>
        </w:rPr>
      </w:pPr>
    </w:p>
    <w:p w14:paraId="0BECEC17" w14:textId="77777777" w:rsidR="001F630B" w:rsidRDefault="001F630B" w:rsidP="006700EA">
      <w:pPr>
        <w:spacing w:line="240" w:lineRule="auto"/>
        <w:jc w:val="left"/>
        <w:rPr>
          <w:b/>
          <w:sz w:val="28"/>
          <w:szCs w:val="28"/>
        </w:rPr>
      </w:pPr>
    </w:p>
    <w:p w14:paraId="4E4D20B1" w14:textId="77777777" w:rsidR="001F630B" w:rsidRDefault="001F630B" w:rsidP="006700EA">
      <w:pPr>
        <w:spacing w:line="240" w:lineRule="auto"/>
        <w:jc w:val="left"/>
        <w:rPr>
          <w:b/>
          <w:sz w:val="28"/>
          <w:szCs w:val="28"/>
        </w:rPr>
      </w:pPr>
    </w:p>
    <w:p w14:paraId="62BA1566" w14:textId="77777777" w:rsidR="001F630B" w:rsidRDefault="001F630B" w:rsidP="006700EA">
      <w:pPr>
        <w:spacing w:line="240" w:lineRule="auto"/>
        <w:jc w:val="left"/>
        <w:rPr>
          <w:b/>
          <w:sz w:val="28"/>
          <w:szCs w:val="28"/>
        </w:rPr>
      </w:pPr>
    </w:p>
    <w:p w14:paraId="18500EED" w14:textId="77777777" w:rsidR="001F630B" w:rsidRDefault="001F630B" w:rsidP="006700EA">
      <w:pPr>
        <w:spacing w:line="240" w:lineRule="auto"/>
        <w:jc w:val="left"/>
        <w:rPr>
          <w:b/>
          <w:sz w:val="28"/>
          <w:szCs w:val="28"/>
        </w:rPr>
      </w:pPr>
    </w:p>
    <w:p w14:paraId="0400C806" w14:textId="71926596" w:rsidR="00D20963" w:rsidRPr="00DB32BB" w:rsidRDefault="00D20963" w:rsidP="006700EA">
      <w:pPr>
        <w:spacing w:line="240" w:lineRule="auto"/>
        <w:jc w:val="left"/>
        <w:rPr>
          <w:b/>
          <w:sz w:val="28"/>
          <w:szCs w:val="28"/>
        </w:rPr>
      </w:pPr>
      <w:r w:rsidRPr="00DB32BB">
        <w:rPr>
          <w:b/>
          <w:sz w:val="28"/>
          <w:szCs w:val="28"/>
        </w:rPr>
        <w:t>Evaluation of Completed Project and Team Performance</w:t>
      </w:r>
      <w:bookmarkEnd w:id="8"/>
    </w:p>
    <w:p w14:paraId="048D6F86" w14:textId="68301D0B" w:rsidR="00D20963" w:rsidRPr="00DB32BB" w:rsidRDefault="00D20963" w:rsidP="006700EA">
      <w:pPr>
        <w:keepNext/>
        <w:jc w:val="left"/>
        <w:rPr>
          <w:b/>
          <w:sz w:val="28"/>
          <w:szCs w:val="28"/>
        </w:rPr>
      </w:pPr>
    </w:p>
    <w:p w14:paraId="571B6E38" w14:textId="59D2428A" w:rsidR="006C560F" w:rsidRDefault="007065EA" w:rsidP="006700EA">
      <w:pPr>
        <w:keepNext/>
        <w:jc w:val="left"/>
      </w:pPr>
      <w:r>
        <w:t xml:space="preserve">Given that the team had various setbacks regarding personally issues and rendering issues. The project turned out very well. </w:t>
      </w:r>
      <w:r w:rsidR="00447F21">
        <w:t xml:space="preserve">The audio aspect of the project was quite successful. The voice overs where done a second time and this resulted in higher quality versions being used in the </w:t>
      </w:r>
      <w:r w:rsidR="006C560F">
        <w:t xml:space="preserve">project. Given that the Foley sounds where edited in Reaper, the overall quality was quite pleasing. The final output of the audio/video product was very successful. Given the positive feedback from John </w:t>
      </w:r>
      <w:r w:rsidR="00820762">
        <w:t>Tierney</w:t>
      </w:r>
      <w:r w:rsidR="006C560F">
        <w:t xml:space="preserve"> regarding the </w:t>
      </w:r>
      <w:r w:rsidR="00820762">
        <w:t>team’s</w:t>
      </w:r>
      <w:r w:rsidR="006C560F">
        <w:t xml:space="preserve"> final project. The team was very pleased with the work they had completed. The database application overall was very dynamic in design and it’s features. The style fitted in perfectly with the audio/video aspects of the project. </w:t>
      </w:r>
      <w:r w:rsidR="00820762">
        <w:t xml:space="preserve">The team created the overall project goal which was a dynamic audio/video application experience. </w:t>
      </w:r>
      <w:r w:rsidR="00A11DA3">
        <w:t>There was a number of issues with our team. With the circumstances of Claire not been able to be at the college …</w:t>
      </w:r>
    </w:p>
    <w:p w14:paraId="51AFEC51" w14:textId="77777777" w:rsidR="00944982" w:rsidRDefault="00944982" w:rsidP="006700EA">
      <w:pPr>
        <w:keepNext/>
        <w:jc w:val="left"/>
      </w:pPr>
    </w:p>
    <w:p w14:paraId="40FC0A39" w14:textId="58681226" w:rsidR="00D20963" w:rsidRDefault="00D20963" w:rsidP="006700EA">
      <w:pPr>
        <w:keepNext/>
        <w:jc w:val="left"/>
      </w:pPr>
    </w:p>
    <w:p w14:paraId="7C1570F5" w14:textId="77777777" w:rsidR="00D20963" w:rsidRDefault="00D20963" w:rsidP="006700EA">
      <w:pPr>
        <w:jc w:val="left"/>
        <w:rPr>
          <w:rStyle w:val="StyleStyleArial11pt12pt"/>
        </w:rPr>
      </w:pPr>
    </w:p>
    <w:p w14:paraId="7857215A" w14:textId="033E3E15" w:rsidR="00D20963" w:rsidRPr="00345D8B" w:rsidRDefault="00D20963" w:rsidP="006700EA">
      <w:pPr>
        <w:jc w:val="left"/>
        <w:sectPr w:rsidR="00D20963" w:rsidRPr="00345D8B" w:rsidSect="009B66A2">
          <w:headerReference w:type="even" r:id="rId11"/>
          <w:footnotePr>
            <w:numRestart w:val="eachPage"/>
          </w:footnotePr>
          <w:pgSz w:w="11906" w:h="16838" w:code="9"/>
          <w:pgMar w:top="1418" w:right="1418" w:bottom="2268" w:left="2268" w:header="709" w:footer="709" w:gutter="0"/>
          <w:pgNumType w:chapSep="colon"/>
          <w:cols w:space="708"/>
          <w:docGrid w:linePitch="360"/>
        </w:sectPr>
      </w:pPr>
    </w:p>
    <w:p w14:paraId="29125A9B" w14:textId="303C667A" w:rsidR="00D20963" w:rsidRPr="000161C4" w:rsidRDefault="00D20963" w:rsidP="006700EA">
      <w:pPr>
        <w:pStyle w:val="Heading1"/>
        <w:jc w:val="left"/>
      </w:pPr>
      <w:r>
        <w:lastRenderedPageBreak/>
        <w:br w:type="page"/>
      </w:r>
      <w:bookmarkStart w:id="9" w:name="_Toc258246875"/>
      <w:r>
        <w:lastRenderedPageBreak/>
        <w:t>Conclusion</w:t>
      </w:r>
      <w:bookmarkEnd w:id="9"/>
    </w:p>
    <w:p w14:paraId="45208BAE" w14:textId="77777777" w:rsidR="00D20963" w:rsidRDefault="00D20963" w:rsidP="006700EA">
      <w:pPr>
        <w:jc w:val="left"/>
        <w:rPr>
          <w:rStyle w:val="StyleStyleArial11pt12pt"/>
        </w:rPr>
      </w:pPr>
    </w:p>
    <w:p w14:paraId="0C9B7EA3" w14:textId="12A5CBD0" w:rsidR="00D20963" w:rsidRDefault="00171A1F" w:rsidP="006700EA">
      <w:pPr>
        <w:keepNext/>
        <w:jc w:val="left"/>
      </w:pPr>
      <w:r>
        <w:t xml:space="preserve">In this section the author will try to convey their personal experience of being part of this project. The obstacles that where faced and how set obstacles where overcome. The key learning that the author can take on in the creation of future projects. The overall opinion on how the project turned out in the end. </w:t>
      </w:r>
    </w:p>
    <w:p w14:paraId="7D88A96D" w14:textId="633B768F" w:rsidR="00171A1F" w:rsidRDefault="00171A1F" w:rsidP="006700EA">
      <w:pPr>
        <w:keepNext/>
        <w:jc w:val="left"/>
      </w:pPr>
      <w:r>
        <w:t xml:space="preserve">The author of this report found that being part of a team that had a common goal was a key motivator in getting work completed to a high standard. The support that was had throughout the initial start of the project was very strong among the team. The support did fall greatly </w:t>
      </w:r>
      <w:r w:rsidR="00531AC7">
        <w:t>towards</w:t>
      </w:r>
      <w:r>
        <w:t xml:space="preserve"> the end within the team. The author would like to highlight that this was not the other two team members fault as they had various family and personally issues arise that needed to be taken care of at this time. Due to these circumstances the author found that she was working alone on the project and could not communicate as freely as she would have liked to if circumstances where different. A valuable lesson was gained through experiencing this obstacle. It taught the author that life can throw un expected events in the way of workflow. Given that the team had a strong ethos and management style, the author could follow these guidelines that where set out at the beginning.</w:t>
      </w:r>
      <w:r w:rsidR="00531AC7">
        <w:t xml:space="preserve"> Following the original project plan was great at the start, but as events un folded. the team had to learn to quickly adapt to change so that a high quality project could be still completed in the end. With the author feeling a lack of support from the team her work flow was effected, as she could not but help be worried for her team mates and their well-fair. Eimear had to face many obstacles throughout the project relating to family issues. Trying to balance her life at home, other assignments and this project. She still managed to overcome the technical issues with the project and created three high quality videos and audio sound scrapes for the project and was always there for support when she was capable of lending a hand.  Claire had to be at home a lot during this project to take care of family affairs and managed and created an impressive database application for the project. This database application was very difficult to achieve but she pulled through in the end with hard work.</w:t>
      </w:r>
    </w:p>
    <w:p w14:paraId="7B40318C" w14:textId="4349D128" w:rsidR="002B4132" w:rsidRDefault="002B4132" w:rsidP="006700EA">
      <w:pPr>
        <w:keepNext/>
        <w:jc w:val="left"/>
      </w:pPr>
      <w:r>
        <w:t xml:space="preserve">Natasha felt a lack of support from the team as </w:t>
      </w:r>
      <w:r w:rsidR="009712BF">
        <w:t>they were</w:t>
      </w:r>
      <w:r>
        <w:t xml:space="preserve"> not at the college as much as she would of like, no fault of their own. Natasha fully understands the circumstances of the other team mates and is happy she had the opportunity to be part of a caring and hardworking team. Natasha </w:t>
      </w:r>
      <w:r w:rsidR="001562C8">
        <w:t xml:space="preserve">completed three videos with audio </w:t>
      </w:r>
      <w:r w:rsidR="001562C8">
        <w:lastRenderedPageBreak/>
        <w:t>soundscapes for the project. She had rendering issues near the end and when the audio was added in to the videos this left them to be not time out right and working to a standard she would of liked. Given the deadline approaching Natasha will have to submit the files that she has completed currently. The teams overall aim is to have the whole project fully working to showcase in the demo. The team plan on even working harder during the next few weeks to achieve the experience they wanted for the project at the upcoming event pen and pixel.</w:t>
      </w:r>
      <w:r w:rsidR="00045EAC">
        <w:t xml:space="preserve"> Given the obstacles and changes that the team had to adapt to, the team is overall satisfied with the process of being part of this project. The team feels that they learnt a lot about the actual time it takes to complete tasks relating to the project. What can go wrong with a project was greatly highlighted within our team and resulted in a positive learning outcome. The team would love to minimise the stress levels the next time around and look forward to working on future projects in the </w:t>
      </w:r>
      <w:r w:rsidR="009E40D9">
        <w:t>nearby</w:t>
      </w:r>
      <w:r w:rsidR="00045EAC">
        <w:t xml:space="preserve"> future.</w:t>
      </w:r>
      <w:r w:rsidR="009E40D9">
        <w:t xml:space="preserve"> The author has learned that communication within a team project is very important and used this key learning to benefit the project in the final stages as she sought out to get advice on the production of her videos from her team mates. The author realises that if her communication skills where stronger at the beginning a lot of the technical issue that appeared in relation to the project would have been overcome a lot quicker with less stress involved. </w:t>
      </w:r>
      <w:r w:rsidR="009712BF">
        <w:t xml:space="preserve">The author feels that she left the team down in the beginning of the project and is now very aware of where she needs to improve regarding time management and overall communication skills. </w:t>
      </w:r>
      <w:r w:rsidR="000B3FAE">
        <w:t xml:space="preserve">The author also reflects greatly on her organisational skills and now knows that more time should be allocated for the write-up of the team report. The author was under great pressure to get the team report completed in time due to poor time management skills. </w:t>
      </w:r>
    </w:p>
    <w:p w14:paraId="6D9C7055" w14:textId="77777777" w:rsidR="00531AC7" w:rsidRDefault="00531AC7" w:rsidP="006700EA">
      <w:pPr>
        <w:keepNext/>
        <w:jc w:val="left"/>
      </w:pPr>
    </w:p>
    <w:p w14:paraId="4455E052" w14:textId="02AA492B" w:rsidR="00D20963" w:rsidRDefault="00D20963" w:rsidP="006700EA">
      <w:pPr>
        <w:keepNext/>
        <w:jc w:val="left"/>
      </w:pPr>
    </w:p>
    <w:p w14:paraId="2D8B90F7" w14:textId="77777777" w:rsidR="00D20963" w:rsidRDefault="00D20963" w:rsidP="006700EA">
      <w:pPr>
        <w:keepNext/>
        <w:jc w:val="left"/>
      </w:pPr>
    </w:p>
    <w:p w14:paraId="5E453223" w14:textId="77777777" w:rsidR="00D20963" w:rsidRDefault="00D20963" w:rsidP="006700EA">
      <w:pPr>
        <w:keepNext/>
        <w:jc w:val="left"/>
      </w:pPr>
    </w:p>
    <w:p w14:paraId="0D7F59D7" w14:textId="77777777" w:rsidR="00D20963" w:rsidRDefault="00D20963" w:rsidP="006700EA">
      <w:pPr>
        <w:jc w:val="left"/>
        <w:rPr>
          <w:rStyle w:val="StyleStyleArial11pt12pt"/>
        </w:rPr>
      </w:pPr>
    </w:p>
    <w:p w14:paraId="69A64BD1" w14:textId="77777777" w:rsidR="00D20963" w:rsidRDefault="00D20963" w:rsidP="006700EA">
      <w:pPr>
        <w:pStyle w:val="StyleStyleHeadingChapterHeadingArialNotBold12pt"/>
        <w:numPr>
          <w:ilvl w:val="0"/>
          <w:numId w:val="0"/>
        </w:numPr>
        <w:jc w:val="left"/>
      </w:pPr>
    </w:p>
    <w:p w14:paraId="6A824C50" w14:textId="77777777" w:rsidR="00D20963" w:rsidRDefault="00D20963" w:rsidP="006700EA">
      <w:pPr>
        <w:pStyle w:val="Caption"/>
        <w:jc w:val="left"/>
      </w:pPr>
    </w:p>
    <w:p w14:paraId="3A117EC2" w14:textId="77777777" w:rsidR="00D20963" w:rsidRDefault="00D20963" w:rsidP="006700EA">
      <w:pPr>
        <w:spacing w:line="240" w:lineRule="auto"/>
        <w:jc w:val="left"/>
        <w:rPr>
          <w:rFonts w:cs="Arial"/>
          <w:b/>
          <w:bCs/>
          <w:kern w:val="32"/>
          <w:sz w:val="32"/>
          <w:szCs w:val="28"/>
        </w:rPr>
      </w:pPr>
    </w:p>
    <w:p w14:paraId="481AD0E9" w14:textId="77777777" w:rsidR="00DB32BB" w:rsidRDefault="00DB32BB" w:rsidP="006700EA">
      <w:pPr>
        <w:jc w:val="left"/>
        <w:rPr>
          <w:rFonts w:cs="Arial"/>
          <w:i/>
        </w:rPr>
      </w:pPr>
    </w:p>
    <w:p w14:paraId="330D5D9B" w14:textId="77777777" w:rsidR="00DB32BB" w:rsidRDefault="00DB32BB" w:rsidP="006700EA">
      <w:pPr>
        <w:jc w:val="left"/>
        <w:rPr>
          <w:rFonts w:cs="Arial"/>
          <w:i/>
        </w:rPr>
      </w:pPr>
    </w:p>
    <w:p w14:paraId="705D4F31" w14:textId="77777777" w:rsidR="00DB32BB" w:rsidRDefault="00DB32BB" w:rsidP="006700EA">
      <w:pPr>
        <w:jc w:val="left"/>
        <w:rPr>
          <w:rFonts w:cs="Arial"/>
          <w:i/>
        </w:rPr>
      </w:pPr>
    </w:p>
    <w:p w14:paraId="4B90A753" w14:textId="77777777" w:rsidR="00DB32BB" w:rsidRDefault="00DB32BB" w:rsidP="006700EA">
      <w:pPr>
        <w:jc w:val="left"/>
        <w:rPr>
          <w:rFonts w:cs="Arial"/>
          <w:i/>
        </w:rPr>
      </w:pPr>
    </w:p>
    <w:p w14:paraId="51D1B798" w14:textId="713275BC" w:rsidR="00DB32BB" w:rsidRPr="00DB32BB" w:rsidRDefault="00DB32BB" w:rsidP="006700EA">
      <w:pPr>
        <w:jc w:val="left"/>
        <w:rPr>
          <w:rFonts w:cs="Arial"/>
          <w:b/>
          <w:sz w:val="32"/>
          <w:szCs w:val="32"/>
        </w:rPr>
      </w:pPr>
      <w:r w:rsidRPr="00DB32BB">
        <w:rPr>
          <w:rFonts w:cs="Arial"/>
          <w:b/>
          <w:sz w:val="32"/>
          <w:szCs w:val="32"/>
        </w:rPr>
        <w:t>References</w:t>
      </w:r>
    </w:p>
    <w:p w14:paraId="3065A8F6" w14:textId="467C3EFC" w:rsidR="00DB32BB" w:rsidRDefault="00A3519F" w:rsidP="006700EA">
      <w:pPr>
        <w:jc w:val="left"/>
        <w:rPr>
          <w:rFonts w:cs="Arial"/>
        </w:rPr>
      </w:pPr>
      <w:r w:rsidRPr="003D1D66">
        <w:rPr>
          <w:rFonts w:cs="Arial"/>
          <w:i/>
        </w:rPr>
        <w:t>“The Irish economy is meant to be recovering but July saw homeless families reach record levels”</w:t>
      </w:r>
      <w:r>
        <w:rPr>
          <w:rFonts w:cs="Arial"/>
        </w:rPr>
        <w:t xml:space="preserve"> – The Journal.ie</w:t>
      </w:r>
      <w:bookmarkStart w:id="10" w:name="_Toc258246880"/>
    </w:p>
    <w:p w14:paraId="6F2205AC" w14:textId="77777777" w:rsidR="00DB32BB" w:rsidRDefault="00DB32BB" w:rsidP="006700EA">
      <w:pPr>
        <w:jc w:val="left"/>
        <w:rPr>
          <w:rFonts w:cs="Arial"/>
        </w:rPr>
      </w:pPr>
    </w:p>
    <w:p w14:paraId="02899A68" w14:textId="19E8CEE8" w:rsidR="00DB32BB" w:rsidRDefault="00DB32BB" w:rsidP="006700EA">
      <w:pPr>
        <w:jc w:val="left"/>
        <w:rPr>
          <w:rFonts w:cs="Arial"/>
        </w:rPr>
      </w:pPr>
    </w:p>
    <w:p w14:paraId="387F89AF" w14:textId="1DE8C82F" w:rsidR="00822BE4" w:rsidRDefault="00822BE4" w:rsidP="006700EA">
      <w:pPr>
        <w:jc w:val="left"/>
        <w:rPr>
          <w:b/>
          <w:sz w:val="28"/>
          <w:szCs w:val="28"/>
        </w:rPr>
      </w:pPr>
      <w:r w:rsidRPr="00DB32BB">
        <w:rPr>
          <w:b/>
          <w:sz w:val="28"/>
          <w:szCs w:val="28"/>
        </w:rPr>
        <w:t>Appendices</w:t>
      </w:r>
      <w:bookmarkEnd w:id="5"/>
      <w:bookmarkEnd w:id="6"/>
      <w:bookmarkEnd w:id="10"/>
    </w:p>
    <w:p w14:paraId="06547A56" w14:textId="48623B5C" w:rsidR="00D84E83" w:rsidRDefault="00D84E83" w:rsidP="006700EA">
      <w:pPr>
        <w:jc w:val="left"/>
        <w:rPr>
          <w:b/>
          <w:sz w:val="28"/>
          <w:szCs w:val="28"/>
        </w:rPr>
      </w:pPr>
      <w:r>
        <w:rPr>
          <w:b/>
          <w:sz w:val="28"/>
          <w:szCs w:val="28"/>
        </w:rPr>
        <w:t>Room Plan&lt;image1&gt;</w:t>
      </w:r>
    </w:p>
    <w:p w14:paraId="30AC5E54" w14:textId="737C6FB8" w:rsidR="00D84E83" w:rsidRDefault="00D84E83" w:rsidP="006700EA">
      <w:pPr>
        <w:jc w:val="left"/>
        <w:rPr>
          <w:b/>
          <w:sz w:val="28"/>
          <w:szCs w:val="28"/>
        </w:rPr>
      </w:pPr>
      <w:r>
        <w:rPr>
          <w:b/>
          <w:noProof/>
          <w:sz w:val="28"/>
          <w:szCs w:val="28"/>
        </w:rPr>
        <w:drawing>
          <wp:anchor distT="0" distB="0" distL="114300" distR="114300" simplePos="0" relativeHeight="251658240" behindDoc="1" locked="0" layoutInCell="1" allowOverlap="1" wp14:anchorId="31823BCA" wp14:editId="5725100F">
            <wp:simplePos x="0" y="0"/>
            <wp:positionH relativeFrom="margin">
              <wp:align>left</wp:align>
            </wp:positionH>
            <wp:positionV relativeFrom="paragraph">
              <wp:posOffset>121285</wp:posOffset>
            </wp:positionV>
            <wp:extent cx="2638425" cy="1876425"/>
            <wp:effectExtent l="0" t="0" r="9525" b="9525"/>
            <wp:wrapTight wrapText="bothSides">
              <wp:wrapPolygon edited="0">
                <wp:start x="0" y="0"/>
                <wp:lineTo x="0" y="21490"/>
                <wp:lineTo x="21522" y="21490"/>
                <wp:lineTo x="2152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omPlan.JPG"/>
                    <pic:cNvPicPr/>
                  </pic:nvPicPr>
                  <pic:blipFill>
                    <a:blip r:embed="rId12">
                      <a:extLst>
                        <a:ext uri="{28A0092B-C50C-407E-A947-70E740481C1C}">
                          <a14:useLocalDpi xmlns:a14="http://schemas.microsoft.com/office/drawing/2010/main" val="0"/>
                        </a:ext>
                      </a:extLst>
                    </a:blip>
                    <a:stretch>
                      <a:fillRect/>
                    </a:stretch>
                  </pic:blipFill>
                  <pic:spPr>
                    <a:xfrm>
                      <a:off x="0" y="0"/>
                      <a:ext cx="2638425" cy="1876425"/>
                    </a:xfrm>
                    <a:prstGeom prst="rect">
                      <a:avLst/>
                    </a:prstGeom>
                  </pic:spPr>
                </pic:pic>
              </a:graphicData>
            </a:graphic>
            <wp14:sizeRelH relativeFrom="margin">
              <wp14:pctWidth>0</wp14:pctWidth>
            </wp14:sizeRelH>
            <wp14:sizeRelV relativeFrom="margin">
              <wp14:pctHeight>0</wp14:pctHeight>
            </wp14:sizeRelV>
          </wp:anchor>
        </w:drawing>
      </w:r>
    </w:p>
    <w:p w14:paraId="5A09C18C" w14:textId="1206AF9F" w:rsidR="00D84E83" w:rsidRDefault="00D84E83" w:rsidP="006700EA">
      <w:pPr>
        <w:jc w:val="left"/>
        <w:rPr>
          <w:b/>
          <w:sz w:val="28"/>
          <w:szCs w:val="28"/>
        </w:rPr>
      </w:pPr>
    </w:p>
    <w:p w14:paraId="16D12FE6" w14:textId="0B14632C" w:rsidR="00D84E83" w:rsidRDefault="00D84E83" w:rsidP="006700EA">
      <w:pPr>
        <w:jc w:val="left"/>
        <w:rPr>
          <w:b/>
          <w:sz w:val="28"/>
          <w:szCs w:val="28"/>
        </w:rPr>
      </w:pPr>
    </w:p>
    <w:p w14:paraId="59E81DA1" w14:textId="4D01DA8D" w:rsidR="00D84E83" w:rsidRDefault="00D84E83" w:rsidP="006700EA">
      <w:pPr>
        <w:jc w:val="left"/>
        <w:rPr>
          <w:b/>
          <w:sz w:val="28"/>
          <w:szCs w:val="28"/>
        </w:rPr>
      </w:pPr>
    </w:p>
    <w:p w14:paraId="6CA8FFF9" w14:textId="4A5D7FDE" w:rsidR="00D84E83" w:rsidRDefault="00D84E83" w:rsidP="006700EA">
      <w:pPr>
        <w:jc w:val="left"/>
        <w:rPr>
          <w:b/>
          <w:sz w:val="28"/>
          <w:szCs w:val="28"/>
        </w:rPr>
      </w:pPr>
    </w:p>
    <w:p w14:paraId="2EA2AF17" w14:textId="1D020A44" w:rsidR="00D84E83" w:rsidRDefault="00D84E83" w:rsidP="006700EA">
      <w:pPr>
        <w:jc w:val="left"/>
        <w:rPr>
          <w:b/>
          <w:sz w:val="28"/>
          <w:szCs w:val="28"/>
        </w:rPr>
      </w:pPr>
    </w:p>
    <w:p w14:paraId="6325D165" w14:textId="0A29E209" w:rsidR="00D84E83" w:rsidRDefault="00D84E83" w:rsidP="006700EA">
      <w:pPr>
        <w:jc w:val="left"/>
        <w:rPr>
          <w:b/>
          <w:sz w:val="28"/>
          <w:szCs w:val="28"/>
        </w:rPr>
      </w:pPr>
    </w:p>
    <w:p w14:paraId="079EB88D" w14:textId="3CEE76CF" w:rsidR="00D84E83" w:rsidRDefault="00D84E83" w:rsidP="006700EA">
      <w:pPr>
        <w:jc w:val="left"/>
        <w:rPr>
          <w:b/>
          <w:sz w:val="28"/>
          <w:szCs w:val="28"/>
        </w:rPr>
      </w:pPr>
      <w:r>
        <w:rPr>
          <w:b/>
          <w:noProof/>
          <w:sz w:val="28"/>
          <w:szCs w:val="28"/>
        </w:rPr>
        <w:drawing>
          <wp:anchor distT="0" distB="0" distL="114300" distR="114300" simplePos="0" relativeHeight="251659264" behindDoc="1" locked="0" layoutInCell="1" allowOverlap="1" wp14:anchorId="635AC268" wp14:editId="69743131">
            <wp:simplePos x="0" y="0"/>
            <wp:positionH relativeFrom="column">
              <wp:posOffset>-20955</wp:posOffset>
            </wp:positionH>
            <wp:positionV relativeFrom="paragraph">
              <wp:posOffset>297815</wp:posOffset>
            </wp:positionV>
            <wp:extent cx="2686050" cy="2005330"/>
            <wp:effectExtent l="0" t="0" r="0" b="0"/>
            <wp:wrapTight wrapText="bothSides">
              <wp:wrapPolygon edited="0">
                <wp:start x="0" y="0"/>
                <wp:lineTo x="0" y="21340"/>
                <wp:lineTo x="21447" y="21340"/>
                <wp:lineTo x="214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jpeg"/>
                    <pic:cNvPicPr/>
                  </pic:nvPicPr>
                  <pic:blipFill>
                    <a:blip r:embed="rId13">
                      <a:extLst>
                        <a:ext uri="{28A0092B-C50C-407E-A947-70E740481C1C}">
                          <a14:useLocalDpi xmlns:a14="http://schemas.microsoft.com/office/drawing/2010/main" val="0"/>
                        </a:ext>
                      </a:extLst>
                    </a:blip>
                    <a:stretch>
                      <a:fillRect/>
                    </a:stretch>
                  </pic:blipFill>
                  <pic:spPr>
                    <a:xfrm>
                      <a:off x="0" y="0"/>
                      <a:ext cx="2686050" cy="2005330"/>
                    </a:xfrm>
                    <a:prstGeom prst="rect">
                      <a:avLst/>
                    </a:prstGeom>
                  </pic:spPr>
                </pic:pic>
              </a:graphicData>
            </a:graphic>
            <wp14:sizeRelH relativeFrom="margin">
              <wp14:pctWidth>0</wp14:pctWidth>
            </wp14:sizeRelH>
            <wp14:sizeRelV relativeFrom="margin">
              <wp14:pctHeight>0</wp14:pctHeight>
            </wp14:sizeRelV>
          </wp:anchor>
        </w:drawing>
      </w:r>
      <w:r>
        <w:rPr>
          <w:b/>
          <w:sz w:val="28"/>
          <w:szCs w:val="28"/>
        </w:rPr>
        <w:t>Project plan Brainstorm&lt;image2&gt;</w:t>
      </w:r>
    </w:p>
    <w:p w14:paraId="65352577" w14:textId="1C2E59A9" w:rsidR="00D84E83" w:rsidRDefault="00D84E83" w:rsidP="006700EA">
      <w:pPr>
        <w:jc w:val="left"/>
        <w:rPr>
          <w:b/>
          <w:sz w:val="28"/>
          <w:szCs w:val="28"/>
        </w:rPr>
      </w:pPr>
    </w:p>
    <w:p w14:paraId="7F7EE26E" w14:textId="7FA9420C" w:rsidR="00D84E83" w:rsidRDefault="00D84E83" w:rsidP="006700EA">
      <w:pPr>
        <w:jc w:val="left"/>
        <w:rPr>
          <w:b/>
          <w:sz w:val="28"/>
          <w:szCs w:val="28"/>
        </w:rPr>
      </w:pPr>
    </w:p>
    <w:p w14:paraId="0824847F" w14:textId="71169C40" w:rsidR="00D84E83" w:rsidRDefault="00D84E83" w:rsidP="006700EA">
      <w:pPr>
        <w:jc w:val="left"/>
        <w:rPr>
          <w:b/>
          <w:sz w:val="28"/>
          <w:szCs w:val="28"/>
        </w:rPr>
      </w:pPr>
    </w:p>
    <w:p w14:paraId="794A0205" w14:textId="646A9D82" w:rsidR="00D84E83" w:rsidRDefault="00D84E83" w:rsidP="006700EA">
      <w:pPr>
        <w:jc w:val="left"/>
        <w:rPr>
          <w:b/>
          <w:sz w:val="28"/>
          <w:szCs w:val="28"/>
        </w:rPr>
      </w:pPr>
    </w:p>
    <w:p w14:paraId="5CF9DB6A" w14:textId="5528F206" w:rsidR="00D84E83" w:rsidRDefault="00D84E83" w:rsidP="006700EA">
      <w:pPr>
        <w:jc w:val="left"/>
        <w:rPr>
          <w:b/>
          <w:sz w:val="28"/>
          <w:szCs w:val="28"/>
        </w:rPr>
      </w:pPr>
    </w:p>
    <w:p w14:paraId="2E41606A" w14:textId="445CD920" w:rsidR="00D84E83" w:rsidRDefault="00D84E83" w:rsidP="006700EA">
      <w:pPr>
        <w:jc w:val="left"/>
        <w:rPr>
          <w:b/>
          <w:sz w:val="28"/>
          <w:szCs w:val="28"/>
        </w:rPr>
      </w:pPr>
    </w:p>
    <w:p w14:paraId="206B1D43" w14:textId="27FF640A" w:rsidR="00D84E83" w:rsidRDefault="00D84E83" w:rsidP="006700EA">
      <w:pPr>
        <w:jc w:val="left"/>
        <w:rPr>
          <w:b/>
          <w:sz w:val="28"/>
          <w:szCs w:val="28"/>
        </w:rPr>
      </w:pPr>
    </w:p>
    <w:p w14:paraId="0BAD931A" w14:textId="77777777" w:rsidR="00D84E83" w:rsidRDefault="00D84E83" w:rsidP="006700EA">
      <w:pPr>
        <w:jc w:val="left"/>
        <w:rPr>
          <w:b/>
          <w:sz w:val="28"/>
          <w:szCs w:val="28"/>
        </w:rPr>
      </w:pPr>
    </w:p>
    <w:p w14:paraId="5A973499" w14:textId="6E44EB4A" w:rsidR="00D84E83" w:rsidRDefault="00D84E83" w:rsidP="006700EA">
      <w:pPr>
        <w:jc w:val="left"/>
        <w:rPr>
          <w:b/>
          <w:sz w:val="28"/>
          <w:szCs w:val="28"/>
        </w:rPr>
      </w:pPr>
    </w:p>
    <w:p w14:paraId="68135B31" w14:textId="21EA8CD0" w:rsidR="00D84E83" w:rsidRDefault="00D84E83" w:rsidP="006700EA">
      <w:pPr>
        <w:jc w:val="left"/>
        <w:rPr>
          <w:b/>
          <w:sz w:val="28"/>
          <w:szCs w:val="28"/>
        </w:rPr>
      </w:pPr>
    </w:p>
    <w:p w14:paraId="419896B5" w14:textId="1B0FDBC2" w:rsidR="00D84E83" w:rsidRDefault="00D84E83" w:rsidP="006700EA">
      <w:pPr>
        <w:jc w:val="left"/>
        <w:rPr>
          <w:b/>
          <w:sz w:val="28"/>
          <w:szCs w:val="28"/>
        </w:rPr>
      </w:pPr>
    </w:p>
    <w:p w14:paraId="434354C3" w14:textId="30697C88" w:rsidR="00D84E83" w:rsidRDefault="00D84E83" w:rsidP="006700EA">
      <w:pPr>
        <w:jc w:val="left"/>
        <w:rPr>
          <w:b/>
          <w:sz w:val="28"/>
          <w:szCs w:val="28"/>
        </w:rPr>
      </w:pPr>
    </w:p>
    <w:p w14:paraId="540F107A" w14:textId="3E28CFA5" w:rsidR="00D84E83" w:rsidRDefault="00D84E83" w:rsidP="006700EA">
      <w:pPr>
        <w:jc w:val="left"/>
        <w:rPr>
          <w:b/>
          <w:sz w:val="28"/>
          <w:szCs w:val="28"/>
        </w:rPr>
      </w:pPr>
      <w:r>
        <w:rPr>
          <w:b/>
          <w:noProof/>
          <w:sz w:val="28"/>
          <w:szCs w:val="28"/>
        </w:rPr>
        <w:drawing>
          <wp:anchor distT="0" distB="0" distL="114300" distR="114300" simplePos="0" relativeHeight="251660288" behindDoc="1" locked="0" layoutInCell="1" allowOverlap="1" wp14:anchorId="780F3817" wp14:editId="091D8F43">
            <wp:simplePos x="0" y="0"/>
            <wp:positionH relativeFrom="margin">
              <wp:posOffset>-297180</wp:posOffset>
            </wp:positionH>
            <wp:positionV relativeFrom="paragraph">
              <wp:posOffset>709295</wp:posOffset>
            </wp:positionV>
            <wp:extent cx="4696460" cy="3505200"/>
            <wp:effectExtent l="0" t="0" r="8890" b="0"/>
            <wp:wrapTight wrapText="bothSides">
              <wp:wrapPolygon edited="0">
                <wp:start x="0" y="0"/>
                <wp:lineTo x="0" y="21483"/>
                <wp:lineTo x="21553" y="21483"/>
                <wp:lineTo x="2155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4).jpeg"/>
                    <pic:cNvPicPr/>
                  </pic:nvPicPr>
                  <pic:blipFill>
                    <a:blip r:embed="rId14">
                      <a:extLst>
                        <a:ext uri="{28A0092B-C50C-407E-A947-70E740481C1C}">
                          <a14:useLocalDpi xmlns:a14="http://schemas.microsoft.com/office/drawing/2010/main" val="0"/>
                        </a:ext>
                      </a:extLst>
                    </a:blip>
                    <a:stretch>
                      <a:fillRect/>
                    </a:stretch>
                  </pic:blipFill>
                  <pic:spPr>
                    <a:xfrm>
                      <a:off x="0" y="0"/>
                      <a:ext cx="4696460" cy="3505200"/>
                    </a:xfrm>
                    <a:prstGeom prst="rect">
                      <a:avLst/>
                    </a:prstGeom>
                  </pic:spPr>
                </pic:pic>
              </a:graphicData>
            </a:graphic>
            <wp14:sizeRelH relativeFrom="margin">
              <wp14:pctWidth>0</wp14:pctWidth>
            </wp14:sizeRelH>
            <wp14:sizeRelV relativeFrom="margin">
              <wp14:pctHeight>0</wp14:pctHeight>
            </wp14:sizeRelV>
          </wp:anchor>
        </w:drawing>
      </w:r>
    </w:p>
    <w:p w14:paraId="1CE4B56E" w14:textId="1BDB5B05" w:rsidR="00D84E83" w:rsidRPr="00DB32BB" w:rsidRDefault="00D84E83" w:rsidP="006700EA">
      <w:pPr>
        <w:jc w:val="left"/>
        <w:rPr>
          <w:b/>
          <w:sz w:val="28"/>
          <w:szCs w:val="28"/>
        </w:rPr>
        <w:sectPr w:rsidR="00D84E83" w:rsidRPr="00DB32BB" w:rsidSect="00D4560D">
          <w:headerReference w:type="even" r:id="rId15"/>
          <w:footnotePr>
            <w:numRestart w:val="eachPage"/>
          </w:footnotePr>
          <w:pgSz w:w="11906" w:h="16838" w:code="9"/>
          <w:pgMar w:top="1418" w:right="1418" w:bottom="2268" w:left="2268" w:header="709" w:footer="709" w:gutter="0"/>
          <w:pgNumType w:chapSep="colon"/>
          <w:cols w:space="708"/>
          <w:docGrid w:linePitch="360"/>
        </w:sectPr>
      </w:pPr>
      <w:r>
        <w:rPr>
          <w:b/>
          <w:sz w:val="28"/>
          <w:szCs w:val="28"/>
        </w:rPr>
        <w:t>Project  Plan &lt;image3&gt;</w:t>
      </w:r>
    </w:p>
    <w:p w14:paraId="3C72862A" w14:textId="51607F38" w:rsidR="009E6E92" w:rsidRPr="009A70E6" w:rsidRDefault="009E6E92" w:rsidP="006700EA">
      <w:pPr>
        <w:pStyle w:val="StyleStyleHeadingChapterHeadingArialNotBold12pt"/>
        <w:numPr>
          <w:ilvl w:val="0"/>
          <w:numId w:val="0"/>
        </w:numPr>
        <w:jc w:val="left"/>
        <w:rPr>
          <w:rStyle w:val="StyleArial"/>
          <w:sz w:val="32"/>
        </w:rPr>
      </w:pPr>
      <w:bookmarkStart w:id="11" w:name="_GoBack"/>
      <w:bookmarkEnd w:id="3"/>
      <w:bookmarkEnd w:id="11"/>
    </w:p>
    <w:sectPr w:rsidR="009E6E92" w:rsidRPr="009A70E6" w:rsidSect="00657FB8">
      <w:footnotePr>
        <w:numRestart w:val="eachPage"/>
      </w:footnotePr>
      <w:pgSz w:w="11906" w:h="16838" w:code="9"/>
      <w:pgMar w:top="1418" w:right="1418" w:bottom="2268" w:left="2268" w:header="709" w:footer="709" w:gutter="0"/>
      <w:pgNumType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9EB7A0" w14:textId="77777777" w:rsidR="00D80DCE" w:rsidRDefault="00D80DCE">
      <w:r>
        <w:separator/>
      </w:r>
    </w:p>
    <w:p w14:paraId="46F73EB4" w14:textId="77777777" w:rsidR="00D80DCE" w:rsidRDefault="00D80DCE"/>
    <w:p w14:paraId="162D6778" w14:textId="77777777" w:rsidR="00D80DCE" w:rsidRDefault="00D80DCE"/>
  </w:endnote>
  <w:endnote w:type="continuationSeparator" w:id="0">
    <w:p w14:paraId="4C97C26C" w14:textId="77777777" w:rsidR="00D80DCE" w:rsidRDefault="00D80DCE">
      <w:r>
        <w:continuationSeparator/>
      </w:r>
    </w:p>
    <w:p w14:paraId="750A9846" w14:textId="77777777" w:rsidR="00D80DCE" w:rsidRDefault="00D80DCE"/>
    <w:p w14:paraId="3280BCFA" w14:textId="77777777" w:rsidR="00D80DCE" w:rsidRDefault="00D80D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FBC6F1" w14:textId="09A141D0" w:rsidR="001A7D54" w:rsidRDefault="001A7D54" w:rsidP="00361E94">
    <w:pPr>
      <w:pStyle w:val="Footer"/>
      <w:ind w:right="360"/>
      <w:jc w:val="center"/>
    </w:pPr>
    <w:r>
      <w:rPr>
        <w:rStyle w:val="PageNumber"/>
      </w:rPr>
      <w:fldChar w:fldCharType="begin"/>
    </w:r>
    <w:r>
      <w:rPr>
        <w:rStyle w:val="PageNumber"/>
      </w:rPr>
      <w:instrText xml:space="preserve"> PAGE </w:instrText>
    </w:r>
    <w:r>
      <w:rPr>
        <w:rStyle w:val="PageNumber"/>
      </w:rPr>
      <w:fldChar w:fldCharType="separate"/>
    </w:r>
    <w:r w:rsidR="00E95078">
      <w:rPr>
        <w:rStyle w:val="PageNumber"/>
        <w:noProof/>
      </w:rPr>
      <w:t>20</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775AE1" w14:textId="77777777" w:rsidR="00D80DCE" w:rsidRDefault="00D80DCE">
      <w:r>
        <w:separator/>
      </w:r>
    </w:p>
    <w:p w14:paraId="0DE64381" w14:textId="77777777" w:rsidR="00D80DCE" w:rsidRDefault="00D80DCE"/>
    <w:p w14:paraId="55B87691" w14:textId="77777777" w:rsidR="00D80DCE" w:rsidRDefault="00D80DCE"/>
  </w:footnote>
  <w:footnote w:type="continuationSeparator" w:id="0">
    <w:p w14:paraId="2027DD4A" w14:textId="77777777" w:rsidR="00D80DCE" w:rsidRDefault="00D80DCE">
      <w:r>
        <w:continuationSeparator/>
      </w:r>
    </w:p>
    <w:p w14:paraId="34612F28" w14:textId="77777777" w:rsidR="00D80DCE" w:rsidRDefault="00D80DCE"/>
    <w:p w14:paraId="0F5AF21E" w14:textId="77777777" w:rsidR="00D80DCE" w:rsidRDefault="00D80DCE"/>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48A700" w14:textId="77777777" w:rsidR="001A7D54" w:rsidRDefault="001A7D54"/>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F47F21" w14:textId="77777777" w:rsidR="001A7D54" w:rsidRDefault="001A7D54"/>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C4E04F" w14:textId="77777777" w:rsidR="001A7D54" w:rsidRDefault="001A7D54"/>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84231"/>
    <w:multiLevelType w:val="multilevel"/>
    <w:tmpl w:val="7B025DEE"/>
    <w:lvl w:ilvl="0">
      <w:start w:val="1"/>
      <w:numFmt w:val="decimal"/>
      <w:pStyle w:val="Heading1"/>
      <w:lvlText w:val="Chapter %1"/>
      <w:lvlJc w:val="left"/>
      <w:pPr>
        <w:ind w:left="2552" w:hanging="2552"/>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 w15:restartNumberingAfterBreak="0">
    <w:nsid w:val="427C5CDA"/>
    <w:multiLevelType w:val="multilevel"/>
    <w:tmpl w:val="C2A83F2C"/>
    <w:lvl w:ilvl="0">
      <w:start w:val="1"/>
      <w:numFmt w:val="decimal"/>
      <w:pStyle w:val="StyleHeadingChapterHeadingArialNotBold"/>
      <w:lvlText w:val="Chapter %1"/>
      <w:lvlJc w:val="left"/>
      <w:pPr>
        <w:tabs>
          <w:tab w:val="num" w:pos="0"/>
        </w:tabs>
        <w:ind w:left="0" w:firstLine="0"/>
      </w:pPr>
      <w:rPr>
        <w:rFonts w:hint="default"/>
        <w:sz w:val="32"/>
      </w:rPr>
    </w:lvl>
    <w:lvl w:ilvl="1">
      <w:start w:val="1"/>
      <w:numFmt w:val="decimal"/>
      <w:pStyle w:val="StyleHeading2SectionHeadingBold"/>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ascii="Times New Roman" w:hAnsi="Arial" w:cs="Times New Roman" w:hint="default"/>
        <w:b w:val="0"/>
        <w:bCs w:val="0"/>
        <w:i w:val="0"/>
        <w:iCs w:val="0"/>
        <w:caps w:val="0"/>
        <w:smallCaps w:val="0"/>
        <w:strike w:val="0"/>
        <w:dstrike w:val="0"/>
        <w:noProof w:val="0"/>
        <w:snapToGrid w:val="0"/>
        <w:vanish w:val="0"/>
        <w:color w:val="000000"/>
        <w:spacing w:val="0"/>
        <w:w w:val="0"/>
        <w:kern w:val="0"/>
        <w:position w:val="0"/>
        <w:sz w:val="24"/>
        <w:szCs w:val="24"/>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4%1.%2.%3..%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57D42966"/>
    <w:multiLevelType w:val="multilevel"/>
    <w:tmpl w:val="1AA47CC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59D21A19"/>
    <w:multiLevelType w:val="multilevel"/>
    <w:tmpl w:val="04EAC52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6D047A29"/>
    <w:multiLevelType w:val="multilevel"/>
    <w:tmpl w:val="B9A8156E"/>
    <w:lvl w:ilvl="0">
      <w:start w:val="1"/>
      <w:numFmt w:val="decimal"/>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774A2100"/>
    <w:multiLevelType w:val="multilevel"/>
    <w:tmpl w:val="DB1A175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
  </w:num>
  <w:num w:numId="2">
    <w:abstractNumId w:val="2"/>
  </w:num>
  <w:num w:numId="3">
    <w:abstractNumId w:val="5"/>
  </w:num>
  <w:num w:numId="4">
    <w:abstractNumId w:val="0"/>
  </w:num>
  <w:num w:numId="5">
    <w:abstractNumId w:val="3"/>
  </w:num>
  <w:num w:numId="6">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2D1"/>
    <w:rsid w:val="000001F1"/>
    <w:rsid w:val="00000782"/>
    <w:rsid w:val="00000C44"/>
    <w:rsid w:val="00000CD2"/>
    <w:rsid w:val="00000DCA"/>
    <w:rsid w:val="0000105E"/>
    <w:rsid w:val="000014D5"/>
    <w:rsid w:val="000014E9"/>
    <w:rsid w:val="0000207A"/>
    <w:rsid w:val="000029EE"/>
    <w:rsid w:val="00003A77"/>
    <w:rsid w:val="00003FF6"/>
    <w:rsid w:val="000045F8"/>
    <w:rsid w:val="00005500"/>
    <w:rsid w:val="00005525"/>
    <w:rsid w:val="00006C20"/>
    <w:rsid w:val="00007C9C"/>
    <w:rsid w:val="00007D45"/>
    <w:rsid w:val="000100C4"/>
    <w:rsid w:val="000101FA"/>
    <w:rsid w:val="0001089B"/>
    <w:rsid w:val="00011ACD"/>
    <w:rsid w:val="0001290D"/>
    <w:rsid w:val="000131FA"/>
    <w:rsid w:val="00015E31"/>
    <w:rsid w:val="00016461"/>
    <w:rsid w:val="00016985"/>
    <w:rsid w:val="0001726E"/>
    <w:rsid w:val="00017615"/>
    <w:rsid w:val="00017F63"/>
    <w:rsid w:val="00022119"/>
    <w:rsid w:val="00022352"/>
    <w:rsid w:val="0002281D"/>
    <w:rsid w:val="00022A58"/>
    <w:rsid w:val="00023268"/>
    <w:rsid w:val="00023C25"/>
    <w:rsid w:val="00024353"/>
    <w:rsid w:val="00024F0D"/>
    <w:rsid w:val="00025D2E"/>
    <w:rsid w:val="0002689F"/>
    <w:rsid w:val="00027241"/>
    <w:rsid w:val="0002764E"/>
    <w:rsid w:val="00027FD7"/>
    <w:rsid w:val="00030275"/>
    <w:rsid w:val="000302B8"/>
    <w:rsid w:val="00030578"/>
    <w:rsid w:val="00030D51"/>
    <w:rsid w:val="00030F29"/>
    <w:rsid w:val="00031420"/>
    <w:rsid w:val="00031722"/>
    <w:rsid w:val="0003181B"/>
    <w:rsid w:val="00031ACD"/>
    <w:rsid w:val="00031DEB"/>
    <w:rsid w:val="00032166"/>
    <w:rsid w:val="0003240B"/>
    <w:rsid w:val="00032BAB"/>
    <w:rsid w:val="000340B9"/>
    <w:rsid w:val="00034ACD"/>
    <w:rsid w:val="000350C4"/>
    <w:rsid w:val="00035493"/>
    <w:rsid w:val="00036066"/>
    <w:rsid w:val="00036A1B"/>
    <w:rsid w:val="00036DD9"/>
    <w:rsid w:val="00037383"/>
    <w:rsid w:val="00037847"/>
    <w:rsid w:val="00037A41"/>
    <w:rsid w:val="00037EFB"/>
    <w:rsid w:val="0004031C"/>
    <w:rsid w:val="000405CF"/>
    <w:rsid w:val="000406BE"/>
    <w:rsid w:val="00041D2A"/>
    <w:rsid w:val="000420A4"/>
    <w:rsid w:val="00042199"/>
    <w:rsid w:val="000427AF"/>
    <w:rsid w:val="00042DDD"/>
    <w:rsid w:val="00043146"/>
    <w:rsid w:val="0004348D"/>
    <w:rsid w:val="000435BA"/>
    <w:rsid w:val="00045531"/>
    <w:rsid w:val="00045620"/>
    <w:rsid w:val="00045EAC"/>
    <w:rsid w:val="00045EC3"/>
    <w:rsid w:val="0004608A"/>
    <w:rsid w:val="00046775"/>
    <w:rsid w:val="00046BF8"/>
    <w:rsid w:val="00047035"/>
    <w:rsid w:val="00047053"/>
    <w:rsid w:val="00047D66"/>
    <w:rsid w:val="00050022"/>
    <w:rsid w:val="0005037B"/>
    <w:rsid w:val="0005068C"/>
    <w:rsid w:val="00050F3B"/>
    <w:rsid w:val="000518B9"/>
    <w:rsid w:val="00051948"/>
    <w:rsid w:val="00051EA0"/>
    <w:rsid w:val="0005231C"/>
    <w:rsid w:val="000523EC"/>
    <w:rsid w:val="0005350D"/>
    <w:rsid w:val="00053949"/>
    <w:rsid w:val="00055811"/>
    <w:rsid w:val="000564E8"/>
    <w:rsid w:val="00056BD4"/>
    <w:rsid w:val="00056F89"/>
    <w:rsid w:val="0006038C"/>
    <w:rsid w:val="000604EE"/>
    <w:rsid w:val="00060694"/>
    <w:rsid w:val="0006211B"/>
    <w:rsid w:val="0006218F"/>
    <w:rsid w:val="00062192"/>
    <w:rsid w:val="00062A1F"/>
    <w:rsid w:val="00063674"/>
    <w:rsid w:val="00063FB3"/>
    <w:rsid w:val="00064747"/>
    <w:rsid w:val="000652A0"/>
    <w:rsid w:val="000654DC"/>
    <w:rsid w:val="00065E55"/>
    <w:rsid w:val="0006673D"/>
    <w:rsid w:val="00067F00"/>
    <w:rsid w:val="00070446"/>
    <w:rsid w:val="000712FC"/>
    <w:rsid w:val="00071BAD"/>
    <w:rsid w:val="00071FCB"/>
    <w:rsid w:val="00072786"/>
    <w:rsid w:val="000727C9"/>
    <w:rsid w:val="000729A0"/>
    <w:rsid w:val="00072CFA"/>
    <w:rsid w:val="00072F61"/>
    <w:rsid w:val="00073E64"/>
    <w:rsid w:val="000742D1"/>
    <w:rsid w:val="000747FE"/>
    <w:rsid w:val="00074A9C"/>
    <w:rsid w:val="0007538C"/>
    <w:rsid w:val="000758F7"/>
    <w:rsid w:val="000759EF"/>
    <w:rsid w:val="00075D5C"/>
    <w:rsid w:val="00075DF8"/>
    <w:rsid w:val="0007683B"/>
    <w:rsid w:val="00076A10"/>
    <w:rsid w:val="00076E6A"/>
    <w:rsid w:val="000772A5"/>
    <w:rsid w:val="0008070B"/>
    <w:rsid w:val="000808B8"/>
    <w:rsid w:val="000809C1"/>
    <w:rsid w:val="00080FB3"/>
    <w:rsid w:val="00081319"/>
    <w:rsid w:val="000815C5"/>
    <w:rsid w:val="000819BD"/>
    <w:rsid w:val="00081BAC"/>
    <w:rsid w:val="00082342"/>
    <w:rsid w:val="00082AA2"/>
    <w:rsid w:val="00082ADF"/>
    <w:rsid w:val="00082AF4"/>
    <w:rsid w:val="000832A7"/>
    <w:rsid w:val="000832B9"/>
    <w:rsid w:val="000835A0"/>
    <w:rsid w:val="0008362B"/>
    <w:rsid w:val="0008450D"/>
    <w:rsid w:val="00084600"/>
    <w:rsid w:val="00084E73"/>
    <w:rsid w:val="00085C4D"/>
    <w:rsid w:val="0008637A"/>
    <w:rsid w:val="00086677"/>
    <w:rsid w:val="00086E8E"/>
    <w:rsid w:val="000874B6"/>
    <w:rsid w:val="00090935"/>
    <w:rsid w:val="000911D9"/>
    <w:rsid w:val="00091374"/>
    <w:rsid w:val="0009142C"/>
    <w:rsid w:val="000918C0"/>
    <w:rsid w:val="00091EE5"/>
    <w:rsid w:val="0009228E"/>
    <w:rsid w:val="00092F0D"/>
    <w:rsid w:val="00093056"/>
    <w:rsid w:val="00093650"/>
    <w:rsid w:val="000939D3"/>
    <w:rsid w:val="00094262"/>
    <w:rsid w:val="00095157"/>
    <w:rsid w:val="00095BE4"/>
    <w:rsid w:val="00096B41"/>
    <w:rsid w:val="00096F9D"/>
    <w:rsid w:val="00097BC4"/>
    <w:rsid w:val="00097D61"/>
    <w:rsid w:val="000A0683"/>
    <w:rsid w:val="000A06D4"/>
    <w:rsid w:val="000A06F8"/>
    <w:rsid w:val="000A08E2"/>
    <w:rsid w:val="000A0C3C"/>
    <w:rsid w:val="000A0C9D"/>
    <w:rsid w:val="000A1060"/>
    <w:rsid w:val="000A15C7"/>
    <w:rsid w:val="000A19A3"/>
    <w:rsid w:val="000A1F3E"/>
    <w:rsid w:val="000A2102"/>
    <w:rsid w:val="000A288E"/>
    <w:rsid w:val="000A2C33"/>
    <w:rsid w:val="000A3108"/>
    <w:rsid w:val="000A3710"/>
    <w:rsid w:val="000A3AAA"/>
    <w:rsid w:val="000A4414"/>
    <w:rsid w:val="000A4867"/>
    <w:rsid w:val="000A4994"/>
    <w:rsid w:val="000A68F7"/>
    <w:rsid w:val="000A6D97"/>
    <w:rsid w:val="000B0035"/>
    <w:rsid w:val="000B00CF"/>
    <w:rsid w:val="000B0573"/>
    <w:rsid w:val="000B0681"/>
    <w:rsid w:val="000B0A9A"/>
    <w:rsid w:val="000B1727"/>
    <w:rsid w:val="000B1B5F"/>
    <w:rsid w:val="000B3FAE"/>
    <w:rsid w:val="000B41F9"/>
    <w:rsid w:val="000B4F00"/>
    <w:rsid w:val="000B5393"/>
    <w:rsid w:val="000B54FA"/>
    <w:rsid w:val="000B5B48"/>
    <w:rsid w:val="000B5DD6"/>
    <w:rsid w:val="000B6123"/>
    <w:rsid w:val="000B6135"/>
    <w:rsid w:val="000B746B"/>
    <w:rsid w:val="000C016D"/>
    <w:rsid w:val="000C1013"/>
    <w:rsid w:val="000C101B"/>
    <w:rsid w:val="000C1AF4"/>
    <w:rsid w:val="000C1CC2"/>
    <w:rsid w:val="000C3166"/>
    <w:rsid w:val="000C3B48"/>
    <w:rsid w:val="000C45D1"/>
    <w:rsid w:val="000C4C1B"/>
    <w:rsid w:val="000C4F96"/>
    <w:rsid w:val="000C574C"/>
    <w:rsid w:val="000C5D03"/>
    <w:rsid w:val="000C5D85"/>
    <w:rsid w:val="000C6C03"/>
    <w:rsid w:val="000C7091"/>
    <w:rsid w:val="000D06DA"/>
    <w:rsid w:val="000D0837"/>
    <w:rsid w:val="000D12B9"/>
    <w:rsid w:val="000D1E20"/>
    <w:rsid w:val="000D317B"/>
    <w:rsid w:val="000D4105"/>
    <w:rsid w:val="000D41CF"/>
    <w:rsid w:val="000D50DC"/>
    <w:rsid w:val="000D65E6"/>
    <w:rsid w:val="000D697B"/>
    <w:rsid w:val="000D6C59"/>
    <w:rsid w:val="000D7357"/>
    <w:rsid w:val="000D74E2"/>
    <w:rsid w:val="000D7AF2"/>
    <w:rsid w:val="000D7B75"/>
    <w:rsid w:val="000E04AA"/>
    <w:rsid w:val="000E1791"/>
    <w:rsid w:val="000E1949"/>
    <w:rsid w:val="000E30D0"/>
    <w:rsid w:val="000E334C"/>
    <w:rsid w:val="000E37B5"/>
    <w:rsid w:val="000E48AF"/>
    <w:rsid w:val="000E4A0C"/>
    <w:rsid w:val="000E6574"/>
    <w:rsid w:val="000F0011"/>
    <w:rsid w:val="000F0716"/>
    <w:rsid w:val="000F073D"/>
    <w:rsid w:val="000F07E4"/>
    <w:rsid w:val="000F14DE"/>
    <w:rsid w:val="000F171A"/>
    <w:rsid w:val="000F272A"/>
    <w:rsid w:val="000F2D79"/>
    <w:rsid w:val="000F2DFE"/>
    <w:rsid w:val="000F2E2B"/>
    <w:rsid w:val="000F3DCB"/>
    <w:rsid w:val="000F3F6C"/>
    <w:rsid w:val="000F42A7"/>
    <w:rsid w:val="000F4410"/>
    <w:rsid w:val="000F5160"/>
    <w:rsid w:val="000F5D9E"/>
    <w:rsid w:val="000F67AB"/>
    <w:rsid w:val="000F6CEB"/>
    <w:rsid w:val="000F7697"/>
    <w:rsid w:val="000F7D48"/>
    <w:rsid w:val="00100C7E"/>
    <w:rsid w:val="00100DCA"/>
    <w:rsid w:val="00100F90"/>
    <w:rsid w:val="00101945"/>
    <w:rsid w:val="0010195E"/>
    <w:rsid w:val="001021F9"/>
    <w:rsid w:val="001028EA"/>
    <w:rsid w:val="00102B5E"/>
    <w:rsid w:val="00103214"/>
    <w:rsid w:val="0010344E"/>
    <w:rsid w:val="00104500"/>
    <w:rsid w:val="001048C4"/>
    <w:rsid w:val="001049D1"/>
    <w:rsid w:val="00104DAE"/>
    <w:rsid w:val="0010518E"/>
    <w:rsid w:val="00105A52"/>
    <w:rsid w:val="00106325"/>
    <w:rsid w:val="0010735A"/>
    <w:rsid w:val="0011075B"/>
    <w:rsid w:val="00110E1B"/>
    <w:rsid w:val="00111D9A"/>
    <w:rsid w:val="00111F95"/>
    <w:rsid w:val="0011205C"/>
    <w:rsid w:val="001121AF"/>
    <w:rsid w:val="00112EAD"/>
    <w:rsid w:val="00113DEB"/>
    <w:rsid w:val="00113F98"/>
    <w:rsid w:val="00114855"/>
    <w:rsid w:val="00116027"/>
    <w:rsid w:val="001168EB"/>
    <w:rsid w:val="00116C96"/>
    <w:rsid w:val="00116DDC"/>
    <w:rsid w:val="001171D1"/>
    <w:rsid w:val="001171D4"/>
    <w:rsid w:val="0012174E"/>
    <w:rsid w:val="001217EF"/>
    <w:rsid w:val="001220EA"/>
    <w:rsid w:val="001243A6"/>
    <w:rsid w:val="0012659F"/>
    <w:rsid w:val="00126620"/>
    <w:rsid w:val="00127268"/>
    <w:rsid w:val="00127E04"/>
    <w:rsid w:val="00130360"/>
    <w:rsid w:val="001306A3"/>
    <w:rsid w:val="00130DFE"/>
    <w:rsid w:val="0013142D"/>
    <w:rsid w:val="00132825"/>
    <w:rsid w:val="00132C38"/>
    <w:rsid w:val="00133E67"/>
    <w:rsid w:val="00134479"/>
    <w:rsid w:val="00134548"/>
    <w:rsid w:val="00134E9E"/>
    <w:rsid w:val="00135689"/>
    <w:rsid w:val="00136652"/>
    <w:rsid w:val="00136A15"/>
    <w:rsid w:val="001375A6"/>
    <w:rsid w:val="001400E4"/>
    <w:rsid w:val="00140335"/>
    <w:rsid w:val="00140508"/>
    <w:rsid w:val="0014070B"/>
    <w:rsid w:val="001408EF"/>
    <w:rsid w:val="0014198F"/>
    <w:rsid w:val="00141B89"/>
    <w:rsid w:val="00141C75"/>
    <w:rsid w:val="00141D12"/>
    <w:rsid w:val="00142294"/>
    <w:rsid w:val="001422EC"/>
    <w:rsid w:val="00142817"/>
    <w:rsid w:val="00142A76"/>
    <w:rsid w:val="00142D31"/>
    <w:rsid w:val="00142D39"/>
    <w:rsid w:val="00142F91"/>
    <w:rsid w:val="001435BB"/>
    <w:rsid w:val="00143F13"/>
    <w:rsid w:val="0014429D"/>
    <w:rsid w:val="001447BC"/>
    <w:rsid w:val="00145A73"/>
    <w:rsid w:val="001501E4"/>
    <w:rsid w:val="001506F2"/>
    <w:rsid w:val="00150E05"/>
    <w:rsid w:val="001516FF"/>
    <w:rsid w:val="001517E2"/>
    <w:rsid w:val="00151E6A"/>
    <w:rsid w:val="0015216A"/>
    <w:rsid w:val="00152982"/>
    <w:rsid w:val="00153B86"/>
    <w:rsid w:val="00153CC8"/>
    <w:rsid w:val="00154669"/>
    <w:rsid w:val="00154A3F"/>
    <w:rsid w:val="001554A8"/>
    <w:rsid w:val="00155D26"/>
    <w:rsid w:val="001562C8"/>
    <w:rsid w:val="00156DCD"/>
    <w:rsid w:val="00157457"/>
    <w:rsid w:val="0015775B"/>
    <w:rsid w:val="00157893"/>
    <w:rsid w:val="00160929"/>
    <w:rsid w:val="00160937"/>
    <w:rsid w:val="00160D98"/>
    <w:rsid w:val="00160E70"/>
    <w:rsid w:val="001610D7"/>
    <w:rsid w:val="00161783"/>
    <w:rsid w:val="00161E7F"/>
    <w:rsid w:val="00162E5B"/>
    <w:rsid w:val="00162FD6"/>
    <w:rsid w:val="001634E9"/>
    <w:rsid w:val="00163787"/>
    <w:rsid w:val="00163AA9"/>
    <w:rsid w:val="00163FBB"/>
    <w:rsid w:val="00165EFF"/>
    <w:rsid w:val="001661DA"/>
    <w:rsid w:val="00166AD5"/>
    <w:rsid w:val="001678ED"/>
    <w:rsid w:val="0017028C"/>
    <w:rsid w:val="0017029A"/>
    <w:rsid w:val="00170A46"/>
    <w:rsid w:val="0017102A"/>
    <w:rsid w:val="0017147A"/>
    <w:rsid w:val="0017158F"/>
    <w:rsid w:val="00171A1F"/>
    <w:rsid w:val="0017261A"/>
    <w:rsid w:val="00172684"/>
    <w:rsid w:val="00172997"/>
    <w:rsid w:val="00172F52"/>
    <w:rsid w:val="00173839"/>
    <w:rsid w:val="00173CD3"/>
    <w:rsid w:val="00174E56"/>
    <w:rsid w:val="00176131"/>
    <w:rsid w:val="00176889"/>
    <w:rsid w:val="00176D3A"/>
    <w:rsid w:val="00176F61"/>
    <w:rsid w:val="00177254"/>
    <w:rsid w:val="0017763D"/>
    <w:rsid w:val="00177844"/>
    <w:rsid w:val="00177C46"/>
    <w:rsid w:val="00180938"/>
    <w:rsid w:val="00180B73"/>
    <w:rsid w:val="0018117D"/>
    <w:rsid w:val="00181A3E"/>
    <w:rsid w:val="00181C52"/>
    <w:rsid w:val="00183114"/>
    <w:rsid w:val="00183954"/>
    <w:rsid w:val="001845E6"/>
    <w:rsid w:val="00184815"/>
    <w:rsid w:val="00186C47"/>
    <w:rsid w:val="00186E13"/>
    <w:rsid w:val="00187765"/>
    <w:rsid w:val="00187A7F"/>
    <w:rsid w:val="001902B8"/>
    <w:rsid w:val="0019080B"/>
    <w:rsid w:val="00190B74"/>
    <w:rsid w:val="001913C1"/>
    <w:rsid w:val="00191F25"/>
    <w:rsid w:val="0019208B"/>
    <w:rsid w:val="00192096"/>
    <w:rsid w:val="001920AC"/>
    <w:rsid w:val="0019287B"/>
    <w:rsid w:val="0019287E"/>
    <w:rsid w:val="00192F11"/>
    <w:rsid w:val="00193450"/>
    <w:rsid w:val="0019363F"/>
    <w:rsid w:val="001942AD"/>
    <w:rsid w:val="0019506D"/>
    <w:rsid w:val="001958B4"/>
    <w:rsid w:val="00195FDC"/>
    <w:rsid w:val="0019677F"/>
    <w:rsid w:val="00197C16"/>
    <w:rsid w:val="00197F6A"/>
    <w:rsid w:val="001A04DC"/>
    <w:rsid w:val="001A0BA8"/>
    <w:rsid w:val="001A0EE4"/>
    <w:rsid w:val="001A173E"/>
    <w:rsid w:val="001A1B48"/>
    <w:rsid w:val="001A1BAE"/>
    <w:rsid w:val="001A2B28"/>
    <w:rsid w:val="001A2E7D"/>
    <w:rsid w:val="001A30C8"/>
    <w:rsid w:val="001A34AA"/>
    <w:rsid w:val="001A3776"/>
    <w:rsid w:val="001A4106"/>
    <w:rsid w:val="001A459B"/>
    <w:rsid w:val="001A56BB"/>
    <w:rsid w:val="001A58C2"/>
    <w:rsid w:val="001A596D"/>
    <w:rsid w:val="001A649D"/>
    <w:rsid w:val="001A65B5"/>
    <w:rsid w:val="001A6A1C"/>
    <w:rsid w:val="001A6DA0"/>
    <w:rsid w:val="001A7D54"/>
    <w:rsid w:val="001B08E1"/>
    <w:rsid w:val="001B117E"/>
    <w:rsid w:val="001B1973"/>
    <w:rsid w:val="001B1F42"/>
    <w:rsid w:val="001B1F6C"/>
    <w:rsid w:val="001B2090"/>
    <w:rsid w:val="001B294D"/>
    <w:rsid w:val="001B2B04"/>
    <w:rsid w:val="001B347E"/>
    <w:rsid w:val="001B3EA1"/>
    <w:rsid w:val="001B46E3"/>
    <w:rsid w:val="001B518E"/>
    <w:rsid w:val="001B5255"/>
    <w:rsid w:val="001B5F3F"/>
    <w:rsid w:val="001B60FD"/>
    <w:rsid w:val="001B6CD2"/>
    <w:rsid w:val="001B6FE3"/>
    <w:rsid w:val="001B744B"/>
    <w:rsid w:val="001B754C"/>
    <w:rsid w:val="001B7CC0"/>
    <w:rsid w:val="001C050C"/>
    <w:rsid w:val="001C1005"/>
    <w:rsid w:val="001C14F2"/>
    <w:rsid w:val="001C1833"/>
    <w:rsid w:val="001C2173"/>
    <w:rsid w:val="001C2286"/>
    <w:rsid w:val="001C2C8B"/>
    <w:rsid w:val="001C304A"/>
    <w:rsid w:val="001C324A"/>
    <w:rsid w:val="001C3BEF"/>
    <w:rsid w:val="001C488B"/>
    <w:rsid w:val="001C491B"/>
    <w:rsid w:val="001C4D24"/>
    <w:rsid w:val="001C6279"/>
    <w:rsid w:val="001C62C2"/>
    <w:rsid w:val="001C7433"/>
    <w:rsid w:val="001C749B"/>
    <w:rsid w:val="001C74DF"/>
    <w:rsid w:val="001C7846"/>
    <w:rsid w:val="001D05CA"/>
    <w:rsid w:val="001D0A7C"/>
    <w:rsid w:val="001D0A87"/>
    <w:rsid w:val="001D1B6E"/>
    <w:rsid w:val="001D2069"/>
    <w:rsid w:val="001D2888"/>
    <w:rsid w:val="001D339E"/>
    <w:rsid w:val="001D3ABB"/>
    <w:rsid w:val="001D4572"/>
    <w:rsid w:val="001D66BF"/>
    <w:rsid w:val="001D6734"/>
    <w:rsid w:val="001D6AA7"/>
    <w:rsid w:val="001D7546"/>
    <w:rsid w:val="001D7D0F"/>
    <w:rsid w:val="001D7D7D"/>
    <w:rsid w:val="001D7E02"/>
    <w:rsid w:val="001E13CA"/>
    <w:rsid w:val="001E1916"/>
    <w:rsid w:val="001E21BE"/>
    <w:rsid w:val="001E33CB"/>
    <w:rsid w:val="001E34C6"/>
    <w:rsid w:val="001E3550"/>
    <w:rsid w:val="001E425F"/>
    <w:rsid w:val="001E4F46"/>
    <w:rsid w:val="001E5E76"/>
    <w:rsid w:val="001E5FA5"/>
    <w:rsid w:val="001E67A0"/>
    <w:rsid w:val="001E6BA2"/>
    <w:rsid w:val="001E782F"/>
    <w:rsid w:val="001F0139"/>
    <w:rsid w:val="001F013B"/>
    <w:rsid w:val="001F0388"/>
    <w:rsid w:val="001F0640"/>
    <w:rsid w:val="001F095C"/>
    <w:rsid w:val="001F0EBD"/>
    <w:rsid w:val="001F13D6"/>
    <w:rsid w:val="001F1A14"/>
    <w:rsid w:val="001F1AF6"/>
    <w:rsid w:val="001F2482"/>
    <w:rsid w:val="001F24BA"/>
    <w:rsid w:val="001F2E22"/>
    <w:rsid w:val="001F3223"/>
    <w:rsid w:val="001F3435"/>
    <w:rsid w:val="001F3BAB"/>
    <w:rsid w:val="001F3FBE"/>
    <w:rsid w:val="001F40FE"/>
    <w:rsid w:val="001F4E35"/>
    <w:rsid w:val="001F630B"/>
    <w:rsid w:val="001F644E"/>
    <w:rsid w:val="001F6B1F"/>
    <w:rsid w:val="001F710D"/>
    <w:rsid w:val="001F7C3C"/>
    <w:rsid w:val="001F7E9F"/>
    <w:rsid w:val="00200354"/>
    <w:rsid w:val="00200853"/>
    <w:rsid w:val="00201C78"/>
    <w:rsid w:val="00201E17"/>
    <w:rsid w:val="00201FFC"/>
    <w:rsid w:val="0020264F"/>
    <w:rsid w:val="00204078"/>
    <w:rsid w:val="0020425F"/>
    <w:rsid w:val="00204C46"/>
    <w:rsid w:val="002052F3"/>
    <w:rsid w:val="00205778"/>
    <w:rsid w:val="0020592E"/>
    <w:rsid w:val="00206380"/>
    <w:rsid w:val="002065FD"/>
    <w:rsid w:val="00206703"/>
    <w:rsid w:val="00206C7E"/>
    <w:rsid w:val="002070D8"/>
    <w:rsid w:val="00207770"/>
    <w:rsid w:val="002101DF"/>
    <w:rsid w:val="00210AFA"/>
    <w:rsid w:val="002110C2"/>
    <w:rsid w:val="00211F52"/>
    <w:rsid w:val="0021225F"/>
    <w:rsid w:val="0021249A"/>
    <w:rsid w:val="002124F2"/>
    <w:rsid w:val="00212EBE"/>
    <w:rsid w:val="00213F22"/>
    <w:rsid w:val="00214805"/>
    <w:rsid w:val="002152B2"/>
    <w:rsid w:val="002156E7"/>
    <w:rsid w:val="0021591A"/>
    <w:rsid w:val="00215AEA"/>
    <w:rsid w:val="00215B85"/>
    <w:rsid w:val="00215F57"/>
    <w:rsid w:val="002160AE"/>
    <w:rsid w:val="00216339"/>
    <w:rsid w:val="00216555"/>
    <w:rsid w:val="00216FED"/>
    <w:rsid w:val="002174EC"/>
    <w:rsid w:val="00220AD8"/>
    <w:rsid w:val="00220D81"/>
    <w:rsid w:val="002210C9"/>
    <w:rsid w:val="0022122C"/>
    <w:rsid w:val="0022141B"/>
    <w:rsid w:val="00221828"/>
    <w:rsid w:val="002218E5"/>
    <w:rsid w:val="00221965"/>
    <w:rsid w:val="00222743"/>
    <w:rsid w:val="00222D2B"/>
    <w:rsid w:val="00222D39"/>
    <w:rsid w:val="00223342"/>
    <w:rsid w:val="00223734"/>
    <w:rsid w:val="00223824"/>
    <w:rsid w:val="0022401D"/>
    <w:rsid w:val="0022489F"/>
    <w:rsid w:val="00224B8D"/>
    <w:rsid w:val="00224C83"/>
    <w:rsid w:val="00225EFB"/>
    <w:rsid w:val="00225FCD"/>
    <w:rsid w:val="002264E6"/>
    <w:rsid w:val="002265CC"/>
    <w:rsid w:val="00226EC7"/>
    <w:rsid w:val="002270C3"/>
    <w:rsid w:val="00227C9D"/>
    <w:rsid w:val="002301AF"/>
    <w:rsid w:val="00230372"/>
    <w:rsid w:val="00230CD0"/>
    <w:rsid w:val="00231F04"/>
    <w:rsid w:val="00232536"/>
    <w:rsid w:val="0023283A"/>
    <w:rsid w:val="00232C5E"/>
    <w:rsid w:val="00233858"/>
    <w:rsid w:val="00233A5D"/>
    <w:rsid w:val="00233E4A"/>
    <w:rsid w:val="00234049"/>
    <w:rsid w:val="00234A8A"/>
    <w:rsid w:val="00234F04"/>
    <w:rsid w:val="002356DC"/>
    <w:rsid w:val="0023571A"/>
    <w:rsid w:val="00235956"/>
    <w:rsid w:val="00235BB0"/>
    <w:rsid w:val="0023613C"/>
    <w:rsid w:val="00236253"/>
    <w:rsid w:val="002364C5"/>
    <w:rsid w:val="00236C64"/>
    <w:rsid w:val="00236FA9"/>
    <w:rsid w:val="0023722A"/>
    <w:rsid w:val="00240357"/>
    <w:rsid w:val="002416BC"/>
    <w:rsid w:val="002419A3"/>
    <w:rsid w:val="00241F51"/>
    <w:rsid w:val="002423B8"/>
    <w:rsid w:val="00242F27"/>
    <w:rsid w:val="00243CC6"/>
    <w:rsid w:val="00243CD7"/>
    <w:rsid w:val="00245396"/>
    <w:rsid w:val="00245A8E"/>
    <w:rsid w:val="00245B28"/>
    <w:rsid w:val="00245D1A"/>
    <w:rsid w:val="00245F2F"/>
    <w:rsid w:val="0024772E"/>
    <w:rsid w:val="00247957"/>
    <w:rsid w:val="00247A99"/>
    <w:rsid w:val="00247BE2"/>
    <w:rsid w:val="0025008B"/>
    <w:rsid w:val="00250355"/>
    <w:rsid w:val="00253110"/>
    <w:rsid w:val="002539E0"/>
    <w:rsid w:val="00253FA0"/>
    <w:rsid w:val="002548DA"/>
    <w:rsid w:val="00254A31"/>
    <w:rsid w:val="00256694"/>
    <w:rsid w:val="00260A2B"/>
    <w:rsid w:val="00260BE3"/>
    <w:rsid w:val="00260FFF"/>
    <w:rsid w:val="00261A36"/>
    <w:rsid w:val="00262258"/>
    <w:rsid w:val="00262760"/>
    <w:rsid w:val="00262FFA"/>
    <w:rsid w:val="00263333"/>
    <w:rsid w:val="00263A45"/>
    <w:rsid w:val="00263B36"/>
    <w:rsid w:val="00263E3D"/>
    <w:rsid w:val="002642F1"/>
    <w:rsid w:val="00264382"/>
    <w:rsid w:val="00264478"/>
    <w:rsid w:val="00265D39"/>
    <w:rsid w:val="002661A1"/>
    <w:rsid w:val="002662AB"/>
    <w:rsid w:val="00267432"/>
    <w:rsid w:val="0026760F"/>
    <w:rsid w:val="00267CAB"/>
    <w:rsid w:val="002702E1"/>
    <w:rsid w:val="00270D97"/>
    <w:rsid w:val="00270E56"/>
    <w:rsid w:val="00270F2D"/>
    <w:rsid w:val="0027137F"/>
    <w:rsid w:val="00271570"/>
    <w:rsid w:val="002715B1"/>
    <w:rsid w:val="00271CAB"/>
    <w:rsid w:val="0027277F"/>
    <w:rsid w:val="00272B12"/>
    <w:rsid w:val="00272CA6"/>
    <w:rsid w:val="00272CE9"/>
    <w:rsid w:val="002734EB"/>
    <w:rsid w:val="00273E23"/>
    <w:rsid w:val="00274542"/>
    <w:rsid w:val="00274A2A"/>
    <w:rsid w:val="00275450"/>
    <w:rsid w:val="0027708C"/>
    <w:rsid w:val="002771CB"/>
    <w:rsid w:val="00277590"/>
    <w:rsid w:val="0027783D"/>
    <w:rsid w:val="00277FE3"/>
    <w:rsid w:val="0028070A"/>
    <w:rsid w:val="00281424"/>
    <w:rsid w:val="00281851"/>
    <w:rsid w:val="00281922"/>
    <w:rsid w:val="00281B59"/>
    <w:rsid w:val="00281E29"/>
    <w:rsid w:val="00282001"/>
    <w:rsid w:val="00282C73"/>
    <w:rsid w:val="00282F5A"/>
    <w:rsid w:val="002836DF"/>
    <w:rsid w:val="00283D54"/>
    <w:rsid w:val="00283F88"/>
    <w:rsid w:val="00284300"/>
    <w:rsid w:val="00284557"/>
    <w:rsid w:val="0028484F"/>
    <w:rsid w:val="00284BC5"/>
    <w:rsid w:val="00284F42"/>
    <w:rsid w:val="00285082"/>
    <w:rsid w:val="00285ED4"/>
    <w:rsid w:val="00285F71"/>
    <w:rsid w:val="0028625C"/>
    <w:rsid w:val="002868DF"/>
    <w:rsid w:val="0028705D"/>
    <w:rsid w:val="0029030A"/>
    <w:rsid w:val="00290B95"/>
    <w:rsid w:val="0029113A"/>
    <w:rsid w:val="002912D2"/>
    <w:rsid w:val="002914F3"/>
    <w:rsid w:val="00291789"/>
    <w:rsid w:val="00292181"/>
    <w:rsid w:val="00292546"/>
    <w:rsid w:val="00292570"/>
    <w:rsid w:val="00292B0D"/>
    <w:rsid w:val="00292D7D"/>
    <w:rsid w:val="00292DD0"/>
    <w:rsid w:val="002931B1"/>
    <w:rsid w:val="00293DC6"/>
    <w:rsid w:val="002946B9"/>
    <w:rsid w:val="00294941"/>
    <w:rsid w:val="00294BED"/>
    <w:rsid w:val="002955B6"/>
    <w:rsid w:val="0029634F"/>
    <w:rsid w:val="002971EB"/>
    <w:rsid w:val="002972ED"/>
    <w:rsid w:val="00297FE5"/>
    <w:rsid w:val="002A0304"/>
    <w:rsid w:val="002A0356"/>
    <w:rsid w:val="002A0AA4"/>
    <w:rsid w:val="002A0ED3"/>
    <w:rsid w:val="002A1E0B"/>
    <w:rsid w:val="002A264E"/>
    <w:rsid w:val="002A3521"/>
    <w:rsid w:val="002A403F"/>
    <w:rsid w:val="002A42E0"/>
    <w:rsid w:val="002A4628"/>
    <w:rsid w:val="002A5B62"/>
    <w:rsid w:val="002A5E06"/>
    <w:rsid w:val="002A61A9"/>
    <w:rsid w:val="002B06C2"/>
    <w:rsid w:val="002B0894"/>
    <w:rsid w:val="002B0ACA"/>
    <w:rsid w:val="002B0EA4"/>
    <w:rsid w:val="002B0EBA"/>
    <w:rsid w:val="002B0EC6"/>
    <w:rsid w:val="002B0F90"/>
    <w:rsid w:val="002B24B7"/>
    <w:rsid w:val="002B2607"/>
    <w:rsid w:val="002B272D"/>
    <w:rsid w:val="002B2732"/>
    <w:rsid w:val="002B2A0D"/>
    <w:rsid w:val="002B30BE"/>
    <w:rsid w:val="002B329B"/>
    <w:rsid w:val="002B4132"/>
    <w:rsid w:val="002B582C"/>
    <w:rsid w:val="002B6C3E"/>
    <w:rsid w:val="002B728B"/>
    <w:rsid w:val="002B7B31"/>
    <w:rsid w:val="002C0A1A"/>
    <w:rsid w:val="002C0A96"/>
    <w:rsid w:val="002C0C8B"/>
    <w:rsid w:val="002C1C73"/>
    <w:rsid w:val="002C2099"/>
    <w:rsid w:val="002C2186"/>
    <w:rsid w:val="002C253B"/>
    <w:rsid w:val="002C25A7"/>
    <w:rsid w:val="002C2D0A"/>
    <w:rsid w:val="002C3DF6"/>
    <w:rsid w:val="002C4149"/>
    <w:rsid w:val="002C7C65"/>
    <w:rsid w:val="002D0256"/>
    <w:rsid w:val="002D14AD"/>
    <w:rsid w:val="002D1B8C"/>
    <w:rsid w:val="002D2BED"/>
    <w:rsid w:val="002D3291"/>
    <w:rsid w:val="002D44D8"/>
    <w:rsid w:val="002D536A"/>
    <w:rsid w:val="002D5CE1"/>
    <w:rsid w:val="002D6050"/>
    <w:rsid w:val="002D69BD"/>
    <w:rsid w:val="002D6F9D"/>
    <w:rsid w:val="002D7D59"/>
    <w:rsid w:val="002E051B"/>
    <w:rsid w:val="002E07F6"/>
    <w:rsid w:val="002E08A0"/>
    <w:rsid w:val="002E128F"/>
    <w:rsid w:val="002E141B"/>
    <w:rsid w:val="002E2B6A"/>
    <w:rsid w:val="002E2BCD"/>
    <w:rsid w:val="002E40F9"/>
    <w:rsid w:val="002E460D"/>
    <w:rsid w:val="002E4BA1"/>
    <w:rsid w:val="002E5034"/>
    <w:rsid w:val="002E53E2"/>
    <w:rsid w:val="002E5B54"/>
    <w:rsid w:val="002E6C1F"/>
    <w:rsid w:val="002E6CCF"/>
    <w:rsid w:val="002E6E1C"/>
    <w:rsid w:val="002E7DCD"/>
    <w:rsid w:val="002F0348"/>
    <w:rsid w:val="002F0A2B"/>
    <w:rsid w:val="002F0F27"/>
    <w:rsid w:val="002F17CA"/>
    <w:rsid w:val="002F1B34"/>
    <w:rsid w:val="002F301C"/>
    <w:rsid w:val="002F302D"/>
    <w:rsid w:val="002F40DB"/>
    <w:rsid w:val="002F41DA"/>
    <w:rsid w:val="002F4885"/>
    <w:rsid w:val="002F50AD"/>
    <w:rsid w:val="002F5312"/>
    <w:rsid w:val="002F58DB"/>
    <w:rsid w:val="002F59AA"/>
    <w:rsid w:val="002F606F"/>
    <w:rsid w:val="002F6D33"/>
    <w:rsid w:val="002F7613"/>
    <w:rsid w:val="002F7727"/>
    <w:rsid w:val="002F7993"/>
    <w:rsid w:val="002F7CC2"/>
    <w:rsid w:val="00300013"/>
    <w:rsid w:val="003007C2"/>
    <w:rsid w:val="00300C7D"/>
    <w:rsid w:val="00300E64"/>
    <w:rsid w:val="00301C4E"/>
    <w:rsid w:val="00303E4E"/>
    <w:rsid w:val="00304D47"/>
    <w:rsid w:val="00304F99"/>
    <w:rsid w:val="0030569E"/>
    <w:rsid w:val="00305BFF"/>
    <w:rsid w:val="00305D9A"/>
    <w:rsid w:val="003067D2"/>
    <w:rsid w:val="00306C63"/>
    <w:rsid w:val="00307D32"/>
    <w:rsid w:val="00310AE5"/>
    <w:rsid w:val="0031103E"/>
    <w:rsid w:val="00311057"/>
    <w:rsid w:val="00311264"/>
    <w:rsid w:val="00311E39"/>
    <w:rsid w:val="003122E8"/>
    <w:rsid w:val="00312313"/>
    <w:rsid w:val="0031253B"/>
    <w:rsid w:val="003125D4"/>
    <w:rsid w:val="00312794"/>
    <w:rsid w:val="00312AE3"/>
    <w:rsid w:val="0031451A"/>
    <w:rsid w:val="00314C56"/>
    <w:rsid w:val="003150F1"/>
    <w:rsid w:val="003156C5"/>
    <w:rsid w:val="00315FA7"/>
    <w:rsid w:val="00316488"/>
    <w:rsid w:val="00316675"/>
    <w:rsid w:val="003169A5"/>
    <w:rsid w:val="00317B85"/>
    <w:rsid w:val="0032133C"/>
    <w:rsid w:val="00321406"/>
    <w:rsid w:val="003214A7"/>
    <w:rsid w:val="003215B4"/>
    <w:rsid w:val="00321FAB"/>
    <w:rsid w:val="0032231C"/>
    <w:rsid w:val="00322900"/>
    <w:rsid w:val="00322BD4"/>
    <w:rsid w:val="00323456"/>
    <w:rsid w:val="00323E9E"/>
    <w:rsid w:val="003243AB"/>
    <w:rsid w:val="00324AE8"/>
    <w:rsid w:val="00324D8C"/>
    <w:rsid w:val="00324E39"/>
    <w:rsid w:val="003255E2"/>
    <w:rsid w:val="00325855"/>
    <w:rsid w:val="003260D1"/>
    <w:rsid w:val="00326DD1"/>
    <w:rsid w:val="003270A3"/>
    <w:rsid w:val="00327BF2"/>
    <w:rsid w:val="00327EFD"/>
    <w:rsid w:val="003301D6"/>
    <w:rsid w:val="00330920"/>
    <w:rsid w:val="0033262F"/>
    <w:rsid w:val="003329A7"/>
    <w:rsid w:val="0033333B"/>
    <w:rsid w:val="00333599"/>
    <w:rsid w:val="00334D01"/>
    <w:rsid w:val="00335CBF"/>
    <w:rsid w:val="003366CF"/>
    <w:rsid w:val="003369AA"/>
    <w:rsid w:val="00336DE7"/>
    <w:rsid w:val="0033773D"/>
    <w:rsid w:val="00337E28"/>
    <w:rsid w:val="003404E4"/>
    <w:rsid w:val="00340559"/>
    <w:rsid w:val="003409A2"/>
    <w:rsid w:val="00341622"/>
    <w:rsid w:val="00341F8C"/>
    <w:rsid w:val="0034214A"/>
    <w:rsid w:val="00342172"/>
    <w:rsid w:val="003426B3"/>
    <w:rsid w:val="00342C48"/>
    <w:rsid w:val="0034312E"/>
    <w:rsid w:val="0034498A"/>
    <w:rsid w:val="00345119"/>
    <w:rsid w:val="00345D8B"/>
    <w:rsid w:val="00346873"/>
    <w:rsid w:val="00346F7B"/>
    <w:rsid w:val="00347D4C"/>
    <w:rsid w:val="003516A2"/>
    <w:rsid w:val="00352288"/>
    <w:rsid w:val="0035360A"/>
    <w:rsid w:val="0035365F"/>
    <w:rsid w:val="00353762"/>
    <w:rsid w:val="00353AFB"/>
    <w:rsid w:val="00354D22"/>
    <w:rsid w:val="0035505D"/>
    <w:rsid w:val="0035576E"/>
    <w:rsid w:val="003562B7"/>
    <w:rsid w:val="0035637E"/>
    <w:rsid w:val="00356BC4"/>
    <w:rsid w:val="00356CA6"/>
    <w:rsid w:val="00357566"/>
    <w:rsid w:val="00360C99"/>
    <w:rsid w:val="00361287"/>
    <w:rsid w:val="00361793"/>
    <w:rsid w:val="003617C3"/>
    <w:rsid w:val="00361E94"/>
    <w:rsid w:val="0036259B"/>
    <w:rsid w:val="00362733"/>
    <w:rsid w:val="00362B00"/>
    <w:rsid w:val="003633C8"/>
    <w:rsid w:val="00363A1E"/>
    <w:rsid w:val="003646A5"/>
    <w:rsid w:val="00364A56"/>
    <w:rsid w:val="00364C1A"/>
    <w:rsid w:val="00364E65"/>
    <w:rsid w:val="003659E1"/>
    <w:rsid w:val="00365E85"/>
    <w:rsid w:val="003666E2"/>
    <w:rsid w:val="003667CF"/>
    <w:rsid w:val="00366AE8"/>
    <w:rsid w:val="00366B7E"/>
    <w:rsid w:val="00367C5E"/>
    <w:rsid w:val="00367DD8"/>
    <w:rsid w:val="00371440"/>
    <w:rsid w:val="003715D2"/>
    <w:rsid w:val="00371ECF"/>
    <w:rsid w:val="00372856"/>
    <w:rsid w:val="0037396B"/>
    <w:rsid w:val="00373F8C"/>
    <w:rsid w:val="00374027"/>
    <w:rsid w:val="003743F6"/>
    <w:rsid w:val="00374534"/>
    <w:rsid w:val="003753C4"/>
    <w:rsid w:val="00376ED5"/>
    <w:rsid w:val="00376FFB"/>
    <w:rsid w:val="00377AAB"/>
    <w:rsid w:val="00377FA0"/>
    <w:rsid w:val="003816E4"/>
    <w:rsid w:val="00381A9B"/>
    <w:rsid w:val="003820F7"/>
    <w:rsid w:val="00382C2A"/>
    <w:rsid w:val="00383120"/>
    <w:rsid w:val="0038380B"/>
    <w:rsid w:val="003840E2"/>
    <w:rsid w:val="00384EFF"/>
    <w:rsid w:val="00385040"/>
    <w:rsid w:val="003859D7"/>
    <w:rsid w:val="00385DEB"/>
    <w:rsid w:val="003860F3"/>
    <w:rsid w:val="00386D76"/>
    <w:rsid w:val="00386E13"/>
    <w:rsid w:val="00387FE7"/>
    <w:rsid w:val="0039088D"/>
    <w:rsid w:val="00390D65"/>
    <w:rsid w:val="003910DD"/>
    <w:rsid w:val="00392300"/>
    <w:rsid w:val="00392859"/>
    <w:rsid w:val="00393B6C"/>
    <w:rsid w:val="003940E4"/>
    <w:rsid w:val="0039530A"/>
    <w:rsid w:val="003955C5"/>
    <w:rsid w:val="003959A7"/>
    <w:rsid w:val="00395FF0"/>
    <w:rsid w:val="00396064"/>
    <w:rsid w:val="00396F18"/>
    <w:rsid w:val="003970BF"/>
    <w:rsid w:val="003978FB"/>
    <w:rsid w:val="00397D3C"/>
    <w:rsid w:val="003A09FD"/>
    <w:rsid w:val="003A0B6B"/>
    <w:rsid w:val="003A1ADE"/>
    <w:rsid w:val="003A1CDB"/>
    <w:rsid w:val="003A254E"/>
    <w:rsid w:val="003A2628"/>
    <w:rsid w:val="003A2762"/>
    <w:rsid w:val="003A297B"/>
    <w:rsid w:val="003A336F"/>
    <w:rsid w:val="003A3573"/>
    <w:rsid w:val="003A3BE6"/>
    <w:rsid w:val="003A4037"/>
    <w:rsid w:val="003A4B40"/>
    <w:rsid w:val="003A51D7"/>
    <w:rsid w:val="003A5321"/>
    <w:rsid w:val="003A6578"/>
    <w:rsid w:val="003A6624"/>
    <w:rsid w:val="003A69A3"/>
    <w:rsid w:val="003A6DF2"/>
    <w:rsid w:val="003A7B05"/>
    <w:rsid w:val="003A7F28"/>
    <w:rsid w:val="003B12E0"/>
    <w:rsid w:val="003B1365"/>
    <w:rsid w:val="003B1AAA"/>
    <w:rsid w:val="003B2D60"/>
    <w:rsid w:val="003B3806"/>
    <w:rsid w:val="003B43D9"/>
    <w:rsid w:val="003B4994"/>
    <w:rsid w:val="003B4F09"/>
    <w:rsid w:val="003B5576"/>
    <w:rsid w:val="003B5633"/>
    <w:rsid w:val="003B6082"/>
    <w:rsid w:val="003B649F"/>
    <w:rsid w:val="003B6A1C"/>
    <w:rsid w:val="003B6A42"/>
    <w:rsid w:val="003B7662"/>
    <w:rsid w:val="003B7F5E"/>
    <w:rsid w:val="003C0477"/>
    <w:rsid w:val="003C0AD5"/>
    <w:rsid w:val="003C0B85"/>
    <w:rsid w:val="003C1153"/>
    <w:rsid w:val="003C2966"/>
    <w:rsid w:val="003C2B11"/>
    <w:rsid w:val="003C2F0C"/>
    <w:rsid w:val="003C3072"/>
    <w:rsid w:val="003C44D9"/>
    <w:rsid w:val="003C454F"/>
    <w:rsid w:val="003C556B"/>
    <w:rsid w:val="003C586B"/>
    <w:rsid w:val="003C5D3E"/>
    <w:rsid w:val="003C6783"/>
    <w:rsid w:val="003C6C99"/>
    <w:rsid w:val="003C7A9C"/>
    <w:rsid w:val="003D1630"/>
    <w:rsid w:val="003D16C4"/>
    <w:rsid w:val="003D1D66"/>
    <w:rsid w:val="003D1F82"/>
    <w:rsid w:val="003D2013"/>
    <w:rsid w:val="003D2BF8"/>
    <w:rsid w:val="003D2F5C"/>
    <w:rsid w:val="003D3820"/>
    <w:rsid w:val="003D39C7"/>
    <w:rsid w:val="003D4631"/>
    <w:rsid w:val="003D5175"/>
    <w:rsid w:val="003D5264"/>
    <w:rsid w:val="003D53CD"/>
    <w:rsid w:val="003D5698"/>
    <w:rsid w:val="003D57A9"/>
    <w:rsid w:val="003D5B58"/>
    <w:rsid w:val="003D5CA1"/>
    <w:rsid w:val="003D62CD"/>
    <w:rsid w:val="003D69D7"/>
    <w:rsid w:val="003D6CFB"/>
    <w:rsid w:val="003D7146"/>
    <w:rsid w:val="003D7CE6"/>
    <w:rsid w:val="003D7F5A"/>
    <w:rsid w:val="003E111B"/>
    <w:rsid w:val="003E129B"/>
    <w:rsid w:val="003E1588"/>
    <w:rsid w:val="003E1A0E"/>
    <w:rsid w:val="003E2001"/>
    <w:rsid w:val="003E253E"/>
    <w:rsid w:val="003E27B3"/>
    <w:rsid w:val="003E2BB6"/>
    <w:rsid w:val="003E2D1E"/>
    <w:rsid w:val="003E3E6E"/>
    <w:rsid w:val="003E43ED"/>
    <w:rsid w:val="003E4A97"/>
    <w:rsid w:val="003E4DC6"/>
    <w:rsid w:val="003E6943"/>
    <w:rsid w:val="003E6E45"/>
    <w:rsid w:val="003F0156"/>
    <w:rsid w:val="003F0A8E"/>
    <w:rsid w:val="003F0C39"/>
    <w:rsid w:val="003F12BE"/>
    <w:rsid w:val="003F1A1D"/>
    <w:rsid w:val="003F2A5B"/>
    <w:rsid w:val="003F2F01"/>
    <w:rsid w:val="003F31A2"/>
    <w:rsid w:val="003F3562"/>
    <w:rsid w:val="003F37B7"/>
    <w:rsid w:val="003F42F1"/>
    <w:rsid w:val="003F45F8"/>
    <w:rsid w:val="003F499B"/>
    <w:rsid w:val="003F6162"/>
    <w:rsid w:val="003F7D49"/>
    <w:rsid w:val="003F7DCC"/>
    <w:rsid w:val="003F7F35"/>
    <w:rsid w:val="00400411"/>
    <w:rsid w:val="004009F6"/>
    <w:rsid w:val="00400AAE"/>
    <w:rsid w:val="00400CB1"/>
    <w:rsid w:val="00400E29"/>
    <w:rsid w:val="004012D4"/>
    <w:rsid w:val="004021A3"/>
    <w:rsid w:val="00404180"/>
    <w:rsid w:val="004056F3"/>
    <w:rsid w:val="00405EE3"/>
    <w:rsid w:val="004066E8"/>
    <w:rsid w:val="00406748"/>
    <w:rsid w:val="00407107"/>
    <w:rsid w:val="0041104A"/>
    <w:rsid w:val="00411760"/>
    <w:rsid w:val="0041242C"/>
    <w:rsid w:val="00414D68"/>
    <w:rsid w:val="004156F4"/>
    <w:rsid w:val="00416983"/>
    <w:rsid w:val="00420311"/>
    <w:rsid w:val="004203A7"/>
    <w:rsid w:val="004206DA"/>
    <w:rsid w:val="004206F6"/>
    <w:rsid w:val="004210FF"/>
    <w:rsid w:val="00421B89"/>
    <w:rsid w:val="00421CB4"/>
    <w:rsid w:val="004220D2"/>
    <w:rsid w:val="00422136"/>
    <w:rsid w:val="0042245B"/>
    <w:rsid w:val="00422CBE"/>
    <w:rsid w:val="004233EE"/>
    <w:rsid w:val="0042408A"/>
    <w:rsid w:val="004255E4"/>
    <w:rsid w:val="0042574B"/>
    <w:rsid w:val="00426AED"/>
    <w:rsid w:val="00426FA3"/>
    <w:rsid w:val="00427ED5"/>
    <w:rsid w:val="004307AA"/>
    <w:rsid w:val="00431689"/>
    <w:rsid w:val="00431D69"/>
    <w:rsid w:val="00432DCC"/>
    <w:rsid w:val="004361A8"/>
    <w:rsid w:val="00436267"/>
    <w:rsid w:val="00436314"/>
    <w:rsid w:val="00436864"/>
    <w:rsid w:val="00436A0F"/>
    <w:rsid w:val="00436DD0"/>
    <w:rsid w:val="0043727A"/>
    <w:rsid w:val="004409AB"/>
    <w:rsid w:val="004421F1"/>
    <w:rsid w:val="00443054"/>
    <w:rsid w:val="00444158"/>
    <w:rsid w:val="004446B6"/>
    <w:rsid w:val="00445EB1"/>
    <w:rsid w:val="00446A12"/>
    <w:rsid w:val="00446D20"/>
    <w:rsid w:val="00447355"/>
    <w:rsid w:val="00447412"/>
    <w:rsid w:val="00447F21"/>
    <w:rsid w:val="0045030E"/>
    <w:rsid w:val="00450E1F"/>
    <w:rsid w:val="00451182"/>
    <w:rsid w:val="0045120C"/>
    <w:rsid w:val="004517D3"/>
    <w:rsid w:val="00451DEA"/>
    <w:rsid w:val="004523C4"/>
    <w:rsid w:val="00452D34"/>
    <w:rsid w:val="00452D53"/>
    <w:rsid w:val="00453027"/>
    <w:rsid w:val="0045366B"/>
    <w:rsid w:val="00453E2B"/>
    <w:rsid w:val="00454124"/>
    <w:rsid w:val="00454667"/>
    <w:rsid w:val="00454744"/>
    <w:rsid w:val="0045574B"/>
    <w:rsid w:val="00455951"/>
    <w:rsid w:val="00456A12"/>
    <w:rsid w:val="00456FED"/>
    <w:rsid w:val="00457287"/>
    <w:rsid w:val="004573CC"/>
    <w:rsid w:val="00457F60"/>
    <w:rsid w:val="004603E7"/>
    <w:rsid w:val="00460F3C"/>
    <w:rsid w:val="004613F0"/>
    <w:rsid w:val="00461CFD"/>
    <w:rsid w:val="00461F25"/>
    <w:rsid w:val="00464888"/>
    <w:rsid w:val="00465F00"/>
    <w:rsid w:val="00466C69"/>
    <w:rsid w:val="00466F90"/>
    <w:rsid w:val="00467D3B"/>
    <w:rsid w:val="00470B02"/>
    <w:rsid w:val="00470BFC"/>
    <w:rsid w:val="004711EA"/>
    <w:rsid w:val="004712CC"/>
    <w:rsid w:val="0047162B"/>
    <w:rsid w:val="004717D4"/>
    <w:rsid w:val="00471E5D"/>
    <w:rsid w:val="00472B3E"/>
    <w:rsid w:val="00472DC2"/>
    <w:rsid w:val="00472DF3"/>
    <w:rsid w:val="004736A2"/>
    <w:rsid w:val="0047398A"/>
    <w:rsid w:val="004740F9"/>
    <w:rsid w:val="004744D2"/>
    <w:rsid w:val="00475021"/>
    <w:rsid w:val="004751C9"/>
    <w:rsid w:val="00475935"/>
    <w:rsid w:val="00475A6E"/>
    <w:rsid w:val="00476A68"/>
    <w:rsid w:val="00476E64"/>
    <w:rsid w:val="00476FD2"/>
    <w:rsid w:val="00477757"/>
    <w:rsid w:val="00477EAC"/>
    <w:rsid w:val="00480989"/>
    <w:rsid w:val="00480A3B"/>
    <w:rsid w:val="004816F9"/>
    <w:rsid w:val="00481750"/>
    <w:rsid w:val="00481983"/>
    <w:rsid w:val="00481C31"/>
    <w:rsid w:val="0048214A"/>
    <w:rsid w:val="00482256"/>
    <w:rsid w:val="0048407D"/>
    <w:rsid w:val="004842CC"/>
    <w:rsid w:val="00484C4D"/>
    <w:rsid w:val="004854DB"/>
    <w:rsid w:val="00485881"/>
    <w:rsid w:val="004860D1"/>
    <w:rsid w:val="004863BB"/>
    <w:rsid w:val="0048680F"/>
    <w:rsid w:val="00486F01"/>
    <w:rsid w:val="00487676"/>
    <w:rsid w:val="004913CF"/>
    <w:rsid w:val="004913EF"/>
    <w:rsid w:val="00492B6C"/>
    <w:rsid w:val="004931C3"/>
    <w:rsid w:val="0049385D"/>
    <w:rsid w:val="00493941"/>
    <w:rsid w:val="00493D3C"/>
    <w:rsid w:val="004957C0"/>
    <w:rsid w:val="00495BDF"/>
    <w:rsid w:val="00497B38"/>
    <w:rsid w:val="00497CE1"/>
    <w:rsid w:val="004A0B47"/>
    <w:rsid w:val="004A0D6E"/>
    <w:rsid w:val="004A1140"/>
    <w:rsid w:val="004A1325"/>
    <w:rsid w:val="004A2A0E"/>
    <w:rsid w:val="004A376A"/>
    <w:rsid w:val="004A3CFE"/>
    <w:rsid w:val="004A55D5"/>
    <w:rsid w:val="004A5D61"/>
    <w:rsid w:val="004A5EBA"/>
    <w:rsid w:val="004A6EF5"/>
    <w:rsid w:val="004A764F"/>
    <w:rsid w:val="004A7A0B"/>
    <w:rsid w:val="004A7B3B"/>
    <w:rsid w:val="004A7DEF"/>
    <w:rsid w:val="004B0826"/>
    <w:rsid w:val="004B181C"/>
    <w:rsid w:val="004B189E"/>
    <w:rsid w:val="004B2CAF"/>
    <w:rsid w:val="004B321D"/>
    <w:rsid w:val="004B3C0E"/>
    <w:rsid w:val="004B4C55"/>
    <w:rsid w:val="004B4CB5"/>
    <w:rsid w:val="004B5832"/>
    <w:rsid w:val="004B59F7"/>
    <w:rsid w:val="004B6088"/>
    <w:rsid w:val="004B6684"/>
    <w:rsid w:val="004B6CE2"/>
    <w:rsid w:val="004B7116"/>
    <w:rsid w:val="004B74A0"/>
    <w:rsid w:val="004B786A"/>
    <w:rsid w:val="004C0174"/>
    <w:rsid w:val="004C0688"/>
    <w:rsid w:val="004C0951"/>
    <w:rsid w:val="004C1436"/>
    <w:rsid w:val="004C146F"/>
    <w:rsid w:val="004C153F"/>
    <w:rsid w:val="004C1C02"/>
    <w:rsid w:val="004C1E49"/>
    <w:rsid w:val="004C2035"/>
    <w:rsid w:val="004C2C04"/>
    <w:rsid w:val="004C2D2F"/>
    <w:rsid w:val="004C3348"/>
    <w:rsid w:val="004C3486"/>
    <w:rsid w:val="004C3A23"/>
    <w:rsid w:val="004C3B2B"/>
    <w:rsid w:val="004C52F8"/>
    <w:rsid w:val="004C54EF"/>
    <w:rsid w:val="004C55EF"/>
    <w:rsid w:val="004C570D"/>
    <w:rsid w:val="004C5CC6"/>
    <w:rsid w:val="004C6234"/>
    <w:rsid w:val="004C6256"/>
    <w:rsid w:val="004C674B"/>
    <w:rsid w:val="004C67AB"/>
    <w:rsid w:val="004C7706"/>
    <w:rsid w:val="004D0C61"/>
    <w:rsid w:val="004D0CD9"/>
    <w:rsid w:val="004D1335"/>
    <w:rsid w:val="004D13B8"/>
    <w:rsid w:val="004D13DB"/>
    <w:rsid w:val="004D14C8"/>
    <w:rsid w:val="004D1740"/>
    <w:rsid w:val="004D1961"/>
    <w:rsid w:val="004D1AE0"/>
    <w:rsid w:val="004D1DBD"/>
    <w:rsid w:val="004D33A2"/>
    <w:rsid w:val="004D3420"/>
    <w:rsid w:val="004D37E7"/>
    <w:rsid w:val="004D3EAE"/>
    <w:rsid w:val="004D4603"/>
    <w:rsid w:val="004D5177"/>
    <w:rsid w:val="004D54B9"/>
    <w:rsid w:val="004D5677"/>
    <w:rsid w:val="004D614E"/>
    <w:rsid w:val="004D6308"/>
    <w:rsid w:val="004D7030"/>
    <w:rsid w:val="004D7081"/>
    <w:rsid w:val="004D70EE"/>
    <w:rsid w:val="004D71CC"/>
    <w:rsid w:val="004D79EB"/>
    <w:rsid w:val="004D7E62"/>
    <w:rsid w:val="004E09A3"/>
    <w:rsid w:val="004E0BD4"/>
    <w:rsid w:val="004E13F6"/>
    <w:rsid w:val="004E1D80"/>
    <w:rsid w:val="004E2493"/>
    <w:rsid w:val="004E2564"/>
    <w:rsid w:val="004E29FA"/>
    <w:rsid w:val="004E3C9B"/>
    <w:rsid w:val="004E3DEB"/>
    <w:rsid w:val="004E40AA"/>
    <w:rsid w:val="004E461F"/>
    <w:rsid w:val="004E4741"/>
    <w:rsid w:val="004E4867"/>
    <w:rsid w:val="004E4AAC"/>
    <w:rsid w:val="004E620A"/>
    <w:rsid w:val="004E7885"/>
    <w:rsid w:val="004F06A3"/>
    <w:rsid w:val="004F0BE6"/>
    <w:rsid w:val="004F195D"/>
    <w:rsid w:val="004F1C68"/>
    <w:rsid w:val="004F3488"/>
    <w:rsid w:val="004F38DA"/>
    <w:rsid w:val="004F43B3"/>
    <w:rsid w:val="004F4E28"/>
    <w:rsid w:val="004F4EA7"/>
    <w:rsid w:val="004F5201"/>
    <w:rsid w:val="004F548C"/>
    <w:rsid w:val="004F5A6D"/>
    <w:rsid w:val="004F5F27"/>
    <w:rsid w:val="004F5F9B"/>
    <w:rsid w:val="004F623F"/>
    <w:rsid w:val="004F6986"/>
    <w:rsid w:val="004F6F02"/>
    <w:rsid w:val="004F7A1D"/>
    <w:rsid w:val="004F7B92"/>
    <w:rsid w:val="00500E1E"/>
    <w:rsid w:val="0050175B"/>
    <w:rsid w:val="00501DE0"/>
    <w:rsid w:val="00501EE3"/>
    <w:rsid w:val="00502A8F"/>
    <w:rsid w:val="00502CA6"/>
    <w:rsid w:val="00502ED7"/>
    <w:rsid w:val="005031D6"/>
    <w:rsid w:val="005042BE"/>
    <w:rsid w:val="00504564"/>
    <w:rsid w:val="00504969"/>
    <w:rsid w:val="00504BFE"/>
    <w:rsid w:val="00505457"/>
    <w:rsid w:val="00505ACD"/>
    <w:rsid w:val="00505EAA"/>
    <w:rsid w:val="005068F2"/>
    <w:rsid w:val="0050754C"/>
    <w:rsid w:val="00507834"/>
    <w:rsid w:val="00507E72"/>
    <w:rsid w:val="00510A5A"/>
    <w:rsid w:val="00510FBF"/>
    <w:rsid w:val="00511B81"/>
    <w:rsid w:val="00511DCF"/>
    <w:rsid w:val="0051218B"/>
    <w:rsid w:val="00512322"/>
    <w:rsid w:val="00512DFE"/>
    <w:rsid w:val="00513878"/>
    <w:rsid w:val="00514759"/>
    <w:rsid w:val="00514A52"/>
    <w:rsid w:val="0051599B"/>
    <w:rsid w:val="00515DCF"/>
    <w:rsid w:val="00515F0D"/>
    <w:rsid w:val="005168E9"/>
    <w:rsid w:val="005172A7"/>
    <w:rsid w:val="005177AC"/>
    <w:rsid w:val="005178E2"/>
    <w:rsid w:val="00517D23"/>
    <w:rsid w:val="00517E72"/>
    <w:rsid w:val="00520145"/>
    <w:rsid w:val="0052139A"/>
    <w:rsid w:val="00521C06"/>
    <w:rsid w:val="00521E96"/>
    <w:rsid w:val="00521F40"/>
    <w:rsid w:val="00522303"/>
    <w:rsid w:val="005223AA"/>
    <w:rsid w:val="005228AB"/>
    <w:rsid w:val="00522C5E"/>
    <w:rsid w:val="00522D85"/>
    <w:rsid w:val="00523030"/>
    <w:rsid w:val="00523578"/>
    <w:rsid w:val="00523636"/>
    <w:rsid w:val="0052420F"/>
    <w:rsid w:val="00524751"/>
    <w:rsid w:val="00524AB3"/>
    <w:rsid w:val="00525B8C"/>
    <w:rsid w:val="00525D69"/>
    <w:rsid w:val="00526D94"/>
    <w:rsid w:val="0052704C"/>
    <w:rsid w:val="00527093"/>
    <w:rsid w:val="005279CF"/>
    <w:rsid w:val="0053043B"/>
    <w:rsid w:val="00531014"/>
    <w:rsid w:val="00531AC7"/>
    <w:rsid w:val="00531BB2"/>
    <w:rsid w:val="00531E4D"/>
    <w:rsid w:val="005321FB"/>
    <w:rsid w:val="00533BCD"/>
    <w:rsid w:val="00534054"/>
    <w:rsid w:val="005340BC"/>
    <w:rsid w:val="00535ECC"/>
    <w:rsid w:val="00536DD8"/>
    <w:rsid w:val="005373C3"/>
    <w:rsid w:val="0053783D"/>
    <w:rsid w:val="0053785A"/>
    <w:rsid w:val="005379A0"/>
    <w:rsid w:val="0054008E"/>
    <w:rsid w:val="005400D8"/>
    <w:rsid w:val="00540D9A"/>
    <w:rsid w:val="005415A0"/>
    <w:rsid w:val="005417B9"/>
    <w:rsid w:val="00541C91"/>
    <w:rsid w:val="00541DCC"/>
    <w:rsid w:val="00542631"/>
    <w:rsid w:val="00542A7F"/>
    <w:rsid w:val="005433CB"/>
    <w:rsid w:val="005439C9"/>
    <w:rsid w:val="00544572"/>
    <w:rsid w:val="00545189"/>
    <w:rsid w:val="0054573F"/>
    <w:rsid w:val="0054767E"/>
    <w:rsid w:val="00547F90"/>
    <w:rsid w:val="0055053C"/>
    <w:rsid w:val="00550603"/>
    <w:rsid w:val="0055085A"/>
    <w:rsid w:val="0055136B"/>
    <w:rsid w:val="00551793"/>
    <w:rsid w:val="0055215B"/>
    <w:rsid w:val="0055239A"/>
    <w:rsid w:val="00552E27"/>
    <w:rsid w:val="00553878"/>
    <w:rsid w:val="005539C2"/>
    <w:rsid w:val="0055443A"/>
    <w:rsid w:val="005546A3"/>
    <w:rsid w:val="005547FF"/>
    <w:rsid w:val="00555F90"/>
    <w:rsid w:val="005561DD"/>
    <w:rsid w:val="00556A91"/>
    <w:rsid w:val="00556B9D"/>
    <w:rsid w:val="005571B8"/>
    <w:rsid w:val="0055728D"/>
    <w:rsid w:val="00557935"/>
    <w:rsid w:val="00557B86"/>
    <w:rsid w:val="00561339"/>
    <w:rsid w:val="005628AB"/>
    <w:rsid w:val="00562AA2"/>
    <w:rsid w:val="00562AB3"/>
    <w:rsid w:val="00562D69"/>
    <w:rsid w:val="005635DE"/>
    <w:rsid w:val="005638F3"/>
    <w:rsid w:val="00564954"/>
    <w:rsid w:val="005666F0"/>
    <w:rsid w:val="00570358"/>
    <w:rsid w:val="00570585"/>
    <w:rsid w:val="00571A82"/>
    <w:rsid w:val="00572266"/>
    <w:rsid w:val="005722B9"/>
    <w:rsid w:val="005733CC"/>
    <w:rsid w:val="005737CD"/>
    <w:rsid w:val="00573C77"/>
    <w:rsid w:val="00574FA1"/>
    <w:rsid w:val="00575273"/>
    <w:rsid w:val="00575876"/>
    <w:rsid w:val="00577618"/>
    <w:rsid w:val="00577842"/>
    <w:rsid w:val="00577914"/>
    <w:rsid w:val="00577BF7"/>
    <w:rsid w:val="005806F6"/>
    <w:rsid w:val="00580B1D"/>
    <w:rsid w:val="00581379"/>
    <w:rsid w:val="00581C1F"/>
    <w:rsid w:val="005834CC"/>
    <w:rsid w:val="005847E8"/>
    <w:rsid w:val="0058496E"/>
    <w:rsid w:val="00585B06"/>
    <w:rsid w:val="0058649E"/>
    <w:rsid w:val="00587547"/>
    <w:rsid w:val="005875C8"/>
    <w:rsid w:val="00587998"/>
    <w:rsid w:val="00587A5B"/>
    <w:rsid w:val="00587AFB"/>
    <w:rsid w:val="00587CCC"/>
    <w:rsid w:val="00587FB6"/>
    <w:rsid w:val="005909DD"/>
    <w:rsid w:val="00590FB1"/>
    <w:rsid w:val="005917D0"/>
    <w:rsid w:val="00592218"/>
    <w:rsid w:val="0059367C"/>
    <w:rsid w:val="00593C66"/>
    <w:rsid w:val="00593EE8"/>
    <w:rsid w:val="005949B0"/>
    <w:rsid w:val="00594BF3"/>
    <w:rsid w:val="00594CB7"/>
    <w:rsid w:val="005950BC"/>
    <w:rsid w:val="00595BF1"/>
    <w:rsid w:val="00595D2C"/>
    <w:rsid w:val="0059637F"/>
    <w:rsid w:val="00596F58"/>
    <w:rsid w:val="0059737F"/>
    <w:rsid w:val="00597F1A"/>
    <w:rsid w:val="005A050E"/>
    <w:rsid w:val="005A097F"/>
    <w:rsid w:val="005A118C"/>
    <w:rsid w:val="005A1557"/>
    <w:rsid w:val="005A21DC"/>
    <w:rsid w:val="005A2AB9"/>
    <w:rsid w:val="005A2E7E"/>
    <w:rsid w:val="005A337B"/>
    <w:rsid w:val="005A4B14"/>
    <w:rsid w:val="005A4B7F"/>
    <w:rsid w:val="005A5B68"/>
    <w:rsid w:val="005A5C71"/>
    <w:rsid w:val="005A675A"/>
    <w:rsid w:val="005A7CCC"/>
    <w:rsid w:val="005A7E7F"/>
    <w:rsid w:val="005B0414"/>
    <w:rsid w:val="005B0488"/>
    <w:rsid w:val="005B05C1"/>
    <w:rsid w:val="005B073A"/>
    <w:rsid w:val="005B0772"/>
    <w:rsid w:val="005B14E2"/>
    <w:rsid w:val="005B16E7"/>
    <w:rsid w:val="005B1BFA"/>
    <w:rsid w:val="005B1D6F"/>
    <w:rsid w:val="005B246F"/>
    <w:rsid w:val="005B2952"/>
    <w:rsid w:val="005B30F3"/>
    <w:rsid w:val="005B30FF"/>
    <w:rsid w:val="005B36DF"/>
    <w:rsid w:val="005B39DC"/>
    <w:rsid w:val="005B448D"/>
    <w:rsid w:val="005B510A"/>
    <w:rsid w:val="005B5B9D"/>
    <w:rsid w:val="005B63F6"/>
    <w:rsid w:val="005B6786"/>
    <w:rsid w:val="005B7F8A"/>
    <w:rsid w:val="005C0438"/>
    <w:rsid w:val="005C0815"/>
    <w:rsid w:val="005C0877"/>
    <w:rsid w:val="005C0EDD"/>
    <w:rsid w:val="005C0FEB"/>
    <w:rsid w:val="005C242F"/>
    <w:rsid w:val="005C2717"/>
    <w:rsid w:val="005C2B6C"/>
    <w:rsid w:val="005C379C"/>
    <w:rsid w:val="005C3DEE"/>
    <w:rsid w:val="005C4A56"/>
    <w:rsid w:val="005C54DA"/>
    <w:rsid w:val="005C5C3F"/>
    <w:rsid w:val="005C6401"/>
    <w:rsid w:val="005C6D00"/>
    <w:rsid w:val="005C7029"/>
    <w:rsid w:val="005C71A8"/>
    <w:rsid w:val="005C75F3"/>
    <w:rsid w:val="005C76D4"/>
    <w:rsid w:val="005D00DC"/>
    <w:rsid w:val="005D0370"/>
    <w:rsid w:val="005D0DFD"/>
    <w:rsid w:val="005D149D"/>
    <w:rsid w:val="005D24F5"/>
    <w:rsid w:val="005D2A10"/>
    <w:rsid w:val="005D2CAD"/>
    <w:rsid w:val="005D350D"/>
    <w:rsid w:val="005D373D"/>
    <w:rsid w:val="005D3B3C"/>
    <w:rsid w:val="005D3B88"/>
    <w:rsid w:val="005D440A"/>
    <w:rsid w:val="005D472E"/>
    <w:rsid w:val="005D4E29"/>
    <w:rsid w:val="005D4F6D"/>
    <w:rsid w:val="005D5183"/>
    <w:rsid w:val="005D54B0"/>
    <w:rsid w:val="005D5660"/>
    <w:rsid w:val="005D5970"/>
    <w:rsid w:val="005D5A7D"/>
    <w:rsid w:val="005D5C54"/>
    <w:rsid w:val="005D66AF"/>
    <w:rsid w:val="005D691A"/>
    <w:rsid w:val="005D7E07"/>
    <w:rsid w:val="005E15D7"/>
    <w:rsid w:val="005E176E"/>
    <w:rsid w:val="005E2DC4"/>
    <w:rsid w:val="005E2E31"/>
    <w:rsid w:val="005E324C"/>
    <w:rsid w:val="005E373C"/>
    <w:rsid w:val="005E4164"/>
    <w:rsid w:val="005E43B3"/>
    <w:rsid w:val="005E487C"/>
    <w:rsid w:val="005E4E61"/>
    <w:rsid w:val="005E52F1"/>
    <w:rsid w:val="005E542F"/>
    <w:rsid w:val="005E59F1"/>
    <w:rsid w:val="005E6A65"/>
    <w:rsid w:val="005E7598"/>
    <w:rsid w:val="005E7AB9"/>
    <w:rsid w:val="005F0048"/>
    <w:rsid w:val="005F0D92"/>
    <w:rsid w:val="005F0EBC"/>
    <w:rsid w:val="005F1184"/>
    <w:rsid w:val="005F1472"/>
    <w:rsid w:val="005F148D"/>
    <w:rsid w:val="005F1798"/>
    <w:rsid w:val="005F1D3F"/>
    <w:rsid w:val="005F1F2D"/>
    <w:rsid w:val="005F272D"/>
    <w:rsid w:val="005F2E5C"/>
    <w:rsid w:val="005F345D"/>
    <w:rsid w:val="005F3D72"/>
    <w:rsid w:val="005F479A"/>
    <w:rsid w:val="005F5930"/>
    <w:rsid w:val="005F5ABC"/>
    <w:rsid w:val="005F6075"/>
    <w:rsid w:val="0060181C"/>
    <w:rsid w:val="00602808"/>
    <w:rsid w:val="006029DE"/>
    <w:rsid w:val="00603625"/>
    <w:rsid w:val="00603C44"/>
    <w:rsid w:val="006058CB"/>
    <w:rsid w:val="00605FD6"/>
    <w:rsid w:val="00606A4E"/>
    <w:rsid w:val="0060791E"/>
    <w:rsid w:val="00610C51"/>
    <w:rsid w:val="006116F8"/>
    <w:rsid w:val="00611FB7"/>
    <w:rsid w:val="0061234C"/>
    <w:rsid w:val="006147C0"/>
    <w:rsid w:val="006149E3"/>
    <w:rsid w:val="00614A97"/>
    <w:rsid w:val="006150DC"/>
    <w:rsid w:val="00615A80"/>
    <w:rsid w:val="006169AF"/>
    <w:rsid w:val="00616A69"/>
    <w:rsid w:val="00617D83"/>
    <w:rsid w:val="0062023F"/>
    <w:rsid w:val="00620D1C"/>
    <w:rsid w:val="00622137"/>
    <w:rsid w:val="006221EB"/>
    <w:rsid w:val="006223C7"/>
    <w:rsid w:val="00622934"/>
    <w:rsid w:val="00622C2F"/>
    <w:rsid w:val="00622CF6"/>
    <w:rsid w:val="006239D9"/>
    <w:rsid w:val="006247C5"/>
    <w:rsid w:val="006256A5"/>
    <w:rsid w:val="00625D67"/>
    <w:rsid w:val="00626031"/>
    <w:rsid w:val="00626576"/>
    <w:rsid w:val="006269F9"/>
    <w:rsid w:val="00626AE6"/>
    <w:rsid w:val="00626E57"/>
    <w:rsid w:val="00627DBA"/>
    <w:rsid w:val="00631BF8"/>
    <w:rsid w:val="00631FB2"/>
    <w:rsid w:val="0063223A"/>
    <w:rsid w:val="006322E8"/>
    <w:rsid w:val="00632C80"/>
    <w:rsid w:val="00633AF3"/>
    <w:rsid w:val="00633C28"/>
    <w:rsid w:val="00633EA7"/>
    <w:rsid w:val="00634140"/>
    <w:rsid w:val="00634692"/>
    <w:rsid w:val="00634B7D"/>
    <w:rsid w:val="006354C2"/>
    <w:rsid w:val="00635512"/>
    <w:rsid w:val="00635FAF"/>
    <w:rsid w:val="006365FC"/>
    <w:rsid w:val="00636820"/>
    <w:rsid w:val="00637A05"/>
    <w:rsid w:val="006406F3"/>
    <w:rsid w:val="00640EFB"/>
    <w:rsid w:val="00641F88"/>
    <w:rsid w:val="00642001"/>
    <w:rsid w:val="00642ADC"/>
    <w:rsid w:val="00642B96"/>
    <w:rsid w:val="00643004"/>
    <w:rsid w:val="00643885"/>
    <w:rsid w:val="00643CE5"/>
    <w:rsid w:val="00643D33"/>
    <w:rsid w:val="006455E3"/>
    <w:rsid w:val="006457EF"/>
    <w:rsid w:val="00645C27"/>
    <w:rsid w:val="00646449"/>
    <w:rsid w:val="0064660B"/>
    <w:rsid w:val="00646799"/>
    <w:rsid w:val="00647322"/>
    <w:rsid w:val="0064751F"/>
    <w:rsid w:val="00650A2E"/>
    <w:rsid w:val="00651920"/>
    <w:rsid w:val="00651F4B"/>
    <w:rsid w:val="00652054"/>
    <w:rsid w:val="0065231D"/>
    <w:rsid w:val="00652334"/>
    <w:rsid w:val="00652B33"/>
    <w:rsid w:val="00653257"/>
    <w:rsid w:val="006533DD"/>
    <w:rsid w:val="006544FB"/>
    <w:rsid w:val="00654BF7"/>
    <w:rsid w:val="00654CD1"/>
    <w:rsid w:val="00655651"/>
    <w:rsid w:val="00655724"/>
    <w:rsid w:val="00655A70"/>
    <w:rsid w:val="0065681A"/>
    <w:rsid w:val="00656EA6"/>
    <w:rsid w:val="006573D5"/>
    <w:rsid w:val="00657551"/>
    <w:rsid w:val="00657763"/>
    <w:rsid w:val="00657AF2"/>
    <w:rsid w:val="00657C61"/>
    <w:rsid w:val="00657FB8"/>
    <w:rsid w:val="00660494"/>
    <w:rsid w:val="0066092C"/>
    <w:rsid w:val="00661AF3"/>
    <w:rsid w:val="00662025"/>
    <w:rsid w:val="0066327B"/>
    <w:rsid w:val="006633E7"/>
    <w:rsid w:val="006633FA"/>
    <w:rsid w:val="006637E7"/>
    <w:rsid w:val="00663DE7"/>
    <w:rsid w:val="006645EE"/>
    <w:rsid w:val="0066520A"/>
    <w:rsid w:val="006654ED"/>
    <w:rsid w:val="00665BA2"/>
    <w:rsid w:val="00665BF1"/>
    <w:rsid w:val="00665F52"/>
    <w:rsid w:val="00666B30"/>
    <w:rsid w:val="00666C62"/>
    <w:rsid w:val="0066764D"/>
    <w:rsid w:val="006700EA"/>
    <w:rsid w:val="00670483"/>
    <w:rsid w:val="00670B51"/>
    <w:rsid w:val="00670DFB"/>
    <w:rsid w:val="006711EA"/>
    <w:rsid w:val="00671BBF"/>
    <w:rsid w:val="006724ED"/>
    <w:rsid w:val="00672801"/>
    <w:rsid w:val="00672815"/>
    <w:rsid w:val="00672B83"/>
    <w:rsid w:val="00673193"/>
    <w:rsid w:val="006733FE"/>
    <w:rsid w:val="00673672"/>
    <w:rsid w:val="00673913"/>
    <w:rsid w:val="00673A64"/>
    <w:rsid w:val="00673E40"/>
    <w:rsid w:val="00674134"/>
    <w:rsid w:val="0067426F"/>
    <w:rsid w:val="00674D80"/>
    <w:rsid w:val="006750FA"/>
    <w:rsid w:val="00675229"/>
    <w:rsid w:val="00675363"/>
    <w:rsid w:val="006758BE"/>
    <w:rsid w:val="00676CFF"/>
    <w:rsid w:val="0067772C"/>
    <w:rsid w:val="00677DB7"/>
    <w:rsid w:val="00680D95"/>
    <w:rsid w:val="00682808"/>
    <w:rsid w:val="0068328A"/>
    <w:rsid w:val="00683530"/>
    <w:rsid w:val="0068373F"/>
    <w:rsid w:val="00683BD9"/>
    <w:rsid w:val="00685AF4"/>
    <w:rsid w:val="00686B62"/>
    <w:rsid w:val="0068714E"/>
    <w:rsid w:val="0068788D"/>
    <w:rsid w:val="00687922"/>
    <w:rsid w:val="00690FF9"/>
    <w:rsid w:val="00692F78"/>
    <w:rsid w:val="0069342E"/>
    <w:rsid w:val="00693AD3"/>
    <w:rsid w:val="00693C1B"/>
    <w:rsid w:val="00695529"/>
    <w:rsid w:val="006955D9"/>
    <w:rsid w:val="0069592C"/>
    <w:rsid w:val="00696400"/>
    <w:rsid w:val="006969D9"/>
    <w:rsid w:val="006973D0"/>
    <w:rsid w:val="00697E64"/>
    <w:rsid w:val="006A066E"/>
    <w:rsid w:val="006A0B9B"/>
    <w:rsid w:val="006A1895"/>
    <w:rsid w:val="006A1A0E"/>
    <w:rsid w:val="006A1E5A"/>
    <w:rsid w:val="006A2C2A"/>
    <w:rsid w:val="006A34AA"/>
    <w:rsid w:val="006A383B"/>
    <w:rsid w:val="006A3971"/>
    <w:rsid w:val="006A4A23"/>
    <w:rsid w:val="006A5715"/>
    <w:rsid w:val="006A573C"/>
    <w:rsid w:val="006A59C6"/>
    <w:rsid w:val="006A5A96"/>
    <w:rsid w:val="006A5B7E"/>
    <w:rsid w:val="006A5E09"/>
    <w:rsid w:val="006A6A96"/>
    <w:rsid w:val="006A6AFD"/>
    <w:rsid w:val="006A7B08"/>
    <w:rsid w:val="006A7E3B"/>
    <w:rsid w:val="006B13A4"/>
    <w:rsid w:val="006B1765"/>
    <w:rsid w:val="006B20AB"/>
    <w:rsid w:val="006B2151"/>
    <w:rsid w:val="006B2AA0"/>
    <w:rsid w:val="006B4501"/>
    <w:rsid w:val="006B45C3"/>
    <w:rsid w:val="006B463C"/>
    <w:rsid w:val="006B49AD"/>
    <w:rsid w:val="006B4A94"/>
    <w:rsid w:val="006B4B1A"/>
    <w:rsid w:val="006B4CD2"/>
    <w:rsid w:val="006B5772"/>
    <w:rsid w:val="006B58A1"/>
    <w:rsid w:val="006B5A6A"/>
    <w:rsid w:val="006B5E56"/>
    <w:rsid w:val="006B604D"/>
    <w:rsid w:val="006B61DF"/>
    <w:rsid w:val="006B698A"/>
    <w:rsid w:val="006B715A"/>
    <w:rsid w:val="006B7930"/>
    <w:rsid w:val="006C1117"/>
    <w:rsid w:val="006C1426"/>
    <w:rsid w:val="006C1BFC"/>
    <w:rsid w:val="006C1D63"/>
    <w:rsid w:val="006C224D"/>
    <w:rsid w:val="006C2566"/>
    <w:rsid w:val="006C258B"/>
    <w:rsid w:val="006C291A"/>
    <w:rsid w:val="006C2A11"/>
    <w:rsid w:val="006C3507"/>
    <w:rsid w:val="006C355D"/>
    <w:rsid w:val="006C3EAE"/>
    <w:rsid w:val="006C4439"/>
    <w:rsid w:val="006C465A"/>
    <w:rsid w:val="006C5140"/>
    <w:rsid w:val="006C560F"/>
    <w:rsid w:val="006C5F0F"/>
    <w:rsid w:val="006C6366"/>
    <w:rsid w:val="006C6C6D"/>
    <w:rsid w:val="006C746C"/>
    <w:rsid w:val="006C74AB"/>
    <w:rsid w:val="006D094F"/>
    <w:rsid w:val="006D0F73"/>
    <w:rsid w:val="006D0FEF"/>
    <w:rsid w:val="006D1637"/>
    <w:rsid w:val="006D1C80"/>
    <w:rsid w:val="006D1EC5"/>
    <w:rsid w:val="006D1EE4"/>
    <w:rsid w:val="006D312F"/>
    <w:rsid w:val="006D342D"/>
    <w:rsid w:val="006D3AF5"/>
    <w:rsid w:val="006D4740"/>
    <w:rsid w:val="006D4C47"/>
    <w:rsid w:val="006D4FDD"/>
    <w:rsid w:val="006D50CB"/>
    <w:rsid w:val="006D5AAE"/>
    <w:rsid w:val="006D5DCF"/>
    <w:rsid w:val="006D6086"/>
    <w:rsid w:val="006D6C1E"/>
    <w:rsid w:val="006D7760"/>
    <w:rsid w:val="006E0C79"/>
    <w:rsid w:val="006E10B0"/>
    <w:rsid w:val="006E1229"/>
    <w:rsid w:val="006E15B8"/>
    <w:rsid w:val="006E1CF8"/>
    <w:rsid w:val="006E253B"/>
    <w:rsid w:val="006E2A8F"/>
    <w:rsid w:val="006E3080"/>
    <w:rsid w:val="006E39B4"/>
    <w:rsid w:val="006E3B2A"/>
    <w:rsid w:val="006E3B93"/>
    <w:rsid w:val="006E4487"/>
    <w:rsid w:val="006E4D54"/>
    <w:rsid w:val="006E66DB"/>
    <w:rsid w:val="006E77BB"/>
    <w:rsid w:val="006F0293"/>
    <w:rsid w:val="006F0682"/>
    <w:rsid w:val="006F08CE"/>
    <w:rsid w:val="006F1A08"/>
    <w:rsid w:val="006F2072"/>
    <w:rsid w:val="006F2245"/>
    <w:rsid w:val="006F25F7"/>
    <w:rsid w:val="006F276F"/>
    <w:rsid w:val="006F3FA0"/>
    <w:rsid w:val="006F40CB"/>
    <w:rsid w:val="006F41A0"/>
    <w:rsid w:val="006F4227"/>
    <w:rsid w:val="006F4483"/>
    <w:rsid w:val="006F4BAC"/>
    <w:rsid w:val="006F4CF0"/>
    <w:rsid w:val="006F4F74"/>
    <w:rsid w:val="006F4FB3"/>
    <w:rsid w:val="006F56CE"/>
    <w:rsid w:val="006F59EB"/>
    <w:rsid w:val="006F7263"/>
    <w:rsid w:val="006F78F0"/>
    <w:rsid w:val="006F7F77"/>
    <w:rsid w:val="0070133F"/>
    <w:rsid w:val="0070184B"/>
    <w:rsid w:val="007025DC"/>
    <w:rsid w:val="00702E73"/>
    <w:rsid w:val="00703703"/>
    <w:rsid w:val="00704141"/>
    <w:rsid w:val="007051B9"/>
    <w:rsid w:val="00705333"/>
    <w:rsid w:val="00705484"/>
    <w:rsid w:val="00705BA9"/>
    <w:rsid w:val="0070658B"/>
    <w:rsid w:val="007065EA"/>
    <w:rsid w:val="00706B10"/>
    <w:rsid w:val="00706EE7"/>
    <w:rsid w:val="007072D5"/>
    <w:rsid w:val="0070738A"/>
    <w:rsid w:val="007076EB"/>
    <w:rsid w:val="00707A4B"/>
    <w:rsid w:val="007105FB"/>
    <w:rsid w:val="00710CE5"/>
    <w:rsid w:val="00711957"/>
    <w:rsid w:val="007125D6"/>
    <w:rsid w:val="00712937"/>
    <w:rsid w:val="0071380F"/>
    <w:rsid w:val="007142A6"/>
    <w:rsid w:val="00714557"/>
    <w:rsid w:val="007148A6"/>
    <w:rsid w:val="007154B1"/>
    <w:rsid w:val="007159FD"/>
    <w:rsid w:val="00715B17"/>
    <w:rsid w:val="00715C8A"/>
    <w:rsid w:val="00716058"/>
    <w:rsid w:val="007161CD"/>
    <w:rsid w:val="00717892"/>
    <w:rsid w:val="00720329"/>
    <w:rsid w:val="00720360"/>
    <w:rsid w:val="00721565"/>
    <w:rsid w:val="00721DA4"/>
    <w:rsid w:val="00721F28"/>
    <w:rsid w:val="0072307C"/>
    <w:rsid w:val="00723121"/>
    <w:rsid w:val="00723739"/>
    <w:rsid w:val="007248C1"/>
    <w:rsid w:val="00724A0C"/>
    <w:rsid w:val="00724A49"/>
    <w:rsid w:val="00724ECE"/>
    <w:rsid w:val="00726E33"/>
    <w:rsid w:val="0072733D"/>
    <w:rsid w:val="007277CD"/>
    <w:rsid w:val="00730B53"/>
    <w:rsid w:val="00730E02"/>
    <w:rsid w:val="00731897"/>
    <w:rsid w:val="007334C0"/>
    <w:rsid w:val="007336BA"/>
    <w:rsid w:val="00734C28"/>
    <w:rsid w:val="00735B6E"/>
    <w:rsid w:val="00735B73"/>
    <w:rsid w:val="007368A3"/>
    <w:rsid w:val="00736C35"/>
    <w:rsid w:val="0073733B"/>
    <w:rsid w:val="00737B8C"/>
    <w:rsid w:val="00737BBA"/>
    <w:rsid w:val="00737E6A"/>
    <w:rsid w:val="00740704"/>
    <w:rsid w:val="00740BAA"/>
    <w:rsid w:val="00741461"/>
    <w:rsid w:val="00741A6D"/>
    <w:rsid w:val="007421D0"/>
    <w:rsid w:val="007423DD"/>
    <w:rsid w:val="0074259F"/>
    <w:rsid w:val="00742C2D"/>
    <w:rsid w:val="007438E9"/>
    <w:rsid w:val="00744015"/>
    <w:rsid w:val="0074445F"/>
    <w:rsid w:val="0074551E"/>
    <w:rsid w:val="0074590D"/>
    <w:rsid w:val="00745CDC"/>
    <w:rsid w:val="00745FE4"/>
    <w:rsid w:val="00746463"/>
    <w:rsid w:val="00747192"/>
    <w:rsid w:val="007474CC"/>
    <w:rsid w:val="00747610"/>
    <w:rsid w:val="007476D2"/>
    <w:rsid w:val="00747BDF"/>
    <w:rsid w:val="00750E46"/>
    <w:rsid w:val="00751DAC"/>
    <w:rsid w:val="00751F61"/>
    <w:rsid w:val="007526D8"/>
    <w:rsid w:val="00752E33"/>
    <w:rsid w:val="00752E7F"/>
    <w:rsid w:val="00753BF0"/>
    <w:rsid w:val="00753FA8"/>
    <w:rsid w:val="00755110"/>
    <w:rsid w:val="00755607"/>
    <w:rsid w:val="007561D8"/>
    <w:rsid w:val="00756248"/>
    <w:rsid w:val="0075677A"/>
    <w:rsid w:val="00757BD6"/>
    <w:rsid w:val="00760C6B"/>
    <w:rsid w:val="007614E6"/>
    <w:rsid w:val="00761C41"/>
    <w:rsid w:val="00761C73"/>
    <w:rsid w:val="0076360A"/>
    <w:rsid w:val="00763E42"/>
    <w:rsid w:val="007645F7"/>
    <w:rsid w:val="00764C74"/>
    <w:rsid w:val="00764ECD"/>
    <w:rsid w:val="00765B8C"/>
    <w:rsid w:val="00766C50"/>
    <w:rsid w:val="00771555"/>
    <w:rsid w:val="00772297"/>
    <w:rsid w:val="00772CE1"/>
    <w:rsid w:val="00772F3C"/>
    <w:rsid w:val="00774868"/>
    <w:rsid w:val="00774B9D"/>
    <w:rsid w:val="00775089"/>
    <w:rsid w:val="0077575C"/>
    <w:rsid w:val="007758B8"/>
    <w:rsid w:val="007767EE"/>
    <w:rsid w:val="007771E0"/>
    <w:rsid w:val="007776BF"/>
    <w:rsid w:val="007803F5"/>
    <w:rsid w:val="007819C7"/>
    <w:rsid w:val="00781D69"/>
    <w:rsid w:val="00782688"/>
    <w:rsid w:val="0078372F"/>
    <w:rsid w:val="00783A5B"/>
    <w:rsid w:val="00784CBA"/>
    <w:rsid w:val="00784F76"/>
    <w:rsid w:val="00785E8C"/>
    <w:rsid w:val="00786ACA"/>
    <w:rsid w:val="007905BC"/>
    <w:rsid w:val="007928B4"/>
    <w:rsid w:val="007928F8"/>
    <w:rsid w:val="007929C1"/>
    <w:rsid w:val="00792F13"/>
    <w:rsid w:val="00793731"/>
    <w:rsid w:val="00793903"/>
    <w:rsid w:val="00794482"/>
    <w:rsid w:val="007946C8"/>
    <w:rsid w:val="00794B34"/>
    <w:rsid w:val="00794B54"/>
    <w:rsid w:val="00795490"/>
    <w:rsid w:val="00795504"/>
    <w:rsid w:val="00795ACB"/>
    <w:rsid w:val="00796B69"/>
    <w:rsid w:val="00797CF6"/>
    <w:rsid w:val="00797DEE"/>
    <w:rsid w:val="007A013F"/>
    <w:rsid w:val="007A0639"/>
    <w:rsid w:val="007A0E50"/>
    <w:rsid w:val="007A202A"/>
    <w:rsid w:val="007A2DF4"/>
    <w:rsid w:val="007A2F38"/>
    <w:rsid w:val="007A5175"/>
    <w:rsid w:val="007A5861"/>
    <w:rsid w:val="007A5B16"/>
    <w:rsid w:val="007A7045"/>
    <w:rsid w:val="007A7728"/>
    <w:rsid w:val="007B086B"/>
    <w:rsid w:val="007B0CDC"/>
    <w:rsid w:val="007B1D76"/>
    <w:rsid w:val="007B2350"/>
    <w:rsid w:val="007B39DF"/>
    <w:rsid w:val="007B3E52"/>
    <w:rsid w:val="007B3FA9"/>
    <w:rsid w:val="007B443D"/>
    <w:rsid w:val="007B4E02"/>
    <w:rsid w:val="007B5042"/>
    <w:rsid w:val="007B7577"/>
    <w:rsid w:val="007C0185"/>
    <w:rsid w:val="007C01A0"/>
    <w:rsid w:val="007C1289"/>
    <w:rsid w:val="007C1343"/>
    <w:rsid w:val="007C1B5A"/>
    <w:rsid w:val="007C2558"/>
    <w:rsid w:val="007C25B7"/>
    <w:rsid w:val="007C2838"/>
    <w:rsid w:val="007C2EC9"/>
    <w:rsid w:val="007C34DE"/>
    <w:rsid w:val="007C3DD3"/>
    <w:rsid w:val="007C418E"/>
    <w:rsid w:val="007C430A"/>
    <w:rsid w:val="007C4585"/>
    <w:rsid w:val="007C4892"/>
    <w:rsid w:val="007C4C26"/>
    <w:rsid w:val="007C4C96"/>
    <w:rsid w:val="007C4D50"/>
    <w:rsid w:val="007C5108"/>
    <w:rsid w:val="007C5164"/>
    <w:rsid w:val="007C5CF9"/>
    <w:rsid w:val="007C658E"/>
    <w:rsid w:val="007C6FED"/>
    <w:rsid w:val="007C7308"/>
    <w:rsid w:val="007C7BE7"/>
    <w:rsid w:val="007C7FB1"/>
    <w:rsid w:val="007D033B"/>
    <w:rsid w:val="007D12BF"/>
    <w:rsid w:val="007D13EE"/>
    <w:rsid w:val="007D14C8"/>
    <w:rsid w:val="007D2494"/>
    <w:rsid w:val="007D2722"/>
    <w:rsid w:val="007D280A"/>
    <w:rsid w:val="007D378A"/>
    <w:rsid w:val="007D3DB2"/>
    <w:rsid w:val="007D3E99"/>
    <w:rsid w:val="007D47E4"/>
    <w:rsid w:val="007D5E48"/>
    <w:rsid w:val="007D7966"/>
    <w:rsid w:val="007E02E5"/>
    <w:rsid w:val="007E05D3"/>
    <w:rsid w:val="007E0963"/>
    <w:rsid w:val="007E0EA6"/>
    <w:rsid w:val="007E2638"/>
    <w:rsid w:val="007E45C4"/>
    <w:rsid w:val="007E5DE0"/>
    <w:rsid w:val="007E6264"/>
    <w:rsid w:val="007E64AB"/>
    <w:rsid w:val="007E656F"/>
    <w:rsid w:val="007E7FA1"/>
    <w:rsid w:val="007F0BB6"/>
    <w:rsid w:val="007F121F"/>
    <w:rsid w:val="007F13A3"/>
    <w:rsid w:val="007F1992"/>
    <w:rsid w:val="007F1E15"/>
    <w:rsid w:val="007F1FB8"/>
    <w:rsid w:val="007F2191"/>
    <w:rsid w:val="007F2290"/>
    <w:rsid w:val="007F29A0"/>
    <w:rsid w:val="007F4976"/>
    <w:rsid w:val="007F59A9"/>
    <w:rsid w:val="007F60F6"/>
    <w:rsid w:val="007F6F2D"/>
    <w:rsid w:val="007F774A"/>
    <w:rsid w:val="007F7D39"/>
    <w:rsid w:val="008003EF"/>
    <w:rsid w:val="0080047D"/>
    <w:rsid w:val="0080070D"/>
    <w:rsid w:val="008009C4"/>
    <w:rsid w:val="00800AB6"/>
    <w:rsid w:val="008013DB"/>
    <w:rsid w:val="00801464"/>
    <w:rsid w:val="008014F3"/>
    <w:rsid w:val="00801680"/>
    <w:rsid w:val="00801863"/>
    <w:rsid w:val="00801EC3"/>
    <w:rsid w:val="00804E46"/>
    <w:rsid w:val="008053F3"/>
    <w:rsid w:val="00805674"/>
    <w:rsid w:val="00805966"/>
    <w:rsid w:val="00805F8D"/>
    <w:rsid w:val="008069B2"/>
    <w:rsid w:val="00806BE9"/>
    <w:rsid w:val="008070DF"/>
    <w:rsid w:val="00807ED9"/>
    <w:rsid w:val="00807F7C"/>
    <w:rsid w:val="008102D0"/>
    <w:rsid w:val="0081030F"/>
    <w:rsid w:val="008119F0"/>
    <w:rsid w:val="00811D4E"/>
    <w:rsid w:val="00811F93"/>
    <w:rsid w:val="0081283B"/>
    <w:rsid w:val="00812EB0"/>
    <w:rsid w:val="0081306B"/>
    <w:rsid w:val="00813347"/>
    <w:rsid w:val="00813E86"/>
    <w:rsid w:val="00813F9A"/>
    <w:rsid w:val="00814CE5"/>
    <w:rsid w:val="00814E97"/>
    <w:rsid w:val="00815E43"/>
    <w:rsid w:val="00816EE9"/>
    <w:rsid w:val="00816FC8"/>
    <w:rsid w:val="008173E0"/>
    <w:rsid w:val="0081760F"/>
    <w:rsid w:val="00820762"/>
    <w:rsid w:val="00822235"/>
    <w:rsid w:val="00822540"/>
    <w:rsid w:val="00822BE4"/>
    <w:rsid w:val="00822D5A"/>
    <w:rsid w:val="00822D5B"/>
    <w:rsid w:val="00823057"/>
    <w:rsid w:val="00823B62"/>
    <w:rsid w:val="00823DD5"/>
    <w:rsid w:val="00823EA3"/>
    <w:rsid w:val="008249B5"/>
    <w:rsid w:val="008249E3"/>
    <w:rsid w:val="00824BE1"/>
    <w:rsid w:val="00825631"/>
    <w:rsid w:val="008258DA"/>
    <w:rsid w:val="00826520"/>
    <w:rsid w:val="008275D9"/>
    <w:rsid w:val="0082798B"/>
    <w:rsid w:val="00827A6C"/>
    <w:rsid w:val="008305FA"/>
    <w:rsid w:val="008307BF"/>
    <w:rsid w:val="00830B6F"/>
    <w:rsid w:val="00830DFB"/>
    <w:rsid w:val="00830FFD"/>
    <w:rsid w:val="00831405"/>
    <w:rsid w:val="00831486"/>
    <w:rsid w:val="00831B0F"/>
    <w:rsid w:val="008325E5"/>
    <w:rsid w:val="0083434E"/>
    <w:rsid w:val="00835FAA"/>
    <w:rsid w:val="008362DB"/>
    <w:rsid w:val="0083768B"/>
    <w:rsid w:val="008377D3"/>
    <w:rsid w:val="0084074E"/>
    <w:rsid w:val="00841143"/>
    <w:rsid w:val="00842A03"/>
    <w:rsid w:val="00842E39"/>
    <w:rsid w:val="00845734"/>
    <w:rsid w:val="00845C73"/>
    <w:rsid w:val="00845CBD"/>
    <w:rsid w:val="00846932"/>
    <w:rsid w:val="008470B1"/>
    <w:rsid w:val="0085103F"/>
    <w:rsid w:val="00851CAB"/>
    <w:rsid w:val="00852FC2"/>
    <w:rsid w:val="008532BC"/>
    <w:rsid w:val="008534FC"/>
    <w:rsid w:val="00853DD8"/>
    <w:rsid w:val="00854BB6"/>
    <w:rsid w:val="00855074"/>
    <w:rsid w:val="008552A1"/>
    <w:rsid w:val="008552B5"/>
    <w:rsid w:val="008556B5"/>
    <w:rsid w:val="00855845"/>
    <w:rsid w:val="0085682A"/>
    <w:rsid w:val="00856EEA"/>
    <w:rsid w:val="008603BA"/>
    <w:rsid w:val="00860E67"/>
    <w:rsid w:val="00861A2B"/>
    <w:rsid w:val="00861D7F"/>
    <w:rsid w:val="00861E3E"/>
    <w:rsid w:val="008622CE"/>
    <w:rsid w:val="0086264D"/>
    <w:rsid w:val="008632BD"/>
    <w:rsid w:val="00863EF8"/>
    <w:rsid w:val="00863F8E"/>
    <w:rsid w:val="00864845"/>
    <w:rsid w:val="00864A22"/>
    <w:rsid w:val="00864CC7"/>
    <w:rsid w:val="00865735"/>
    <w:rsid w:val="0086586C"/>
    <w:rsid w:val="00865BAF"/>
    <w:rsid w:val="00865BE1"/>
    <w:rsid w:val="00865F66"/>
    <w:rsid w:val="0086634F"/>
    <w:rsid w:val="00867001"/>
    <w:rsid w:val="00867A5F"/>
    <w:rsid w:val="00867B04"/>
    <w:rsid w:val="00867E12"/>
    <w:rsid w:val="00870638"/>
    <w:rsid w:val="008708B2"/>
    <w:rsid w:val="00870F8F"/>
    <w:rsid w:val="008716C6"/>
    <w:rsid w:val="00871A74"/>
    <w:rsid w:val="00872673"/>
    <w:rsid w:val="008728BC"/>
    <w:rsid w:val="00872B1B"/>
    <w:rsid w:val="008730E7"/>
    <w:rsid w:val="008733DC"/>
    <w:rsid w:val="0087362D"/>
    <w:rsid w:val="00873689"/>
    <w:rsid w:val="008740C6"/>
    <w:rsid w:val="008740F1"/>
    <w:rsid w:val="008745E3"/>
    <w:rsid w:val="00875456"/>
    <w:rsid w:val="00876412"/>
    <w:rsid w:val="00876662"/>
    <w:rsid w:val="00876940"/>
    <w:rsid w:val="008775F3"/>
    <w:rsid w:val="00877856"/>
    <w:rsid w:val="00881499"/>
    <w:rsid w:val="0088156D"/>
    <w:rsid w:val="008818AA"/>
    <w:rsid w:val="008827A5"/>
    <w:rsid w:val="00883954"/>
    <w:rsid w:val="00883A7D"/>
    <w:rsid w:val="00883F6E"/>
    <w:rsid w:val="0088526E"/>
    <w:rsid w:val="008854AE"/>
    <w:rsid w:val="00885D45"/>
    <w:rsid w:val="00885D88"/>
    <w:rsid w:val="008868E1"/>
    <w:rsid w:val="008873D3"/>
    <w:rsid w:val="008876B3"/>
    <w:rsid w:val="00890423"/>
    <w:rsid w:val="008907B1"/>
    <w:rsid w:val="00890821"/>
    <w:rsid w:val="00890B07"/>
    <w:rsid w:val="00891145"/>
    <w:rsid w:val="008912E7"/>
    <w:rsid w:val="008914BA"/>
    <w:rsid w:val="008921A1"/>
    <w:rsid w:val="008924C8"/>
    <w:rsid w:val="008924FE"/>
    <w:rsid w:val="00892A72"/>
    <w:rsid w:val="00892B56"/>
    <w:rsid w:val="008932D1"/>
    <w:rsid w:val="008948E6"/>
    <w:rsid w:val="0089582E"/>
    <w:rsid w:val="0089655D"/>
    <w:rsid w:val="00896656"/>
    <w:rsid w:val="008968EC"/>
    <w:rsid w:val="00896A6A"/>
    <w:rsid w:val="00896D80"/>
    <w:rsid w:val="0089702D"/>
    <w:rsid w:val="00897C66"/>
    <w:rsid w:val="00897CCA"/>
    <w:rsid w:val="00897F95"/>
    <w:rsid w:val="008A0712"/>
    <w:rsid w:val="008A091D"/>
    <w:rsid w:val="008A1857"/>
    <w:rsid w:val="008A20A5"/>
    <w:rsid w:val="008A26F2"/>
    <w:rsid w:val="008A2BBF"/>
    <w:rsid w:val="008A2CBA"/>
    <w:rsid w:val="008A2F7D"/>
    <w:rsid w:val="008A31FC"/>
    <w:rsid w:val="008A43E2"/>
    <w:rsid w:val="008A4B78"/>
    <w:rsid w:val="008A4D16"/>
    <w:rsid w:val="008A5A7D"/>
    <w:rsid w:val="008A6E1B"/>
    <w:rsid w:val="008A7623"/>
    <w:rsid w:val="008B0A14"/>
    <w:rsid w:val="008B1023"/>
    <w:rsid w:val="008B1BA7"/>
    <w:rsid w:val="008B1BC8"/>
    <w:rsid w:val="008B2794"/>
    <w:rsid w:val="008B2846"/>
    <w:rsid w:val="008B2EB6"/>
    <w:rsid w:val="008B2ECA"/>
    <w:rsid w:val="008B3DBC"/>
    <w:rsid w:val="008B3F67"/>
    <w:rsid w:val="008B4039"/>
    <w:rsid w:val="008B5062"/>
    <w:rsid w:val="008B51E8"/>
    <w:rsid w:val="008B5A77"/>
    <w:rsid w:val="008B601D"/>
    <w:rsid w:val="008B6AFD"/>
    <w:rsid w:val="008B7334"/>
    <w:rsid w:val="008B7523"/>
    <w:rsid w:val="008C0DE0"/>
    <w:rsid w:val="008C1251"/>
    <w:rsid w:val="008C1B2F"/>
    <w:rsid w:val="008C1F3E"/>
    <w:rsid w:val="008C231E"/>
    <w:rsid w:val="008C248A"/>
    <w:rsid w:val="008C24A9"/>
    <w:rsid w:val="008C2D62"/>
    <w:rsid w:val="008C34AE"/>
    <w:rsid w:val="008C35A0"/>
    <w:rsid w:val="008C486C"/>
    <w:rsid w:val="008C6942"/>
    <w:rsid w:val="008C746F"/>
    <w:rsid w:val="008C7E12"/>
    <w:rsid w:val="008D0C3E"/>
    <w:rsid w:val="008D10CC"/>
    <w:rsid w:val="008D112B"/>
    <w:rsid w:val="008D112C"/>
    <w:rsid w:val="008D118B"/>
    <w:rsid w:val="008D146B"/>
    <w:rsid w:val="008D2A00"/>
    <w:rsid w:val="008D2FE2"/>
    <w:rsid w:val="008D3767"/>
    <w:rsid w:val="008D3B85"/>
    <w:rsid w:val="008D4CB2"/>
    <w:rsid w:val="008D643C"/>
    <w:rsid w:val="008D65EB"/>
    <w:rsid w:val="008D6986"/>
    <w:rsid w:val="008D6BCE"/>
    <w:rsid w:val="008D7432"/>
    <w:rsid w:val="008D7724"/>
    <w:rsid w:val="008E014A"/>
    <w:rsid w:val="008E05B6"/>
    <w:rsid w:val="008E08A9"/>
    <w:rsid w:val="008E0E8C"/>
    <w:rsid w:val="008E2106"/>
    <w:rsid w:val="008E2125"/>
    <w:rsid w:val="008E2397"/>
    <w:rsid w:val="008E4196"/>
    <w:rsid w:val="008E4573"/>
    <w:rsid w:val="008E4DB1"/>
    <w:rsid w:val="008E527C"/>
    <w:rsid w:val="008E595F"/>
    <w:rsid w:val="008E655C"/>
    <w:rsid w:val="008E6DBC"/>
    <w:rsid w:val="008E70A1"/>
    <w:rsid w:val="008E74DF"/>
    <w:rsid w:val="008E7A97"/>
    <w:rsid w:val="008E7EC9"/>
    <w:rsid w:val="008F0337"/>
    <w:rsid w:val="008F057C"/>
    <w:rsid w:val="008F0D1F"/>
    <w:rsid w:val="008F1CF7"/>
    <w:rsid w:val="008F33B8"/>
    <w:rsid w:val="008F39EF"/>
    <w:rsid w:val="008F3E91"/>
    <w:rsid w:val="008F4AF3"/>
    <w:rsid w:val="008F5176"/>
    <w:rsid w:val="008F6081"/>
    <w:rsid w:val="008F6528"/>
    <w:rsid w:val="008F6B5D"/>
    <w:rsid w:val="008F77BF"/>
    <w:rsid w:val="008F7E53"/>
    <w:rsid w:val="00900224"/>
    <w:rsid w:val="009003A7"/>
    <w:rsid w:val="009005B2"/>
    <w:rsid w:val="00900C56"/>
    <w:rsid w:val="00901610"/>
    <w:rsid w:val="00902436"/>
    <w:rsid w:val="00902B8A"/>
    <w:rsid w:val="00902D26"/>
    <w:rsid w:val="00902EA4"/>
    <w:rsid w:val="00903701"/>
    <w:rsid w:val="00903AC7"/>
    <w:rsid w:val="0090406C"/>
    <w:rsid w:val="00904BF4"/>
    <w:rsid w:val="00904ED8"/>
    <w:rsid w:val="0090666A"/>
    <w:rsid w:val="00906970"/>
    <w:rsid w:val="009073C3"/>
    <w:rsid w:val="0090762A"/>
    <w:rsid w:val="00907789"/>
    <w:rsid w:val="00907F95"/>
    <w:rsid w:val="0091059E"/>
    <w:rsid w:val="0091063E"/>
    <w:rsid w:val="00910AA0"/>
    <w:rsid w:val="00910B4C"/>
    <w:rsid w:val="0091185F"/>
    <w:rsid w:val="009120B2"/>
    <w:rsid w:val="00912791"/>
    <w:rsid w:val="00912A24"/>
    <w:rsid w:val="0091323C"/>
    <w:rsid w:val="00914120"/>
    <w:rsid w:val="009143E2"/>
    <w:rsid w:val="00914B2A"/>
    <w:rsid w:val="00915190"/>
    <w:rsid w:val="00915222"/>
    <w:rsid w:val="00916221"/>
    <w:rsid w:val="00916C62"/>
    <w:rsid w:val="00916E5E"/>
    <w:rsid w:val="0091710B"/>
    <w:rsid w:val="009174DB"/>
    <w:rsid w:val="00917993"/>
    <w:rsid w:val="00917D3D"/>
    <w:rsid w:val="00917F0D"/>
    <w:rsid w:val="0092026D"/>
    <w:rsid w:val="00920274"/>
    <w:rsid w:val="00920386"/>
    <w:rsid w:val="00920BB1"/>
    <w:rsid w:val="009217B9"/>
    <w:rsid w:val="00922039"/>
    <w:rsid w:val="0092227A"/>
    <w:rsid w:val="0092341C"/>
    <w:rsid w:val="00924B6F"/>
    <w:rsid w:val="00924C1F"/>
    <w:rsid w:val="00926955"/>
    <w:rsid w:val="00927325"/>
    <w:rsid w:val="00927DE3"/>
    <w:rsid w:val="00930511"/>
    <w:rsid w:val="0093060A"/>
    <w:rsid w:val="00930771"/>
    <w:rsid w:val="00931789"/>
    <w:rsid w:val="00933255"/>
    <w:rsid w:val="00933428"/>
    <w:rsid w:val="0093389D"/>
    <w:rsid w:val="0093396A"/>
    <w:rsid w:val="00933E09"/>
    <w:rsid w:val="00933EB8"/>
    <w:rsid w:val="00934D15"/>
    <w:rsid w:val="00935DC8"/>
    <w:rsid w:val="00936866"/>
    <w:rsid w:val="0093764A"/>
    <w:rsid w:val="009379C4"/>
    <w:rsid w:val="0094075B"/>
    <w:rsid w:val="00940BDD"/>
    <w:rsid w:val="00940DE4"/>
    <w:rsid w:val="009418F2"/>
    <w:rsid w:val="009420B9"/>
    <w:rsid w:val="009425F1"/>
    <w:rsid w:val="009425F2"/>
    <w:rsid w:val="00942704"/>
    <w:rsid w:val="00942DD9"/>
    <w:rsid w:val="00942FDD"/>
    <w:rsid w:val="00944252"/>
    <w:rsid w:val="00944982"/>
    <w:rsid w:val="00945598"/>
    <w:rsid w:val="00946B22"/>
    <w:rsid w:val="00946B77"/>
    <w:rsid w:val="00946BDC"/>
    <w:rsid w:val="00946BF5"/>
    <w:rsid w:val="00946E1E"/>
    <w:rsid w:val="00946E20"/>
    <w:rsid w:val="0094747B"/>
    <w:rsid w:val="0094775D"/>
    <w:rsid w:val="00947C3F"/>
    <w:rsid w:val="009508B8"/>
    <w:rsid w:val="00951240"/>
    <w:rsid w:val="00951601"/>
    <w:rsid w:val="00951BE3"/>
    <w:rsid w:val="009527F5"/>
    <w:rsid w:val="00952B49"/>
    <w:rsid w:val="00952FBA"/>
    <w:rsid w:val="0095425E"/>
    <w:rsid w:val="00954430"/>
    <w:rsid w:val="009544E9"/>
    <w:rsid w:val="00954D2E"/>
    <w:rsid w:val="00955E2E"/>
    <w:rsid w:val="00956205"/>
    <w:rsid w:val="00957121"/>
    <w:rsid w:val="009573EB"/>
    <w:rsid w:val="009578DE"/>
    <w:rsid w:val="00957AAF"/>
    <w:rsid w:val="0096021E"/>
    <w:rsid w:val="0096033F"/>
    <w:rsid w:val="009608EF"/>
    <w:rsid w:val="00960C03"/>
    <w:rsid w:val="009611D5"/>
    <w:rsid w:val="009615DB"/>
    <w:rsid w:val="00961D89"/>
    <w:rsid w:val="00961FC5"/>
    <w:rsid w:val="00962F53"/>
    <w:rsid w:val="00963178"/>
    <w:rsid w:val="00964CB3"/>
    <w:rsid w:val="00965320"/>
    <w:rsid w:val="009654D4"/>
    <w:rsid w:val="009669CE"/>
    <w:rsid w:val="00966C12"/>
    <w:rsid w:val="009670A9"/>
    <w:rsid w:val="0097047B"/>
    <w:rsid w:val="00970D75"/>
    <w:rsid w:val="009712BA"/>
    <w:rsid w:val="009712BF"/>
    <w:rsid w:val="0097162C"/>
    <w:rsid w:val="009716C9"/>
    <w:rsid w:val="009717DC"/>
    <w:rsid w:val="0097287F"/>
    <w:rsid w:val="00973246"/>
    <w:rsid w:val="009739DB"/>
    <w:rsid w:val="00974263"/>
    <w:rsid w:val="0097429A"/>
    <w:rsid w:val="009748B6"/>
    <w:rsid w:val="0097570E"/>
    <w:rsid w:val="00975CCD"/>
    <w:rsid w:val="00975F72"/>
    <w:rsid w:val="009762F7"/>
    <w:rsid w:val="0097675C"/>
    <w:rsid w:val="00976BDD"/>
    <w:rsid w:val="00976DE2"/>
    <w:rsid w:val="009772F1"/>
    <w:rsid w:val="00980066"/>
    <w:rsid w:val="00980835"/>
    <w:rsid w:val="00982077"/>
    <w:rsid w:val="00982BF2"/>
    <w:rsid w:val="00983226"/>
    <w:rsid w:val="00983AFF"/>
    <w:rsid w:val="00984B6B"/>
    <w:rsid w:val="00985875"/>
    <w:rsid w:val="009862CD"/>
    <w:rsid w:val="009875A1"/>
    <w:rsid w:val="0098777C"/>
    <w:rsid w:val="0098798C"/>
    <w:rsid w:val="00990296"/>
    <w:rsid w:val="00990F75"/>
    <w:rsid w:val="00991D20"/>
    <w:rsid w:val="00991D61"/>
    <w:rsid w:val="009921BA"/>
    <w:rsid w:val="00992247"/>
    <w:rsid w:val="00992304"/>
    <w:rsid w:val="0099251B"/>
    <w:rsid w:val="0099294F"/>
    <w:rsid w:val="00993430"/>
    <w:rsid w:val="00993B4A"/>
    <w:rsid w:val="00993D2D"/>
    <w:rsid w:val="009945DD"/>
    <w:rsid w:val="009959DA"/>
    <w:rsid w:val="009975B5"/>
    <w:rsid w:val="0099795A"/>
    <w:rsid w:val="009A0BA3"/>
    <w:rsid w:val="009A0CC7"/>
    <w:rsid w:val="009A13E6"/>
    <w:rsid w:val="009A1C2D"/>
    <w:rsid w:val="009A1D51"/>
    <w:rsid w:val="009A1DC1"/>
    <w:rsid w:val="009A3806"/>
    <w:rsid w:val="009A424D"/>
    <w:rsid w:val="009A478B"/>
    <w:rsid w:val="009A5207"/>
    <w:rsid w:val="009A6451"/>
    <w:rsid w:val="009A70C3"/>
    <w:rsid w:val="009A70CA"/>
    <w:rsid w:val="009A70E6"/>
    <w:rsid w:val="009A7C9A"/>
    <w:rsid w:val="009B01C4"/>
    <w:rsid w:val="009B0CFC"/>
    <w:rsid w:val="009B142A"/>
    <w:rsid w:val="009B1B34"/>
    <w:rsid w:val="009B20C9"/>
    <w:rsid w:val="009B2357"/>
    <w:rsid w:val="009B23F7"/>
    <w:rsid w:val="009B2A20"/>
    <w:rsid w:val="009B2CE0"/>
    <w:rsid w:val="009B2D65"/>
    <w:rsid w:val="009B370A"/>
    <w:rsid w:val="009B416F"/>
    <w:rsid w:val="009B4894"/>
    <w:rsid w:val="009B4D4B"/>
    <w:rsid w:val="009B5004"/>
    <w:rsid w:val="009B5588"/>
    <w:rsid w:val="009B5E83"/>
    <w:rsid w:val="009B66A2"/>
    <w:rsid w:val="009B6708"/>
    <w:rsid w:val="009B69D5"/>
    <w:rsid w:val="009B6D26"/>
    <w:rsid w:val="009B7264"/>
    <w:rsid w:val="009B7828"/>
    <w:rsid w:val="009C0761"/>
    <w:rsid w:val="009C1023"/>
    <w:rsid w:val="009C1C98"/>
    <w:rsid w:val="009C2FE8"/>
    <w:rsid w:val="009C3C05"/>
    <w:rsid w:val="009C3E93"/>
    <w:rsid w:val="009C49D0"/>
    <w:rsid w:val="009C4B5C"/>
    <w:rsid w:val="009C524F"/>
    <w:rsid w:val="009C5357"/>
    <w:rsid w:val="009C5465"/>
    <w:rsid w:val="009C54A5"/>
    <w:rsid w:val="009C6977"/>
    <w:rsid w:val="009C738A"/>
    <w:rsid w:val="009C7ACC"/>
    <w:rsid w:val="009D03EA"/>
    <w:rsid w:val="009D0CC2"/>
    <w:rsid w:val="009D0EA2"/>
    <w:rsid w:val="009D100C"/>
    <w:rsid w:val="009D11D0"/>
    <w:rsid w:val="009D1375"/>
    <w:rsid w:val="009D25A7"/>
    <w:rsid w:val="009D2987"/>
    <w:rsid w:val="009D34FF"/>
    <w:rsid w:val="009D39FD"/>
    <w:rsid w:val="009D3FD5"/>
    <w:rsid w:val="009D46B4"/>
    <w:rsid w:val="009D46C7"/>
    <w:rsid w:val="009D49C1"/>
    <w:rsid w:val="009D4D9B"/>
    <w:rsid w:val="009D5202"/>
    <w:rsid w:val="009D6C38"/>
    <w:rsid w:val="009D74A5"/>
    <w:rsid w:val="009D769D"/>
    <w:rsid w:val="009D7E39"/>
    <w:rsid w:val="009E0260"/>
    <w:rsid w:val="009E0589"/>
    <w:rsid w:val="009E15F6"/>
    <w:rsid w:val="009E1817"/>
    <w:rsid w:val="009E1D49"/>
    <w:rsid w:val="009E26DF"/>
    <w:rsid w:val="009E3275"/>
    <w:rsid w:val="009E40D9"/>
    <w:rsid w:val="009E530D"/>
    <w:rsid w:val="009E543B"/>
    <w:rsid w:val="009E5AEA"/>
    <w:rsid w:val="009E61C9"/>
    <w:rsid w:val="009E697E"/>
    <w:rsid w:val="009E69DF"/>
    <w:rsid w:val="009E6D4B"/>
    <w:rsid w:val="009E6E3C"/>
    <w:rsid w:val="009E6E92"/>
    <w:rsid w:val="009E78F8"/>
    <w:rsid w:val="009E7978"/>
    <w:rsid w:val="009E79A9"/>
    <w:rsid w:val="009E7D1A"/>
    <w:rsid w:val="009F07F4"/>
    <w:rsid w:val="009F0AEE"/>
    <w:rsid w:val="009F0CDA"/>
    <w:rsid w:val="009F0FA2"/>
    <w:rsid w:val="009F2405"/>
    <w:rsid w:val="009F27C7"/>
    <w:rsid w:val="009F2CCD"/>
    <w:rsid w:val="009F2D9E"/>
    <w:rsid w:val="009F3440"/>
    <w:rsid w:val="009F5944"/>
    <w:rsid w:val="009F5DF9"/>
    <w:rsid w:val="009F70E7"/>
    <w:rsid w:val="009F74F3"/>
    <w:rsid w:val="009F7CA1"/>
    <w:rsid w:val="00A00415"/>
    <w:rsid w:val="00A00F4E"/>
    <w:rsid w:val="00A026EF"/>
    <w:rsid w:val="00A02B8B"/>
    <w:rsid w:val="00A02D64"/>
    <w:rsid w:val="00A03369"/>
    <w:rsid w:val="00A03FA0"/>
    <w:rsid w:val="00A042BF"/>
    <w:rsid w:val="00A04E0D"/>
    <w:rsid w:val="00A04FC1"/>
    <w:rsid w:val="00A058EA"/>
    <w:rsid w:val="00A05E2E"/>
    <w:rsid w:val="00A05EBA"/>
    <w:rsid w:val="00A1074D"/>
    <w:rsid w:val="00A1077C"/>
    <w:rsid w:val="00A1078E"/>
    <w:rsid w:val="00A10842"/>
    <w:rsid w:val="00A10B57"/>
    <w:rsid w:val="00A10E25"/>
    <w:rsid w:val="00A10E3C"/>
    <w:rsid w:val="00A11DA3"/>
    <w:rsid w:val="00A12AF8"/>
    <w:rsid w:val="00A138FA"/>
    <w:rsid w:val="00A139F9"/>
    <w:rsid w:val="00A14806"/>
    <w:rsid w:val="00A14C7D"/>
    <w:rsid w:val="00A158DD"/>
    <w:rsid w:val="00A15A15"/>
    <w:rsid w:val="00A16E80"/>
    <w:rsid w:val="00A1708B"/>
    <w:rsid w:val="00A207D2"/>
    <w:rsid w:val="00A20A08"/>
    <w:rsid w:val="00A20A8D"/>
    <w:rsid w:val="00A20AA3"/>
    <w:rsid w:val="00A21001"/>
    <w:rsid w:val="00A21295"/>
    <w:rsid w:val="00A21CE9"/>
    <w:rsid w:val="00A22400"/>
    <w:rsid w:val="00A22BF6"/>
    <w:rsid w:val="00A22F53"/>
    <w:rsid w:val="00A23CC1"/>
    <w:rsid w:val="00A24397"/>
    <w:rsid w:val="00A250CA"/>
    <w:rsid w:val="00A2689D"/>
    <w:rsid w:val="00A26C24"/>
    <w:rsid w:val="00A26EFB"/>
    <w:rsid w:val="00A273BB"/>
    <w:rsid w:val="00A316F4"/>
    <w:rsid w:val="00A31F6C"/>
    <w:rsid w:val="00A33179"/>
    <w:rsid w:val="00A34A35"/>
    <w:rsid w:val="00A34CA3"/>
    <w:rsid w:val="00A3519F"/>
    <w:rsid w:val="00A357CD"/>
    <w:rsid w:val="00A35940"/>
    <w:rsid w:val="00A3678B"/>
    <w:rsid w:val="00A36FFC"/>
    <w:rsid w:val="00A375EF"/>
    <w:rsid w:val="00A379DF"/>
    <w:rsid w:val="00A37DCC"/>
    <w:rsid w:val="00A40440"/>
    <w:rsid w:val="00A4061D"/>
    <w:rsid w:val="00A41CC6"/>
    <w:rsid w:val="00A41DB8"/>
    <w:rsid w:val="00A42726"/>
    <w:rsid w:val="00A4285C"/>
    <w:rsid w:val="00A42F7E"/>
    <w:rsid w:val="00A43B77"/>
    <w:rsid w:val="00A43EE4"/>
    <w:rsid w:val="00A4416C"/>
    <w:rsid w:val="00A4480B"/>
    <w:rsid w:val="00A44C8B"/>
    <w:rsid w:val="00A46B8B"/>
    <w:rsid w:val="00A47456"/>
    <w:rsid w:val="00A47777"/>
    <w:rsid w:val="00A505CB"/>
    <w:rsid w:val="00A50ABA"/>
    <w:rsid w:val="00A5115E"/>
    <w:rsid w:val="00A52706"/>
    <w:rsid w:val="00A531F2"/>
    <w:rsid w:val="00A53B27"/>
    <w:rsid w:val="00A540F5"/>
    <w:rsid w:val="00A54526"/>
    <w:rsid w:val="00A55874"/>
    <w:rsid w:val="00A56138"/>
    <w:rsid w:val="00A56323"/>
    <w:rsid w:val="00A56A36"/>
    <w:rsid w:val="00A56C97"/>
    <w:rsid w:val="00A571E9"/>
    <w:rsid w:val="00A57F55"/>
    <w:rsid w:val="00A600FE"/>
    <w:rsid w:val="00A60193"/>
    <w:rsid w:val="00A605C0"/>
    <w:rsid w:val="00A60653"/>
    <w:rsid w:val="00A609A2"/>
    <w:rsid w:val="00A61D4E"/>
    <w:rsid w:val="00A63374"/>
    <w:rsid w:val="00A64B2F"/>
    <w:rsid w:val="00A65E37"/>
    <w:rsid w:val="00A666C8"/>
    <w:rsid w:val="00A66952"/>
    <w:rsid w:val="00A67981"/>
    <w:rsid w:val="00A67B8E"/>
    <w:rsid w:val="00A7063B"/>
    <w:rsid w:val="00A712A0"/>
    <w:rsid w:val="00A716BE"/>
    <w:rsid w:val="00A71C32"/>
    <w:rsid w:val="00A72C47"/>
    <w:rsid w:val="00A72C4A"/>
    <w:rsid w:val="00A73968"/>
    <w:rsid w:val="00A73A27"/>
    <w:rsid w:val="00A73C70"/>
    <w:rsid w:val="00A73E40"/>
    <w:rsid w:val="00A73F70"/>
    <w:rsid w:val="00A74A4C"/>
    <w:rsid w:val="00A752F7"/>
    <w:rsid w:val="00A7543E"/>
    <w:rsid w:val="00A7585D"/>
    <w:rsid w:val="00A75F2B"/>
    <w:rsid w:val="00A762B2"/>
    <w:rsid w:val="00A77562"/>
    <w:rsid w:val="00A7783E"/>
    <w:rsid w:val="00A77BBF"/>
    <w:rsid w:val="00A80BC2"/>
    <w:rsid w:val="00A80E1E"/>
    <w:rsid w:val="00A81455"/>
    <w:rsid w:val="00A81662"/>
    <w:rsid w:val="00A8209E"/>
    <w:rsid w:val="00A82B64"/>
    <w:rsid w:val="00A832B9"/>
    <w:rsid w:val="00A83813"/>
    <w:rsid w:val="00A8398E"/>
    <w:rsid w:val="00A844E8"/>
    <w:rsid w:val="00A84A08"/>
    <w:rsid w:val="00A853A7"/>
    <w:rsid w:val="00A85447"/>
    <w:rsid w:val="00A8572D"/>
    <w:rsid w:val="00A85813"/>
    <w:rsid w:val="00A85D64"/>
    <w:rsid w:val="00A866DE"/>
    <w:rsid w:val="00A86759"/>
    <w:rsid w:val="00A86DA0"/>
    <w:rsid w:val="00A87646"/>
    <w:rsid w:val="00A87A28"/>
    <w:rsid w:val="00A87FBE"/>
    <w:rsid w:val="00A902B0"/>
    <w:rsid w:val="00A9039D"/>
    <w:rsid w:val="00A92CCF"/>
    <w:rsid w:val="00A95048"/>
    <w:rsid w:val="00A955F0"/>
    <w:rsid w:val="00A95BBA"/>
    <w:rsid w:val="00A95FED"/>
    <w:rsid w:val="00A96135"/>
    <w:rsid w:val="00A97388"/>
    <w:rsid w:val="00A97E2A"/>
    <w:rsid w:val="00AA0470"/>
    <w:rsid w:val="00AA093F"/>
    <w:rsid w:val="00AA1167"/>
    <w:rsid w:val="00AA2253"/>
    <w:rsid w:val="00AA269F"/>
    <w:rsid w:val="00AA2997"/>
    <w:rsid w:val="00AA3811"/>
    <w:rsid w:val="00AA38F1"/>
    <w:rsid w:val="00AA3B18"/>
    <w:rsid w:val="00AA3E3F"/>
    <w:rsid w:val="00AA4C37"/>
    <w:rsid w:val="00AA4CCE"/>
    <w:rsid w:val="00AA55DA"/>
    <w:rsid w:val="00AA5663"/>
    <w:rsid w:val="00AA5DD1"/>
    <w:rsid w:val="00AA5DE3"/>
    <w:rsid w:val="00AA7D8D"/>
    <w:rsid w:val="00AA7EA6"/>
    <w:rsid w:val="00AA7F9D"/>
    <w:rsid w:val="00AB0E88"/>
    <w:rsid w:val="00AB0F0A"/>
    <w:rsid w:val="00AB269E"/>
    <w:rsid w:val="00AB278C"/>
    <w:rsid w:val="00AB2A8B"/>
    <w:rsid w:val="00AB2DD2"/>
    <w:rsid w:val="00AB3369"/>
    <w:rsid w:val="00AB3410"/>
    <w:rsid w:val="00AB3872"/>
    <w:rsid w:val="00AB3E90"/>
    <w:rsid w:val="00AB3FCB"/>
    <w:rsid w:val="00AB401C"/>
    <w:rsid w:val="00AB4588"/>
    <w:rsid w:val="00AB4B5C"/>
    <w:rsid w:val="00AB4E73"/>
    <w:rsid w:val="00AB562F"/>
    <w:rsid w:val="00AB6571"/>
    <w:rsid w:val="00AB6B37"/>
    <w:rsid w:val="00AB6F8F"/>
    <w:rsid w:val="00AB7156"/>
    <w:rsid w:val="00AB765C"/>
    <w:rsid w:val="00AC0178"/>
    <w:rsid w:val="00AC0E60"/>
    <w:rsid w:val="00AC0EE6"/>
    <w:rsid w:val="00AC1A79"/>
    <w:rsid w:val="00AC1E8E"/>
    <w:rsid w:val="00AC2451"/>
    <w:rsid w:val="00AC25BF"/>
    <w:rsid w:val="00AC2D7D"/>
    <w:rsid w:val="00AC30EC"/>
    <w:rsid w:val="00AC41D3"/>
    <w:rsid w:val="00AC52B8"/>
    <w:rsid w:val="00AC5AB7"/>
    <w:rsid w:val="00AC5DC7"/>
    <w:rsid w:val="00AC7259"/>
    <w:rsid w:val="00AC7349"/>
    <w:rsid w:val="00AC7987"/>
    <w:rsid w:val="00AC79D3"/>
    <w:rsid w:val="00AD00F1"/>
    <w:rsid w:val="00AD0217"/>
    <w:rsid w:val="00AD0F8A"/>
    <w:rsid w:val="00AD1255"/>
    <w:rsid w:val="00AD14A2"/>
    <w:rsid w:val="00AD19C0"/>
    <w:rsid w:val="00AD1E76"/>
    <w:rsid w:val="00AD1EA7"/>
    <w:rsid w:val="00AD38CF"/>
    <w:rsid w:val="00AD39D2"/>
    <w:rsid w:val="00AD48ED"/>
    <w:rsid w:val="00AD4B5B"/>
    <w:rsid w:val="00AD4DA1"/>
    <w:rsid w:val="00AD5A7B"/>
    <w:rsid w:val="00AD679A"/>
    <w:rsid w:val="00AD699C"/>
    <w:rsid w:val="00AD6FB6"/>
    <w:rsid w:val="00AD6FEF"/>
    <w:rsid w:val="00AE0352"/>
    <w:rsid w:val="00AE0498"/>
    <w:rsid w:val="00AE0C1D"/>
    <w:rsid w:val="00AE19C7"/>
    <w:rsid w:val="00AE2539"/>
    <w:rsid w:val="00AE3BC4"/>
    <w:rsid w:val="00AE3CEF"/>
    <w:rsid w:val="00AE3D15"/>
    <w:rsid w:val="00AE3ECB"/>
    <w:rsid w:val="00AE4B72"/>
    <w:rsid w:val="00AE527C"/>
    <w:rsid w:val="00AE54A6"/>
    <w:rsid w:val="00AE5510"/>
    <w:rsid w:val="00AE61A2"/>
    <w:rsid w:val="00AE62CF"/>
    <w:rsid w:val="00AE6E0B"/>
    <w:rsid w:val="00AE6E44"/>
    <w:rsid w:val="00AE6F28"/>
    <w:rsid w:val="00AF0317"/>
    <w:rsid w:val="00AF0732"/>
    <w:rsid w:val="00AF0BB5"/>
    <w:rsid w:val="00AF132E"/>
    <w:rsid w:val="00AF187E"/>
    <w:rsid w:val="00AF1C85"/>
    <w:rsid w:val="00AF398F"/>
    <w:rsid w:val="00AF39A5"/>
    <w:rsid w:val="00AF3E4D"/>
    <w:rsid w:val="00AF4907"/>
    <w:rsid w:val="00AF514A"/>
    <w:rsid w:val="00AF5197"/>
    <w:rsid w:val="00AF5659"/>
    <w:rsid w:val="00AF56B8"/>
    <w:rsid w:val="00AF59D1"/>
    <w:rsid w:val="00AF59DC"/>
    <w:rsid w:val="00AF638E"/>
    <w:rsid w:val="00AF646A"/>
    <w:rsid w:val="00AF6471"/>
    <w:rsid w:val="00AF6DB5"/>
    <w:rsid w:val="00AF70E8"/>
    <w:rsid w:val="00AF7811"/>
    <w:rsid w:val="00B0007F"/>
    <w:rsid w:val="00B00F47"/>
    <w:rsid w:val="00B01530"/>
    <w:rsid w:val="00B01F55"/>
    <w:rsid w:val="00B0209A"/>
    <w:rsid w:val="00B02D1F"/>
    <w:rsid w:val="00B03025"/>
    <w:rsid w:val="00B03549"/>
    <w:rsid w:val="00B03731"/>
    <w:rsid w:val="00B04534"/>
    <w:rsid w:val="00B04E26"/>
    <w:rsid w:val="00B05A7B"/>
    <w:rsid w:val="00B06306"/>
    <w:rsid w:val="00B06BDF"/>
    <w:rsid w:val="00B06D08"/>
    <w:rsid w:val="00B0707B"/>
    <w:rsid w:val="00B070B4"/>
    <w:rsid w:val="00B071A2"/>
    <w:rsid w:val="00B07EB0"/>
    <w:rsid w:val="00B1054E"/>
    <w:rsid w:val="00B10728"/>
    <w:rsid w:val="00B10937"/>
    <w:rsid w:val="00B10C93"/>
    <w:rsid w:val="00B11039"/>
    <w:rsid w:val="00B11185"/>
    <w:rsid w:val="00B11925"/>
    <w:rsid w:val="00B122E0"/>
    <w:rsid w:val="00B136F3"/>
    <w:rsid w:val="00B148CA"/>
    <w:rsid w:val="00B152AB"/>
    <w:rsid w:val="00B166A2"/>
    <w:rsid w:val="00B167BD"/>
    <w:rsid w:val="00B16EDD"/>
    <w:rsid w:val="00B170E6"/>
    <w:rsid w:val="00B17349"/>
    <w:rsid w:val="00B204A9"/>
    <w:rsid w:val="00B20582"/>
    <w:rsid w:val="00B21748"/>
    <w:rsid w:val="00B21860"/>
    <w:rsid w:val="00B219F2"/>
    <w:rsid w:val="00B21E87"/>
    <w:rsid w:val="00B21F74"/>
    <w:rsid w:val="00B2204D"/>
    <w:rsid w:val="00B227E8"/>
    <w:rsid w:val="00B22D88"/>
    <w:rsid w:val="00B22F47"/>
    <w:rsid w:val="00B2323C"/>
    <w:rsid w:val="00B232C9"/>
    <w:rsid w:val="00B235DF"/>
    <w:rsid w:val="00B2429C"/>
    <w:rsid w:val="00B24C02"/>
    <w:rsid w:val="00B25EB8"/>
    <w:rsid w:val="00B2701C"/>
    <w:rsid w:val="00B270F1"/>
    <w:rsid w:val="00B27FCD"/>
    <w:rsid w:val="00B30456"/>
    <w:rsid w:val="00B310DD"/>
    <w:rsid w:val="00B31630"/>
    <w:rsid w:val="00B3164E"/>
    <w:rsid w:val="00B3166E"/>
    <w:rsid w:val="00B3244E"/>
    <w:rsid w:val="00B32488"/>
    <w:rsid w:val="00B32BC9"/>
    <w:rsid w:val="00B338B7"/>
    <w:rsid w:val="00B33D16"/>
    <w:rsid w:val="00B34208"/>
    <w:rsid w:val="00B356ED"/>
    <w:rsid w:val="00B35FFD"/>
    <w:rsid w:val="00B3621F"/>
    <w:rsid w:val="00B36365"/>
    <w:rsid w:val="00B369CF"/>
    <w:rsid w:val="00B36B41"/>
    <w:rsid w:val="00B41F4F"/>
    <w:rsid w:val="00B42EFF"/>
    <w:rsid w:val="00B4306C"/>
    <w:rsid w:val="00B4347F"/>
    <w:rsid w:val="00B43BC3"/>
    <w:rsid w:val="00B44805"/>
    <w:rsid w:val="00B44D4A"/>
    <w:rsid w:val="00B45135"/>
    <w:rsid w:val="00B457D8"/>
    <w:rsid w:val="00B4599E"/>
    <w:rsid w:val="00B461D4"/>
    <w:rsid w:val="00B47014"/>
    <w:rsid w:val="00B4787C"/>
    <w:rsid w:val="00B479F1"/>
    <w:rsid w:val="00B5050D"/>
    <w:rsid w:val="00B50B00"/>
    <w:rsid w:val="00B51149"/>
    <w:rsid w:val="00B51284"/>
    <w:rsid w:val="00B5140E"/>
    <w:rsid w:val="00B51ADF"/>
    <w:rsid w:val="00B51BD7"/>
    <w:rsid w:val="00B51BE3"/>
    <w:rsid w:val="00B522F2"/>
    <w:rsid w:val="00B524DA"/>
    <w:rsid w:val="00B52AD7"/>
    <w:rsid w:val="00B53139"/>
    <w:rsid w:val="00B541C1"/>
    <w:rsid w:val="00B546B8"/>
    <w:rsid w:val="00B54AD6"/>
    <w:rsid w:val="00B54C16"/>
    <w:rsid w:val="00B55DCD"/>
    <w:rsid w:val="00B560DB"/>
    <w:rsid w:val="00B600EA"/>
    <w:rsid w:val="00B601AA"/>
    <w:rsid w:val="00B60561"/>
    <w:rsid w:val="00B6103E"/>
    <w:rsid w:val="00B61189"/>
    <w:rsid w:val="00B61D3B"/>
    <w:rsid w:val="00B625B3"/>
    <w:rsid w:val="00B63FD4"/>
    <w:rsid w:val="00B645D0"/>
    <w:rsid w:val="00B6464F"/>
    <w:rsid w:val="00B64BCE"/>
    <w:rsid w:val="00B65908"/>
    <w:rsid w:val="00B65F7C"/>
    <w:rsid w:val="00B669DE"/>
    <w:rsid w:val="00B66C0E"/>
    <w:rsid w:val="00B672AB"/>
    <w:rsid w:val="00B7251E"/>
    <w:rsid w:val="00B72755"/>
    <w:rsid w:val="00B73271"/>
    <w:rsid w:val="00B73BCB"/>
    <w:rsid w:val="00B73CF7"/>
    <w:rsid w:val="00B74238"/>
    <w:rsid w:val="00B74BFB"/>
    <w:rsid w:val="00B74E1B"/>
    <w:rsid w:val="00B7509A"/>
    <w:rsid w:val="00B757D9"/>
    <w:rsid w:val="00B75886"/>
    <w:rsid w:val="00B75C70"/>
    <w:rsid w:val="00B76326"/>
    <w:rsid w:val="00B76C42"/>
    <w:rsid w:val="00B775DA"/>
    <w:rsid w:val="00B80647"/>
    <w:rsid w:val="00B80D5B"/>
    <w:rsid w:val="00B830AD"/>
    <w:rsid w:val="00B83783"/>
    <w:rsid w:val="00B83B3D"/>
    <w:rsid w:val="00B83C67"/>
    <w:rsid w:val="00B8514F"/>
    <w:rsid w:val="00B853C5"/>
    <w:rsid w:val="00B86C3A"/>
    <w:rsid w:val="00B86C47"/>
    <w:rsid w:val="00B86D6F"/>
    <w:rsid w:val="00B878CA"/>
    <w:rsid w:val="00B87ED4"/>
    <w:rsid w:val="00B87FB6"/>
    <w:rsid w:val="00B900A8"/>
    <w:rsid w:val="00B90F1E"/>
    <w:rsid w:val="00B90FB7"/>
    <w:rsid w:val="00B910D8"/>
    <w:rsid w:val="00B9143D"/>
    <w:rsid w:val="00B91CFE"/>
    <w:rsid w:val="00B92030"/>
    <w:rsid w:val="00B924A6"/>
    <w:rsid w:val="00B9303D"/>
    <w:rsid w:val="00B937F6"/>
    <w:rsid w:val="00B93D72"/>
    <w:rsid w:val="00B94ACF"/>
    <w:rsid w:val="00B95312"/>
    <w:rsid w:val="00B959E3"/>
    <w:rsid w:val="00B95A02"/>
    <w:rsid w:val="00B95FD4"/>
    <w:rsid w:val="00B969D1"/>
    <w:rsid w:val="00B96EC5"/>
    <w:rsid w:val="00B974D2"/>
    <w:rsid w:val="00BA01EA"/>
    <w:rsid w:val="00BA093F"/>
    <w:rsid w:val="00BA1033"/>
    <w:rsid w:val="00BA1068"/>
    <w:rsid w:val="00BA1A3E"/>
    <w:rsid w:val="00BA1BDA"/>
    <w:rsid w:val="00BA2566"/>
    <w:rsid w:val="00BA26E0"/>
    <w:rsid w:val="00BA271A"/>
    <w:rsid w:val="00BA31FE"/>
    <w:rsid w:val="00BA391B"/>
    <w:rsid w:val="00BA41F9"/>
    <w:rsid w:val="00BA4F48"/>
    <w:rsid w:val="00BA54D0"/>
    <w:rsid w:val="00BA574C"/>
    <w:rsid w:val="00BA58ED"/>
    <w:rsid w:val="00BA5A3D"/>
    <w:rsid w:val="00BA690E"/>
    <w:rsid w:val="00BA6A33"/>
    <w:rsid w:val="00BA72BA"/>
    <w:rsid w:val="00BA76F4"/>
    <w:rsid w:val="00BA7772"/>
    <w:rsid w:val="00BB0426"/>
    <w:rsid w:val="00BB0563"/>
    <w:rsid w:val="00BB0B63"/>
    <w:rsid w:val="00BB2133"/>
    <w:rsid w:val="00BB27BA"/>
    <w:rsid w:val="00BB2AF8"/>
    <w:rsid w:val="00BB3616"/>
    <w:rsid w:val="00BB3ECD"/>
    <w:rsid w:val="00BB3EEA"/>
    <w:rsid w:val="00BB4259"/>
    <w:rsid w:val="00BB4267"/>
    <w:rsid w:val="00BB5F4E"/>
    <w:rsid w:val="00BB661B"/>
    <w:rsid w:val="00BB753D"/>
    <w:rsid w:val="00BB7685"/>
    <w:rsid w:val="00BB783A"/>
    <w:rsid w:val="00BB7A32"/>
    <w:rsid w:val="00BC03B6"/>
    <w:rsid w:val="00BC0B57"/>
    <w:rsid w:val="00BC1160"/>
    <w:rsid w:val="00BC14EF"/>
    <w:rsid w:val="00BC15C0"/>
    <w:rsid w:val="00BC25C5"/>
    <w:rsid w:val="00BC2700"/>
    <w:rsid w:val="00BC27D0"/>
    <w:rsid w:val="00BC28F1"/>
    <w:rsid w:val="00BC3A2A"/>
    <w:rsid w:val="00BC3A2C"/>
    <w:rsid w:val="00BC3D2F"/>
    <w:rsid w:val="00BC5903"/>
    <w:rsid w:val="00BC66AC"/>
    <w:rsid w:val="00BC751B"/>
    <w:rsid w:val="00BC7AE8"/>
    <w:rsid w:val="00BC7F6E"/>
    <w:rsid w:val="00BD12B2"/>
    <w:rsid w:val="00BD148C"/>
    <w:rsid w:val="00BD1921"/>
    <w:rsid w:val="00BD22F0"/>
    <w:rsid w:val="00BD24B9"/>
    <w:rsid w:val="00BD2520"/>
    <w:rsid w:val="00BD2FE2"/>
    <w:rsid w:val="00BD3A31"/>
    <w:rsid w:val="00BD3CF2"/>
    <w:rsid w:val="00BD4261"/>
    <w:rsid w:val="00BD4EEB"/>
    <w:rsid w:val="00BD531E"/>
    <w:rsid w:val="00BD5447"/>
    <w:rsid w:val="00BD5798"/>
    <w:rsid w:val="00BD5CC5"/>
    <w:rsid w:val="00BD61FE"/>
    <w:rsid w:val="00BD7893"/>
    <w:rsid w:val="00BE02F7"/>
    <w:rsid w:val="00BE0313"/>
    <w:rsid w:val="00BE036C"/>
    <w:rsid w:val="00BE0887"/>
    <w:rsid w:val="00BE09AE"/>
    <w:rsid w:val="00BE0A37"/>
    <w:rsid w:val="00BE0DFE"/>
    <w:rsid w:val="00BE0EEA"/>
    <w:rsid w:val="00BE1B66"/>
    <w:rsid w:val="00BE278F"/>
    <w:rsid w:val="00BE2B28"/>
    <w:rsid w:val="00BE360F"/>
    <w:rsid w:val="00BE37F4"/>
    <w:rsid w:val="00BE38C9"/>
    <w:rsid w:val="00BE4DB6"/>
    <w:rsid w:val="00BE4E81"/>
    <w:rsid w:val="00BE4EF5"/>
    <w:rsid w:val="00BE4F99"/>
    <w:rsid w:val="00BE5195"/>
    <w:rsid w:val="00BE5610"/>
    <w:rsid w:val="00BE6295"/>
    <w:rsid w:val="00BE6498"/>
    <w:rsid w:val="00BE6934"/>
    <w:rsid w:val="00BE693C"/>
    <w:rsid w:val="00BE700D"/>
    <w:rsid w:val="00BE738A"/>
    <w:rsid w:val="00BE7390"/>
    <w:rsid w:val="00BE743C"/>
    <w:rsid w:val="00BE756A"/>
    <w:rsid w:val="00BE7729"/>
    <w:rsid w:val="00BE7A81"/>
    <w:rsid w:val="00BE7C2E"/>
    <w:rsid w:val="00BF0766"/>
    <w:rsid w:val="00BF11FB"/>
    <w:rsid w:val="00BF12F1"/>
    <w:rsid w:val="00BF1378"/>
    <w:rsid w:val="00BF170C"/>
    <w:rsid w:val="00BF23AC"/>
    <w:rsid w:val="00BF2786"/>
    <w:rsid w:val="00BF299F"/>
    <w:rsid w:val="00BF3E24"/>
    <w:rsid w:val="00BF4B71"/>
    <w:rsid w:val="00BF4F65"/>
    <w:rsid w:val="00BF51C3"/>
    <w:rsid w:val="00BF5353"/>
    <w:rsid w:val="00BF5D8B"/>
    <w:rsid w:val="00BF5EF5"/>
    <w:rsid w:val="00BF616F"/>
    <w:rsid w:val="00BF67BA"/>
    <w:rsid w:val="00BF72C0"/>
    <w:rsid w:val="00BF77EA"/>
    <w:rsid w:val="00C00A65"/>
    <w:rsid w:val="00C00E61"/>
    <w:rsid w:val="00C00FDC"/>
    <w:rsid w:val="00C010FB"/>
    <w:rsid w:val="00C01299"/>
    <w:rsid w:val="00C01CBE"/>
    <w:rsid w:val="00C01F6C"/>
    <w:rsid w:val="00C02259"/>
    <w:rsid w:val="00C0273D"/>
    <w:rsid w:val="00C02C79"/>
    <w:rsid w:val="00C02F51"/>
    <w:rsid w:val="00C03086"/>
    <w:rsid w:val="00C03B78"/>
    <w:rsid w:val="00C03C50"/>
    <w:rsid w:val="00C03EB6"/>
    <w:rsid w:val="00C0428A"/>
    <w:rsid w:val="00C0437D"/>
    <w:rsid w:val="00C045D7"/>
    <w:rsid w:val="00C04707"/>
    <w:rsid w:val="00C06395"/>
    <w:rsid w:val="00C066F8"/>
    <w:rsid w:val="00C0694A"/>
    <w:rsid w:val="00C06BB2"/>
    <w:rsid w:val="00C06EA6"/>
    <w:rsid w:val="00C07413"/>
    <w:rsid w:val="00C0761F"/>
    <w:rsid w:val="00C07716"/>
    <w:rsid w:val="00C07756"/>
    <w:rsid w:val="00C07D65"/>
    <w:rsid w:val="00C07FFB"/>
    <w:rsid w:val="00C118A3"/>
    <w:rsid w:val="00C11CDA"/>
    <w:rsid w:val="00C11F7B"/>
    <w:rsid w:val="00C1282F"/>
    <w:rsid w:val="00C12964"/>
    <w:rsid w:val="00C13960"/>
    <w:rsid w:val="00C1442F"/>
    <w:rsid w:val="00C14D61"/>
    <w:rsid w:val="00C1508F"/>
    <w:rsid w:val="00C1551D"/>
    <w:rsid w:val="00C16C7F"/>
    <w:rsid w:val="00C17397"/>
    <w:rsid w:val="00C209F5"/>
    <w:rsid w:val="00C20E48"/>
    <w:rsid w:val="00C2100B"/>
    <w:rsid w:val="00C2102B"/>
    <w:rsid w:val="00C224B9"/>
    <w:rsid w:val="00C22E54"/>
    <w:rsid w:val="00C236BE"/>
    <w:rsid w:val="00C25584"/>
    <w:rsid w:val="00C258FE"/>
    <w:rsid w:val="00C261B0"/>
    <w:rsid w:val="00C2664E"/>
    <w:rsid w:val="00C26C60"/>
    <w:rsid w:val="00C2769F"/>
    <w:rsid w:val="00C2783B"/>
    <w:rsid w:val="00C27B6C"/>
    <w:rsid w:val="00C30A17"/>
    <w:rsid w:val="00C30B7E"/>
    <w:rsid w:val="00C30BEB"/>
    <w:rsid w:val="00C30F5D"/>
    <w:rsid w:val="00C3212F"/>
    <w:rsid w:val="00C327A5"/>
    <w:rsid w:val="00C33681"/>
    <w:rsid w:val="00C3392A"/>
    <w:rsid w:val="00C339AA"/>
    <w:rsid w:val="00C33A93"/>
    <w:rsid w:val="00C33F70"/>
    <w:rsid w:val="00C3455D"/>
    <w:rsid w:val="00C3466B"/>
    <w:rsid w:val="00C34710"/>
    <w:rsid w:val="00C3496B"/>
    <w:rsid w:val="00C34D9A"/>
    <w:rsid w:val="00C36656"/>
    <w:rsid w:val="00C36E4C"/>
    <w:rsid w:val="00C36F84"/>
    <w:rsid w:val="00C40504"/>
    <w:rsid w:val="00C4072C"/>
    <w:rsid w:val="00C40B9A"/>
    <w:rsid w:val="00C411D7"/>
    <w:rsid w:val="00C415D2"/>
    <w:rsid w:val="00C41B9D"/>
    <w:rsid w:val="00C4259A"/>
    <w:rsid w:val="00C44681"/>
    <w:rsid w:val="00C46598"/>
    <w:rsid w:val="00C47344"/>
    <w:rsid w:val="00C50CBF"/>
    <w:rsid w:val="00C51624"/>
    <w:rsid w:val="00C5190A"/>
    <w:rsid w:val="00C51925"/>
    <w:rsid w:val="00C51A3F"/>
    <w:rsid w:val="00C52775"/>
    <w:rsid w:val="00C52998"/>
    <w:rsid w:val="00C531AB"/>
    <w:rsid w:val="00C535A2"/>
    <w:rsid w:val="00C545F7"/>
    <w:rsid w:val="00C5521C"/>
    <w:rsid w:val="00C557A1"/>
    <w:rsid w:val="00C55D2C"/>
    <w:rsid w:val="00C56CD4"/>
    <w:rsid w:val="00C56EEE"/>
    <w:rsid w:val="00C570F9"/>
    <w:rsid w:val="00C575F6"/>
    <w:rsid w:val="00C577A4"/>
    <w:rsid w:val="00C578DE"/>
    <w:rsid w:val="00C57AB7"/>
    <w:rsid w:val="00C57C3E"/>
    <w:rsid w:val="00C57DC0"/>
    <w:rsid w:val="00C60E77"/>
    <w:rsid w:val="00C616A0"/>
    <w:rsid w:val="00C61C37"/>
    <w:rsid w:val="00C61DED"/>
    <w:rsid w:val="00C627F7"/>
    <w:rsid w:val="00C631F6"/>
    <w:rsid w:val="00C6373C"/>
    <w:rsid w:val="00C63821"/>
    <w:rsid w:val="00C63CAC"/>
    <w:rsid w:val="00C63FD9"/>
    <w:rsid w:val="00C641F9"/>
    <w:rsid w:val="00C6459C"/>
    <w:rsid w:val="00C64C29"/>
    <w:rsid w:val="00C65181"/>
    <w:rsid w:val="00C65882"/>
    <w:rsid w:val="00C65C5B"/>
    <w:rsid w:val="00C664DE"/>
    <w:rsid w:val="00C67351"/>
    <w:rsid w:val="00C677A7"/>
    <w:rsid w:val="00C7069C"/>
    <w:rsid w:val="00C70918"/>
    <w:rsid w:val="00C71728"/>
    <w:rsid w:val="00C7262A"/>
    <w:rsid w:val="00C73C0C"/>
    <w:rsid w:val="00C73CE0"/>
    <w:rsid w:val="00C74225"/>
    <w:rsid w:val="00C74510"/>
    <w:rsid w:val="00C74677"/>
    <w:rsid w:val="00C748EB"/>
    <w:rsid w:val="00C74A82"/>
    <w:rsid w:val="00C74FE1"/>
    <w:rsid w:val="00C75909"/>
    <w:rsid w:val="00C75C0C"/>
    <w:rsid w:val="00C75E16"/>
    <w:rsid w:val="00C77C75"/>
    <w:rsid w:val="00C77E20"/>
    <w:rsid w:val="00C80E03"/>
    <w:rsid w:val="00C81124"/>
    <w:rsid w:val="00C8144D"/>
    <w:rsid w:val="00C816CF"/>
    <w:rsid w:val="00C818E8"/>
    <w:rsid w:val="00C81936"/>
    <w:rsid w:val="00C82C10"/>
    <w:rsid w:val="00C8306E"/>
    <w:rsid w:val="00C8371C"/>
    <w:rsid w:val="00C83A00"/>
    <w:rsid w:val="00C83F3C"/>
    <w:rsid w:val="00C842FC"/>
    <w:rsid w:val="00C84895"/>
    <w:rsid w:val="00C849D9"/>
    <w:rsid w:val="00C849FE"/>
    <w:rsid w:val="00C84D4D"/>
    <w:rsid w:val="00C854F0"/>
    <w:rsid w:val="00C8606C"/>
    <w:rsid w:val="00C8630E"/>
    <w:rsid w:val="00C864CF"/>
    <w:rsid w:val="00C90CC4"/>
    <w:rsid w:val="00C90DB5"/>
    <w:rsid w:val="00C91240"/>
    <w:rsid w:val="00C913F0"/>
    <w:rsid w:val="00C919CB"/>
    <w:rsid w:val="00C92230"/>
    <w:rsid w:val="00C92B0C"/>
    <w:rsid w:val="00C92D07"/>
    <w:rsid w:val="00C95EB6"/>
    <w:rsid w:val="00C96290"/>
    <w:rsid w:val="00C969D5"/>
    <w:rsid w:val="00C96B2C"/>
    <w:rsid w:val="00C9721C"/>
    <w:rsid w:val="00C977F7"/>
    <w:rsid w:val="00C97CE9"/>
    <w:rsid w:val="00CA0800"/>
    <w:rsid w:val="00CA0921"/>
    <w:rsid w:val="00CA0C76"/>
    <w:rsid w:val="00CA1B72"/>
    <w:rsid w:val="00CA1BAD"/>
    <w:rsid w:val="00CA1F25"/>
    <w:rsid w:val="00CA236C"/>
    <w:rsid w:val="00CA41A4"/>
    <w:rsid w:val="00CA43E7"/>
    <w:rsid w:val="00CA49BD"/>
    <w:rsid w:val="00CA511A"/>
    <w:rsid w:val="00CA5726"/>
    <w:rsid w:val="00CA67B3"/>
    <w:rsid w:val="00CA68A6"/>
    <w:rsid w:val="00CA740C"/>
    <w:rsid w:val="00CA7814"/>
    <w:rsid w:val="00CA781D"/>
    <w:rsid w:val="00CB0306"/>
    <w:rsid w:val="00CB045E"/>
    <w:rsid w:val="00CB1303"/>
    <w:rsid w:val="00CB1660"/>
    <w:rsid w:val="00CB1677"/>
    <w:rsid w:val="00CB1D34"/>
    <w:rsid w:val="00CB3071"/>
    <w:rsid w:val="00CB31E9"/>
    <w:rsid w:val="00CB3A7E"/>
    <w:rsid w:val="00CB3D12"/>
    <w:rsid w:val="00CB403B"/>
    <w:rsid w:val="00CB4D40"/>
    <w:rsid w:val="00CB4D65"/>
    <w:rsid w:val="00CB4DA4"/>
    <w:rsid w:val="00CB54E9"/>
    <w:rsid w:val="00CB740D"/>
    <w:rsid w:val="00CC05B2"/>
    <w:rsid w:val="00CC0B46"/>
    <w:rsid w:val="00CC0C7A"/>
    <w:rsid w:val="00CC1605"/>
    <w:rsid w:val="00CC18ED"/>
    <w:rsid w:val="00CC2D7B"/>
    <w:rsid w:val="00CC30DC"/>
    <w:rsid w:val="00CC42E0"/>
    <w:rsid w:val="00CC4A0D"/>
    <w:rsid w:val="00CC615F"/>
    <w:rsid w:val="00CC6C48"/>
    <w:rsid w:val="00CC7D8E"/>
    <w:rsid w:val="00CD1A61"/>
    <w:rsid w:val="00CD1BBC"/>
    <w:rsid w:val="00CD313C"/>
    <w:rsid w:val="00CD4A4A"/>
    <w:rsid w:val="00CD5465"/>
    <w:rsid w:val="00CD5630"/>
    <w:rsid w:val="00CD607B"/>
    <w:rsid w:val="00CD6CF1"/>
    <w:rsid w:val="00CD7B49"/>
    <w:rsid w:val="00CE0AB0"/>
    <w:rsid w:val="00CE0EEF"/>
    <w:rsid w:val="00CE1648"/>
    <w:rsid w:val="00CE1D16"/>
    <w:rsid w:val="00CE1D62"/>
    <w:rsid w:val="00CE1E14"/>
    <w:rsid w:val="00CE33E1"/>
    <w:rsid w:val="00CE3C8E"/>
    <w:rsid w:val="00CE3DC7"/>
    <w:rsid w:val="00CE53B5"/>
    <w:rsid w:val="00CE5489"/>
    <w:rsid w:val="00CE5DC3"/>
    <w:rsid w:val="00CE611A"/>
    <w:rsid w:val="00CE6E5B"/>
    <w:rsid w:val="00CE77D1"/>
    <w:rsid w:val="00CE7924"/>
    <w:rsid w:val="00CE7BD0"/>
    <w:rsid w:val="00CF027F"/>
    <w:rsid w:val="00CF02FC"/>
    <w:rsid w:val="00CF06F6"/>
    <w:rsid w:val="00CF139F"/>
    <w:rsid w:val="00CF16B8"/>
    <w:rsid w:val="00CF170E"/>
    <w:rsid w:val="00CF2C0D"/>
    <w:rsid w:val="00CF37E4"/>
    <w:rsid w:val="00CF39C6"/>
    <w:rsid w:val="00CF3B21"/>
    <w:rsid w:val="00CF3CEE"/>
    <w:rsid w:val="00CF49AB"/>
    <w:rsid w:val="00CF5E5E"/>
    <w:rsid w:val="00CF6393"/>
    <w:rsid w:val="00CF750E"/>
    <w:rsid w:val="00CF7557"/>
    <w:rsid w:val="00CF75CE"/>
    <w:rsid w:val="00D009DA"/>
    <w:rsid w:val="00D00C72"/>
    <w:rsid w:val="00D0125C"/>
    <w:rsid w:val="00D0142C"/>
    <w:rsid w:val="00D0184E"/>
    <w:rsid w:val="00D03345"/>
    <w:rsid w:val="00D0360C"/>
    <w:rsid w:val="00D03D38"/>
    <w:rsid w:val="00D04A09"/>
    <w:rsid w:val="00D04AB0"/>
    <w:rsid w:val="00D05198"/>
    <w:rsid w:val="00D05531"/>
    <w:rsid w:val="00D05C0F"/>
    <w:rsid w:val="00D05D2C"/>
    <w:rsid w:val="00D05D80"/>
    <w:rsid w:val="00D06443"/>
    <w:rsid w:val="00D06BE9"/>
    <w:rsid w:val="00D074C4"/>
    <w:rsid w:val="00D07627"/>
    <w:rsid w:val="00D07910"/>
    <w:rsid w:val="00D11C07"/>
    <w:rsid w:val="00D12AE2"/>
    <w:rsid w:val="00D1337A"/>
    <w:rsid w:val="00D139DD"/>
    <w:rsid w:val="00D13C49"/>
    <w:rsid w:val="00D14206"/>
    <w:rsid w:val="00D14B6D"/>
    <w:rsid w:val="00D14B8D"/>
    <w:rsid w:val="00D15524"/>
    <w:rsid w:val="00D15728"/>
    <w:rsid w:val="00D1572C"/>
    <w:rsid w:val="00D159D7"/>
    <w:rsid w:val="00D15A70"/>
    <w:rsid w:val="00D15DC9"/>
    <w:rsid w:val="00D164F0"/>
    <w:rsid w:val="00D17A96"/>
    <w:rsid w:val="00D17D77"/>
    <w:rsid w:val="00D17E6B"/>
    <w:rsid w:val="00D20963"/>
    <w:rsid w:val="00D21F0C"/>
    <w:rsid w:val="00D2228F"/>
    <w:rsid w:val="00D225FD"/>
    <w:rsid w:val="00D228B2"/>
    <w:rsid w:val="00D22C93"/>
    <w:rsid w:val="00D22EDD"/>
    <w:rsid w:val="00D2375E"/>
    <w:rsid w:val="00D244CE"/>
    <w:rsid w:val="00D24D98"/>
    <w:rsid w:val="00D250D5"/>
    <w:rsid w:val="00D25D95"/>
    <w:rsid w:val="00D262D6"/>
    <w:rsid w:val="00D2643D"/>
    <w:rsid w:val="00D267AF"/>
    <w:rsid w:val="00D30417"/>
    <w:rsid w:val="00D30F33"/>
    <w:rsid w:val="00D3111E"/>
    <w:rsid w:val="00D3203B"/>
    <w:rsid w:val="00D329F2"/>
    <w:rsid w:val="00D3312B"/>
    <w:rsid w:val="00D3353F"/>
    <w:rsid w:val="00D3395E"/>
    <w:rsid w:val="00D33AB0"/>
    <w:rsid w:val="00D34BAC"/>
    <w:rsid w:val="00D3564D"/>
    <w:rsid w:val="00D358D2"/>
    <w:rsid w:val="00D35ED1"/>
    <w:rsid w:val="00D364A0"/>
    <w:rsid w:val="00D366FF"/>
    <w:rsid w:val="00D3678D"/>
    <w:rsid w:val="00D40081"/>
    <w:rsid w:val="00D40974"/>
    <w:rsid w:val="00D40A82"/>
    <w:rsid w:val="00D40CD4"/>
    <w:rsid w:val="00D42167"/>
    <w:rsid w:val="00D42810"/>
    <w:rsid w:val="00D42C81"/>
    <w:rsid w:val="00D43756"/>
    <w:rsid w:val="00D43879"/>
    <w:rsid w:val="00D43B99"/>
    <w:rsid w:val="00D44442"/>
    <w:rsid w:val="00D44E81"/>
    <w:rsid w:val="00D4560D"/>
    <w:rsid w:val="00D45819"/>
    <w:rsid w:val="00D45BC4"/>
    <w:rsid w:val="00D45FAC"/>
    <w:rsid w:val="00D46A7B"/>
    <w:rsid w:val="00D476A7"/>
    <w:rsid w:val="00D477F4"/>
    <w:rsid w:val="00D478EC"/>
    <w:rsid w:val="00D47E4C"/>
    <w:rsid w:val="00D50219"/>
    <w:rsid w:val="00D51BCA"/>
    <w:rsid w:val="00D51EA9"/>
    <w:rsid w:val="00D521E5"/>
    <w:rsid w:val="00D526AC"/>
    <w:rsid w:val="00D52DF6"/>
    <w:rsid w:val="00D534FE"/>
    <w:rsid w:val="00D53BE0"/>
    <w:rsid w:val="00D5483E"/>
    <w:rsid w:val="00D54966"/>
    <w:rsid w:val="00D54A24"/>
    <w:rsid w:val="00D54D96"/>
    <w:rsid w:val="00D558EA"/>
    <w:rsid w:val="00D56AE7"/>
    <w:rsid w:val="00D56D34"/>
    <w:rsid w:val="00D56FA3"/>
    <w:rsid w:val="00D57EC8"/>
    <w:rsid w:val="00D60872"/>
    <w:rsid w:val="00D612B2"/>
    <w:rsid w:val="00D61966"/>
    <w:rsid w:val="00D6314B"/>
    <w:rsid w:val="00D633B7"/>
    <w:rsid w:val="00D6371C"/>
    <w:rsid w:val="00D6427B"/>
    <w:rsid w:val="00D65299"/>
    <w:rsid w:val="00D65B11"/>
    <w:rsid w:val="00D65F66"/>
    <w:rsid w:val="00D66E61"/>
    <w:rsid w:val="00D6745F"/>
    <w:rsid w:val="00D6754A"/>
    <w:rsid w:val="00D70E82"/>
    <w:rsid w:val="00D71199"/>
    <w:rsid w:val="00D72081"/>
    <w:rsid w:val="00D720D6"/>
    <w:rsid w:val="00D7277C"/>
    <w:rsid w:val="00D7496B"/>
    <w:rsid w:val="00D755F6"/>
    <w:rsid w:val="00D76AD4"/>
    <w:rsid w:val="00D77A4E"/>
    <w:rsid w:val="00D8011C"/>
    <w:rsid w:val="00D80140"/>
    <w:rsid w:val="00D805E3"/>
    <w:rsid w:val="00D80880"/>
    <w:rsid w:val="00D8088F"/>
    <w:rsid w:val="00D80DCE"/>
    <w:rsid w:val="00D8163A"/>
    <w:rsid w:val="00D81E49"/>
    <w:rsid w:val="00D823AE"/>
    <w:rsid w:val="00D824E3"/>
    <w:rsid w:val="00D82E47"/>
    <w:rsid w:val="00D82FF6"/>
    <w:rsid w:val="00D83D2B"/>
    <w:rsid w:val="00D842AE"/>
    <w:rsid w:val="00D84985"/>
    <w:rsid w:val="00D84D01"/>
    <w:rsid w:val="00D84E83"/>
    <w:rsid w:val="00D854B9"/>
    <w:rsid w:val="00D85E4A"/>
    <w:rsid w:val="00D85FE6"/>
    <w:rsid w:val="00D86C62"/>
    <w:rsid w:val="00D86FBE"/>
    <w:rsid w:val="00D87CAA"/>
    <w:rsid w:val="00D9034C"/>
    <w:rsid w:val="00D90C04"/>
    <w:rsid w:val="00D917F1"/>
    <w:rsid w:val="00D91B72"/>
    <w:rsid w:val="00D91C8F"/>
    <w:rsid w:val="00D925ED"/>
    <w:rsid w:val="00D92BA4"/>
    <w:rsid w:val="00D92BD6"/>
    <w:rsid w:val="00D92DEF"/>
    <w:rsid w:val="00D931AD"/>
    <w:rsid w:val="00D93CB1"/>
    <w:rsid w:val="00D941D0"/>
    <w:rsid w:val="00D949AB"/>
    <w:rsid w:val="00D94F1C"/>
    <w:rsid w:val="00D94FEF"/>
    <w:rsid w:val="00D95867"/>
    <w:rsid w:val="00D95D2F"/>
    <w:rsid w:val="00D97777"/>
    <w:rsid w:val="00D97FED"/>
    <w:rsid w:val="00DA1F27"/>
    <w:rsid w:val="00DA2200"/>
    <w:rsid w:val="00DA2825"/>
    <w:rsid w:val="00DA2BA9"/>
    <w:rsid w:val="00DA3D8F"/>
    <w:rsid w:val="00DA427E"/>
    <w:rsid w:val="00DA48FD"/>
    <w:rsid w:val="00DA4BD5"/>
    <w:rsid w:val="00DA536A"/>
    <w:rsid w:val="00DA55B4"/>
    <w:rsid w:val="00DA5D68"/>
    <w:rsid w:val="00DA5EA5"/>
    <w:rsid w:val="00DA7B6B"/>
    <w:rsid w:val="00DB0DA2"/>
    <w:rsid w:val="00DB15EA"/>
    <w:rsid w:val="00DB1C12"/>
    <w:rsid w:val="00DB1FD8"/>
    <w:rsid w:val="00DB2342"/>
    <w:rsid w:val="00DB2D24"/>
    <w:rsid w:val="00DB32BB"/>
    <w:rsid w:val="00DB5425"/>
    <w:rsid w:val="00DB599C"/>
    <w:rsid w:val="00DB6371"/>
    <w:rsid w:val="00DB6472"/>
    <w:rsid w:val="00DB64F1"/>
    <w:rsid w:val="00DB6E86"/>
    <w:rsid w:val="00DB765F"/>
    <w:rsid w:val="00DB7866"/>
    <w:rsid w:val="00DB789D"/>
    <w:rsid w:val="00DC036B"/>
    <w:rsid w:val="00DC1A50"/>
    <w:rsid w:val="00DC1AB6"/>
    <w:rsid w:val="00DC258E"/>
    <w:rsid w:val="00DC37C8"/>
    <w:rsid w:val="00DC4EF5"/>
    <w:rsid w:val="00DC4F14"/>
    <w:rsid w:val="00DC6752"/>
    <w:rsid w:val="00DC6DAC"/>
    <w:rsid w:val="00DD04EC"/>
    <w:rsid w:val="00DD0978"/>
    <w:rsid w:val="00DD1F54"/>
    <w:rsid w:val="00DD2547"/>
    <w:rsid w:val="00DD2696"/>
    <w:rsid w:val="00DD2A37"/>
    <w:rsid w:val="00DD2CBF"/>
    <w:rsid w:val="00DD4428"/>
    <w:rsid w:val="00DD49F4"/>
    <w:rsid w:val="00DD4E0C"/>
    <w:rsid w:val="00DD52ED"/>
    <w:rsid w:val="00DD5368"/>
    <w:rsid w:val="00DD5406"/>
    <w:rsid w:val="00DD54E0"/>
    <w:rsid w:val="00DD57A3"/>
    <w:rsid w:val="00DD590E"/>
    <w:rsid w:val="00DD5BBB"/>
    <w:rsid w:val="00DD65C3"/>
    <w:rsid w:val="00DD6719"/>
    <w:rsid w:val="00DD6A64"/>
    <w:rsid w:val="00DD6CE5"/>
    <w:rsid w:val="00DD7074"/>
    <w:rsid w:val="00DD767C"/>
    <w:rsid w:val="00DD7762"/>
    <w:rsid w:val="00DD7A58"/>
    <w:rsid w:val="00DD7C98"/>
    <w:rsid w:val="00DE04E6"/>
    <w:rsid w:val="00DE0855"/>
    <w:rsid w:val="00DE0CEB"/>
    <w:rsid w:val="00DE168E"/>
    <w:rsid w:val="00DE28F6"/>
    <w:rsid w:val="00DE2988"/>
    <w:rsid w:val="00DE2E56"/>
    <w:rsid w:val="00DE3341"/>
    <w:rsid w:val="00DE3703"/>
    <w:rsid w:val="00DE4013"/>
    <w:rsid w:val="00DE40A8"/>
    <w:rsid w:val="00DE4BB5"/>
    <w:rsid w:val="00DE558A"/>
    <w:rsid w:val="00DE57C7"/>
    <w:rsid w:val="00DE62B6"/>
    <w:rsid w:val="00DE62E8"/>
    <w:rsid w:val="00DE66E3"/>
    <w:rsid w:val="00DE6800"/>
    <w:rsid w:val="00DE7D33"/>
    <w:rsid w:val="00DE7D6E"/>
    <w:rsid w:val="00DF00F3"/>
    <w:rsid w:val="00DF0AEF"/>
    <w:rsid w:val="00DF1910"/>
    <w:rsid w:val="00DF31C7"/>
    <w:rsid w:val="00DF3DF1"/>
    <w:rsid w:val="00DF3EF1"/>
    <w:rsid w:val="00DF3FD2"/>
    <w:rsid w:val="00DF4D94"/>
    <w:rsid w:val="00DF5CB4"/>
    <w:rsid w:val="00DF6688"/>
    <w:rsid w:val="00E00699"/>
    <w:rsid w:val="00E00805"/>
    <w:rsid w:val="00E011D6"/>
    <w:rsid w:val="00E01595"/>
    <w:rsid w:val="00E01955"/>
    <w:rsid w:val="00E01F5F"/>
    <w:rsid w:val="00E0281F"/>
    <w:rsid w:val="00E03154"/>
    <w:rsid w:val="00E03CC8"/>
    <w:rsid w:val="00E04778"/>
    <w:rsid w:val="00E0593B"/>
    <w:rsid w:val="00E05DDE"/>
    <w:rsid w:val="00E06A05"/>
    <w:rsid w:val="00E06D9F"/>
    <w:rsid w:val="00E07238"/>
    <w:rsid w:val="00E07A60"/>
    <w:rsid w:val="00E10C94"/>
    <w:rsid w:val="00E141FF"/>
    <w:rsid w:val="00E157F5"/>
    <w:rsid w:val="00E15C69"/>
    <w:rsid w:val="00E15DA0"/>
    <w:rsid w:val="00E16265"/>
    <w:rsid w:val="00E16EFE"/>
    <w:rsid w:val="00E17625"/>
    <w:rsid w:val="00E17925"/>
    <w:rsid w:val="00E2035B"/>
    <w:rsid w:val="00E2068D"/>
    <w:rsid w:val="00E20792"/>
    <w:rsid w:val="00E216F3"/>
    <w:rsid w:val="00E222B7"/>
    <w:rsid w:val="00E2239D"/>
    <w:rsid w:val="00E23BC5"/>
    <w:rsid w:val="00E24FA5"/>
    <w:rsid w:val="00E259CD"/>
    <w:rsid w:val="00E26067"/>
    <w:rsid w:val="00E26925"/>
    <w:rsid w:val="00E26C72"/>
    <w:rsid w:val="00E26F8C"/>
    <w:rsid w:val="00E271F4"/>
    <w:rsid w:val="00E2759B"/>
    <w:rsid w:val="00E27B42"/>
    <w:rsid w:val="00E305AB"/>
    <w:rsid w:val="00E30A20"/>
    <w:rsid w:val="00E321AE"/>
    <w:rsid w:val="00E322EA"/>
    <w:rsid w:val="00E335C6"/>
    <w:rsid w:val="00E3363E"/>
    <w:rsid w:val="00E33977"/>
    <w:rsid w:val="00E339D8"/>
    <w:rsid w:val="00E33BB3"/>
    <w:rsid w:val="00E33BFC"/>
    <w:rsid w:val="00E34168"/>
    <w:rsid w:val="00E3437F"/>
    <w:rsid w:val="00E34902"/>
    <w:rsid w:val="00E34D85"/>
    <w:rsid w:val="00E34FCF"/>
    <w:rsid w:val="00E35163"/>
    <w:rsid w:val="00E3520D"/>
    <w:rsid w:val="00E35EC1"/>
    <w:rsid w:val="00E361B9"/>
    <w:rsid w:val="00E3638B"/>
    <w:rsid w:val="00E3684F"/>
    <w:rsid w:val="00E36D9C"/>
    <w:rsid w:val="00E36DDD"/>
    <w:rsid w:val="00E36E1A"/>
    <w:rsid w:val="00E37DF3"/>
    <w:rsid w:val="00E4007D"/>
    <w:rsid w:val="00E4054F"/>
    <w:rsid w:val="00E40AD9"/>
    <w:rsid w:val="00E4162D"/>
    <w:rsid w:val="00E41AB3"/>
    <w:rsid w:val="00E43C31"/>
    <w:rsid w:val="00E43F44"/>
    <w:rsid w:val="00E44749"/>
    <w:rsid w:val="00E45499"/>
    <w:rsid w:val="00E4595D"/>
    <w:rsid w:val="00E461ED"/>
    <w:rsid w:val="00E4683B"/>
    <w:rsid w:val="00E46CE9"/>
    <w:rsid w:val="00E47700"/>
    <w:rsid w:val="00E47AF9"/>
    <w:rsid w:val="00E47C2D"/>
    <w:rsid w:val="00E47FD2"/>
    <w:rsid w:val="00E500D2"/>
    <w:rsid w:val="00E50DA4"/>
    <w:rsid w:val="00E5143D"/>
    <w:rsid w:val="00E517F3"/>
    <w:rsid w:val="00E5195D"/>
    <w:rsid w:val="00E52873"/>
    <w:rsid w:val="00E52F8F"/>
    <w:rsid w:val="00E53009"/>
    <w:rsid w:val="00E5348F"/>
    <w:rsid w:val="00E541C7"/>
    <w:rsid w:val="00E5427E"/>
    <w:rsid w:val="00E54740"/>
    <w:rsid w:val="00E54875"/>
    <w:rsid w:val="00E54ED0"/>
    <w:rsid w:val="00E556F0"/>
    <w:rsid w:val="00E55D41"/>
    <w:rsid w:val="00E55EE8"/>
    <w:rsid w:val="00E5623A"/>
    <w:rsid w:val="00E569EE"/>
    <w:rsid w:val="00E56A51"/>
    <w:rsid w:val="00E574CA"/>
    <w:rsid w:val="00E57CB4"/>
    <w:rsid w:val="00E57F9E"/>
    <w:rsid w:val="00E60DBF"/>
    <w:rsid w:val="00E60F72"/>
    <w:rsid w:val="00E6165F"/>
    <w:rsid w:val="00E617A8"/>
    <w:rsid w:val="00E62275"/>
    <w:rsid w:val="00E625FD"/>
    <w:rsid w:val="00E628C3"/>
    <w:rsid w:val="00E62B8C"/>
    <w:rsid w:val="00E65038"/>
    <w:rsid w:val="00E65C84"/>
    <w:rsid w:val="00E66C51"/>
    <w:rsid w:val="00E66E18"/>
    <w:rsid w:val="00E67ED4"/>
    <w:rsid w:val="00E70081"/>
    <w:rsid w:val="00E700CE"/>
    <w:rsid w:val="00E70183"/>
    <w:rsid w:val="00E71A01"/>
    <w:rsid w:val="00E71C53"/>
    <w:rsid w:val="00E7276C"/>
    <w:rsid w:val="00E7286F"/>
    <w:rsid w:val="00E7324E"/>
    <w:rsid w:val="00E73B55"/>
    <w:rsid w:val="00E7478C"/>
    <w:rsid w:val="00E74E22"/>
    <w:rsid w:val="00E7526A"/>
    <w:rsid w:val="00E75626"/>
    <w:rsid w:val="00E763D4"/>
    <w:rsid w:val="00E764D7"/>
    <w:rsid w:val="00E768DF"/>
    <w:rsid w:val="00E76AE7"/>
    <w:rsid w:val="00E76B3B"/>
    <w:rsid w:val="00E76E55"/>
    <w:rsid w:val="00E8046C"/>
    <w:rsid w:val="00E81B2B"/>
    <w:rsid w:val="00E8251F"/>
    <w:rsid w:val="00E828AD"/>
    <w:rsid w:val="00E8378F"/>
    <w:rsid w:val="00E83B19"/>
    <w:rsid w:val="00E84639"/>
    <w:rsid w:val="00E84B06"/>
    <w:rsid w:val="00E855B3"/>
    <w:rsid w:val="00E85DF8"/>
    <w:rsid w:val="00E862C6"/>
    <w:rsid w:val="00E87152"/>
    <w:rsid w:val="00E9003F"/>
    <w:rsid w:val="00E903F9"/>
    <w:rsid w:val="00E914A6"/>
    <w:rsid w:val="00E91AAF"/>
    <w:rsid w:val="00E92057"/>
    <w:rsid w:val="00E92230"/>
    <w:rsid w:val="00E92318"/>
    <w:rsid w:val="00E9266F"/>
    <w:rsid w:val="00E926D1"/>
    <w:rsid w:val="00E92816"/>
    <w:rsid w:val="00E940A5"/>
    <w:rsid w:val="00E94B3C"/>
    <w:rsid w:val="00E94FC7"/>
    <w:rsid w:val="00E95078"/>
    <w:rsid w:val="00E96486"/>
    <w:rsid w:val="00E965CE"/>
    <w:rsid w:val="00E96CFF"/>
    <w:rsid w:val="00E974E1"/>
    <w:rsid w:val="00EA019C"/>
    <w:rsid w:val="00EA029B"/>
    <w:rsid w:val="00EA02A3"/>
    <w:rsid w:val="00EA0778"/>
    <w:rsid w:val="00EA1CE9"/>
    <w:rsid w:val="00EA2939"/>
    <w:rsid w:val="00EA2F89"/>
    <w:rsid w:val="00EA40EE"/>
    <w:rsid w:val="00EA41A9"/>
    <w:rsid w:val="00EA459B"/>
    <w:rsid w:val="00EA4D13"/>
    <w:rsid w:val="00EA5E3F"/>
    <w:rsid w:val="00EA6337"/>
    <w:rsid w:val="00EA6C2A"/>
    <w:rsid w:val="00EA747C"/>
    <w:rsid w:val="00EA7690"/>
    <w:rsid w:val="00EA7A9D"/>
    <w:rsid w:val="00EA7BD9"/>
    <w:rsid w:val="00EA7D47"/>
    <w:rsid w:val="00EB021E"/>
    <w:rsid w:val="00EB05CC"/>
    <w:rsid w:val="00EB0D59"/>
    <w:rsid w:val="00EB1730"/>
    <w:rsid w:val="00EB2EA9"/>
    <w:rsid w:val="00EB32FE"/>
    <w:rsid w:val="00EB38B5"/>
    <w:rsid w:val="00EB3BC2"/>
    <w:rsid w:val="00EB3C35"/>
    <w:rsid w:val="00EB3FD1"/>
    <w:rsid w:val="00EB45F9"/>
    <w:rsid w:val="00EB4A04"/>
    <w:rsid w:val="00EB53D5"/>
    <w:rsid w:val="00EB546F"/>
    <w:rsid w:val="00EB5AC2"/>
    <w:rsid w:val="00EB6D08"/>
    <w:rsid w:val="00EB6F33"/>
    <w:rsid w:val="00EB71EF"/>
    <w:rsid w:val="00EB75E2"/>
    <w:rsid w:val="00EB790F"/>
    <w:rsid w:val="00EB7BD6"/>
    <w:rsid w:val="00EC1540"/>
    <w:rsid w:val="00EC19D2"/>
    <w:rsid w:val="00EC2CBD"/>
    <w:rsid w:val="00EC3483"/>
    <w:rsid w:val="00EC3EF0"/>
    <w:rsid w:val="00EC3F73"/>
    <w:rsid w:val="00EC4294"/>
    <w:rsid w:val="00EC488C"/>
    <w:rsid w:val="00EC5F4B"/>
    <w:rsid w:val="00EC6608"/>
    <w:rsid w:val="00EC6B89"/>
    <w:rsid w:val="00EC6CC1"/>
    <w:rsid w:val="00EC7DBF"/>
    <w:rsid w:val="00ED0AA9"/>
    <w:rsid w:val="00ED0C2F"/>
    <w:rsid w:val="00ED1346"/>
    <w:rsid w:val="00ED26FA"/>
    <w:rsid w:val="00ED29DF"/>
    <w:rsid w:val="00ED2A15"/>
    <w:rsid w:val="00ED2B19"/>
    <w:rsid w:val="00ED30F0"/>
    <w:rsid w:val="00ED47D7"/>
    <w:rsid w:val="00ED5376"/>
    <w:rsid w:val="00ED594B"/>
    <w:rsid w:val="00ED7090"/>
    <w:rsid w:val="00EE084C"/>
    <w:rsid w:val="00EE17E9"/>
    <w:rsid w:val="00EE4131"/>
    <w:rsid w:val="00EE416C"/>
    <w:rsid w:val="00EE4574"/>
    <w:rsid w:val="00EE491F"/>
    <w:rsid w:val="00EE526A"/>
    <w:rsid w:val="00EE5F62"/>
    <w:rsid w:val="00EE634A"/>
    <w:rsid w:val="00EE6F5E"/>
    <w:rsid w:val="00EE720F"/>
    <w:rsid w:val="00EE7A7E"/>
    <w:rsid w:val="00EF0AA1"/>
    <w:rsid w:val="00EF11AF"/>
    <w:rsid w:val="00EF1268"/>
    <w:rsid w:val="00EF1A39"/>
    <w:rsid w:val="00EF1C5C"/>
    <w:rsid w:val="00EF28B7"/>
    <w:rsid w:val="00EF2A40"/>
    <w:rsid w:val="00EF3523"/>
    <w:rsid w:val="00EF379A"/>
    <w:rsid w:val="00EF3816"/>
    <w:rsid w:val="00EF38ED"/>
    <w:rsid w:val="00EF3CE3"/>
    <w:rsid w:val="00EF40BE"/>
    <w:rsid w:val="00EF48C2"/>
    <w:rsid w:val="00EF4A0F"/>
    <w:rsid w:val="00EF4F6F"/>
    <w:rsid w:val="00EF4F80"/>
    <w:rsid w:val="00EF50E7"/>
    <w:rsid w:val="00EF514A"/>
    <w:rsid w:val="00EF5251"/>
    <w:rsid w:val="00EF63E3"/>
    <w:rsid w:val="00EF67AA"/>
    <w:rsid w:val="00EF697C"/>
    <w:rsid w:val="00EF789B"/>
    <w:rsid w:val="00F015FD"/>
    <w:rsid w:val="00F0178D"/>
    <w:rsid w:val="00F0189D"/>
    <w:rsid w:val="00F0258B"/>
    <w:rsid w:val="00F02F83"/>
    <w:rsid w:val="00F03656"/>
    <w:rsid w:val="00F03B46"/>
    <w:rsid w:val="00F042A3"/>
    <w:rsid w:val="00F046E1"/>
    <w:rsid w:val="00F049C4"/>
    <w:rsid w:val="00F04A78"/>
    <w:rsid w:val="00F04C4A"/>
    <w:rsid w:val="00F050C6"/>
    <w:rsid w:val="00F05232"/>
    <w:rsid w:val="00F05617"/>
    <w:rsid w:val="00F065DF"/>
    <w:rsid w:val="00F06A73"/>
    <w:rsid w:val="00F06A91"/>
    <w:rsid w:val="00F07C82"/>
    <w:rsid w:val="00F10621"/>
    <w:rsid w:val="00F10A8E"/>
    <w:rsid w:val="00F11197"/>
    <w:rsid w:val="00F1124F"/>
    <w:rsid w:val="00F12870"/>
    <w:rsid w:val="00F130CE"/>
    <w:rsid w:val="00F1317D"/>
    <w:rsid w:val="00F135D8"/>
    <w:rsid w:val="00F14D55"/>
    <w:rsid w:val="00F152FA"/>
    <w:rsid w:val="00F15575"/>
    <w:rsid w:val="00F162B6"/>
    <w:rsid w:val="00F1679B"/>
    <w:rsid w:val="00F16936"/>
    <w:rsid w:val="00F17296"/>
    <w:rsid w:val="00F177AD"/>
    <w:rsid w:val="00F201FE"/>
    <w:rsid w:val="00F211A7"/>
    <w:rsid w:val="00F217B6"/>
    <w:rsid w:val="00F2213B"/>
    <w:rsid w:val="00F2225B"/>
    <w:rsid w:val="00F22637"/>
    <w:rsid w:val="00F22638"/>
    <w:rsid w:val="00F23345"/>
    <w:rsid w:val="00F2458C"/>
    <w:rsid w:val="00F24DEA"/>
    <w:rsid w:val="00F24E35"/>
    <w:rsid w:val="00F25A36"/>
    <w:rsid w:val="00F27FE5"/>
    <w:rsid w:val="00F300DB"/>
    <w:rsid w:val="00F301CE"/>
    <w:rsid w:val="00F301E3"/>
    <w:rsid w:val="00F30304"/>
    <w:rsid w:val="00F30380"/>
    <w:rsid w:val="00F30668"/>
    <w:rsid w:val="00F31040"/>
    <w:rsid w:val="00F31A00"/>
    <w:rsid w:val="00F3247C"/>
    <w:rsid w:val="00F325A2"/>
    <w:rsid w:val="00F32759"/>
    <w:rsid w:val="00F32BF9"/>
    <w:rsid w:val="00F33522"/>
    <w:rsid w:val="00F33D14"/>
    <w:rsid w:val="00F342F6"/>
    <w:rsid w:val="00F34726"/>
    <w:rsid w:val="00F34A37"/>
    <w:rsid w:val="00F34C40"/>
    <w:rsid w:val="00F34F81"/>
    <w:rsid w:val="00F351C3"/>
    <w:rsid w:val="00F354CF"/>
    <w:rsid w:val="00F35A52"/>
    <w:rsid w:val="00F35D7D"/>
    <w:rsid w:val="00F3633C"/>
    <w:rsid w:val="00F36FC3"/>
    <w:rsid w:val="00F371D7"/>
    <w:rsid w:val="00F400BD"/>
    <w:rsid w:val="00F408B0"/>
    <w:rsid w:val="00F4125E"/>
    <w:rsid w:val="00F422DC"/>
    <w:rsid w:val="00F42B50"/>
    <w:rsid w:val="00F42F0F"/>
    <w:rsid w:val="00F43636"/>
    <w:rsid w:val="00F4364B"/>
    <w:rsid w:val="00F4382D"/>
    <w:rsid w:val="00F438EE"/>
    <w:rsid w:val="00F445BD"/>
    <w:rsid w:val="00F44BD3"/>
    <w:rsid w:val="00F451FE"/>
    <w:rsid w:val="00F4531B"/>
    <w:rsid w:val="00F45D43"/>
    <w:rsid w:val="00F45DF0"/>
    <w:rsid w:val="00F46001"/>
    <w:rsid w:val="00F46FC5"/>
    <w:rsid w:val="00F4796D"/>
    <w:rsid w:val="00F50883"/>
    <w:rsid w:val="00F50B01"/>
    <w:rsid w:val="00F522E8"/>
    <w:rsid w:val="00F52C66"/>
    <w:rsid w:val="00F52D63"/>
    <w:rsid w:val="00F52E24"/>
    <w:rsid w:val="00F52FE0"/>
    <w:rsid w:val="00F53F41"/>
    <w:rsid w:val="00F5495D"/>
    <w:rsid w:val="00F55CD3"/>
    <w:rsid w:val="00F5613D"/>
    <w:rsid w:val="00F56217"/>
    <w:rsid w:val="00F56358"/>
    <w:rsid w:val="00F56887"/>
    <w:rsid w:val="00F56B1F"/>
    <w:rsid w:val="00F57CCF"/>
    <w:rsid w:val="00F6115A"/>
    <w:rsid w:val="00F616D8"/>
    <w:rsid w:val="00F61A33"/>
    <w:rsid w:val="00F61B1B"/>
    <w:rsid w:val="00F61E7A"/>
    <w:rsid w:val="00F61EF8"/>
    <w:rsid w:val="00F63111"/>
    <w:rsid w:val="00F631C7"/>
    <w:rsid w:val="00F63273"/>
    <w:rsid w:val="00F63410"/>
    <w:rsid w:val="00F63425"/>
    <w:rsid w:val="00F63542"/>
    <w:rsid w:val="00F63626"/>
    <w:rsid w:val="00F63DE6"/>
    <w:rsid w:val="00F640B8"/>
    <w:rsid w:val="00F6613A"/>
    <w:rsid w:val="00F66D37"/>
    <w:rsid w:val="00F6708C"/>
    <w:rsid w:val="00F6717A"/>
    <w:rsid w:val="00F67880"/>
    <w:rsid w:val="00F67B78"/>
    <w:rsid w:val="00F70348"/>
    <w:rsid w:val="00F71444"/>
    <w:rsid w:val="00F71FC3"/>
    <w:rsid w:val="00F73056"/>
    <w:rsid w:val="00F73EB4"/>
    <w:rsid w:val="00F743F7"/>
    <w:rsid w:val="00F74A5E"/>
    <w:rsid w:val="00F74C14"/>
    <w:rsid w:val="00F75894"/>
    <w:rsid w:val="00F75CD7"/>
    <w:rsid w:val="00F761B0"/>
    <w:rsid w:val="00F7723E"/>
    <w:rsid w:val="00F77BDC"/>
    <w:rsid w:val="00F77CD9"/>
    <w:rsid w:val="00F81269"/>
    <w:rsid w:val="00F81816"/>
    <w:rsid w:val="00F81AD9"/>
    <w:rsid w:val="00F82529"/>
    <w:rsid w:val="00F82953"/>
    <w:rsid w:val="00F82E4B"/>
    <w:rsid w:val="00F82FBE"/>
    <w:rsid w:val="00F83392"/>
    <w:rsid w:val="00F84D0D"/>
    <w:rsid w:val="00F85661"/>
    <w:rsid w:val="00F85820"/>
    <w:rsid w:val="00F8745B"/>
    <w:rsid w:val="00F87A20"/>
    <w:rsid w:val="00F87B9D"/>
    <w:rsid w:val="00F90CAC"/>
    <w:rsid w:val="00F91957"/>
    <w:rsid w:val="00F91D49"/>
    <w:rsid w:val="00F92568"/>
    <w:rsid w:val="00F92AD5"/>
    <w:rsid w:val="00F93FED"/>
    <w:rsid w:val="00F94719"/>
    <w:rsid w:val="00F95E87"/>
    <w:rsid w:val="00F96A76"/>
    <w:rsid w:val="00F96AC8"/>
    <w:rsid w:val="00F96C5B"/>
    <w:rsid w:val="00F96D53"/>
    <w:rsid w:val="00F96FB1"/>
    <w:rsid w:val="00F9796D"/>
    <w:rsid w:val="00F97F28"/>
    <w:rsid w:val="00FA1023"/>
    <w:rsid w:val="00FA1075"/>
    <w:rsid w:val="00FA131D"/>
    <w:rsid w:val="00FA1CDB"/>
    <w:rsid w:val="00FA1EAE"/>
    <w:rsid w:val="00FA213A"/>
    <w:rsid w:val="00FA2CE1"/>
    <w:rsid w:val="00FA306B"/>
    <w:rsid w:val="00FA3541"/>
    <w:rsid w:val="00FA360F"/>
    <w:rsid w:val="00FA3DAD"/>
    <w:rsid w:val="00FA4A0C"/>
    <w:rsid w:val="00FA4FF0"/>
    <w:rsid w:val="00FA582C"/>
    <w:rsid w:val="00FA590B"/>
    <w:rsid w:val="00FA59BA"/>
    <w:rsid w:val="00FA65C2"/>
    <w:rsid w:val="00FA66DE"/>
    <w:rsid w:val="00FA6BC3"/>
    <w:rsid w:val="00FA7753"/>
    <w:rsid w:val="00FB006E"/>
    <w:rsid w:val="00FB0DBF"/>
    <w:rsid w:val="00FB1A97"/>
    <w:rsid w:val="00FB2531"/>
    <w:rsid w:val="00FB285D"/>
    <w:rsid w:val="00FB2A0A"/>
    <w:rsid w:val="00FB2D95"/>
    <w:rsid w:val="00FB3288"/>
    <w:rsid w:val="00FB35AC"/>
    <w:rsid w:val="00FB35C9"/>
    <w:rsid w:val="00FB3705"/>
    <w:rsid w:val="00FB3921"/>
    <w:rsid w:val="00FB3C78"/>
    <w:rsid w:val="00FB47CB"/>
    <w:rsid w:val="00FB48CF"/>
    <w:rsid w:val="00FB4E75"/>
    <w:rsid w:val="00FB5488"/>
    <w:rsid w:val="00FB5516"/>
    <w:rsid w:val="00FB5C61"/>
    <w:rsid w:val="00FB62CE"/>
    <w:rsid w:val="00FB6E67"/>
    <w:rsid w:val="00FB6F1E"/>
    <w:rsid w:val="00FB720E"/>
    <w:rsid w:val="00FB7253"/>
    <w:rsid w:val="00FC05E2"/>
    <w:rsid w:val="00FC16FF"/>
    <w:rsid w:val="00FC1EA7"/>
    <w:rsid w:val="00FC2214"/>
    <w:rsid w:val="00FC23EA"/>
    <w:rsid w:val="00FC2C55"/>
    <w:rsid w:val="00FC35FE"/>
    <w:rsid w:val="00FC3656"/>
    <w:rsid w:val="00FC4491"/>
    <w:rsid w:val="00FC48E3"/>
    <w:rsid w:val="00FC491A"/>
    <w:rsid w:val="00FC642E"/>
    <w:rsid w:val="00FD07C1"/>
    <w:rsid w:val="00FD1E6E"/>
    <w:rsid w:val="00FD205B"/>
    <w:rsid w:val="00FD2183"/>
    <w:rsid w:val="00FD2204"/>
    <w:rsid w:val="00FD23AF"/>
    <w:rsid w:val="00FD2E6A"/>
    <w:rsid w:val="00FD3045"/>
    <w:rsid w:val="00FD41CD"/>
    <w:rsid w:val="00FD4D71"/>
    <w:rsid w:val="00FD5632"/>
    <w:rsid w:val="00FD5D2E"/>
    <w:rsid w:val="00FD626B"/>
    <w:rsid w:val="00FD6799"/>
    <w:rsid w:val="00FD6EF2"/>
    <w:rsid w:val="00FD708C"/>
    <w:rsid w:val="00FD73E3"/>
    <w:rsid w:val="00FD7618"/>
    <w:rsid w:val="00FD7CE0"/>
    <w:rsid w:val="00FD7D45"/>
    <w:rsid w:val="00FD7FDB"/>
    <w:rsid w:val="00FE0D0E"/>
    <w:rsid w:val="00FE1675"/>
    <w:rsid w:val="00FE18A1"/>
    <w:rsid w:val="00FE1D9D"/>
    <w:rsid w:val="00FE2154"/>
    <w:rsid w:val="00FE2B17"/>
    <w:rsid w:val="00FE430B"/>
    <w:rsid w:val="00FE4BEF"/>
    <w:rsid w:val="00FE4D96"/>
    <w:rsid w:val="00FE67D9"/>
    <w:rsid w:val="00FE741B"/>
    <w:rsid w:val="00FE7695"/>
    <w:rsid w:val="00FE774A"/>
    <w:rsid w:val="00FF21A4"/>
    <w:rsid w:val="00FF21E7"/>
    <w:rsid w:val="00FF2ADE"/>
    <w:rsid w:val="00FF330C"/>
    <w:rsid w:val="00FF4807"/>
    <w:rsid w:val="00FF4B36"/>
    <w:rsid w:val="00FF4B44"/>
    <w:rsid w:val="00FF5001"/>
    <w:rsid w:val="00FF5EDE"/>
    <w:rsid w:val="00FF698C"/>
    <w:rsid w:val="00FF6C09"/>
    <w:rsid w:val="00FF6E5D"/>
    <w:rsid w:val="00FF76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black">
      <v:fill color="black"/>
    </o:shapedefaults>
    <o:shapelayout v:ext="edit">
      <o:idmap v:ext="edit" data="1"/>
    </o:shapelayout>
  </w:shapeDefaults>
  <w:decimalSymbol w:val="."/>
  <w:listSeparator w:val=","/>
  <w14:docId w14:val="2079050E"/>
  <w15:docId w15:val="{8CB5920B-5D64-4B2B-B217-2981ED9FB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71A2"/>
    <w:pPr>
      <w:spacing w:line="360" w:lineRule="auto"/>
      <w:jc w:val="both"/>
    </w:pPr>
    <w:rPr>
      <w:rFonts w:ascii="Arial" w:hAnsi="Arial"/>
      <w:sz w:val="22"/>
      <w:szCs w:val="24"/>
    </w:rPr>
  </w:style>
  <w:style w:type="paragraph" w:styleId="Heading1">
    <w:name w:val="heading 1"/>
    <w:basedOn w:val="Normal"/>
    <w:next w:val="Normal"/>
    <w:qFormat/>
    <w:rsid w:val="00D20963"/>
    <w:pPr>
      <w:keepNext/>
      <w:numPr>
        <w:numId w:val="4"/>
      </w:numPr>
      <w:spacing w:before="240" w:after="60"/>
      <w:outlineLvl w:val="0"/>
    </w:pPr>
    <w:rPr>
      <w:rFonts w:cs="Arial"/>
      <w:b/>
      <w:bCs/>
      <w:kern w:val="32"/>
      <w:sz w:val="32"/>
      <w:szCs w:val="28"/>
    </w:rPr>
  </w:style>
  <w:style w:type="paragraph" w:styleId="Heading2">
    <w:name w:val="heading 2"/>
    <w:basedOn w:val="Normal"/>
    <w:next w:val="Normal"/>
    <w:qFormat/>
    <w:rsid w:val="00D20963"/>
    <w:pPr>
      <w:keepNext/>
      <w:numPr>
        <w:ilvl w:val="1"/>
        <w:numId w:val="4"/>
      </w:numPr>
      <w:spacing w:before="240" w:after="60"/>
      <w:outlineLvl w:val="1"/>
    </w:pPr>
    <w:rPr>
      <w:rFonts w:cs="Arial"/>
      <w:b/>
      <w:bCs/>
      <w:iCs/>
      <w:sz w:val="28"/>
      <w:szCs w:val="28"/>
    </w:rPr>
  </w:style>
  <w:style w:type="paragraph" w:styleId="Heading3">
    <w:name w:val="heading 3"/>
    <w:basedOn w:val="Normal"/>
    <w:next w:val="Normal"/>
    <w:autoRedefine/>
    <w:qFormat/>
    <w:rsid w:val="00D20963"/>
    <w:pPr>
      <w:keepNext/>
      <w:numPr>
        <w:ilvl w:val="2"/>
        <w:numId w:val="4"/>
      </w:numPr>
      <w:spacing w:before="240" w:after="60"/>
      <w:outlineLvl w:val="2"/>
    </w:pPr>
    <w:rPr>
      <w:rFonts w:cs="Arial"/>
      <w:b/>
      <w:bCs/>
      <w:sz w:val="28"/>
    </w:rPr>
  </w:style>
  <w:style w:type="paragraph" w:styleId="Heading4">
    <w:name w:val="heading 4"/>
    <w:basedOn w:val="Normal"/>
    <w:next w:val="Normal"/>
    <w:autoRedefine/>
    <w:qFormat/>
    <w:rsid w:val="00D20963"/>
    <w:pPr>
      <w:keepNext/>
      <w:numPr>
        <w:ilvl w:val="3"/>
        <w:numId w:val="4"/>
      </w:numPr>
      <w:spacing w:before="240" w:after="60"/>
      <w:outlineLvl w:val="3"/>
    </w:pPr>
    <w:rPr>
      <w:b/>
      <w:bCs/>
      <w:sz w:val="28"/>
      <w:szCs w:val="28"/>
    </w:rPr>
  </w:style>
  <w:style w:type="paragraph" w:styleId="Heading5">
    <w:name w:val="heading 5"/>
    <w:basedOn w:val="Normal"/>
    <w:next w:val="Normal"/>
    <w:qFormat/>
    <w:rsid w:val="00D20963"/>
    <w:pPr>
      <w:numPr>
        <w:ilvl w:val="4"/>
        <w:numId w:val="4"/>
      </w:numPr>
      <w:spacing w:before="240" w:after="60"/>
      <w:outlineLvl w:val="4"/>
    </w:pPr>
    <w:rPr>
      <w:b/>
      <w:bCs/>
      <w:i/>
      <w:iCs/>
      <w:sz w:val="26"/>
      <w:szCs w:val="26"/>
    </w:rPr>
  </w:style>
  <w:style w:type="paragraph" w:styleId="Heading6">
    <w:name w:val="heading 6"/>
    <w:basedOn w:val="Normal"/>
    <w:next w:val="Normal"/>
    <w:qFormat/>
    <w:rsid w:val="00D20963"/>
    <w:pPr>
      <w:numPr>
        <w:ilvl w:val="5"/>
        <w:numId w:val="4"/>
      </w:numPr>
      <w:spacing w:before="240" w:after="60"/>
      <w:outlineLvl w:val="5"/>
    </w:pPr>
    <w:rPr>
      <w:b/>
      <w:bCs/>
      <w:szCs w:val="22"/>
    </w:rPr>
  </w:style>
  <w:style w:type="paragraph" w:styleId="Heading7">
    <w:name w:val="heading 7"/>
    <w:basedOn w:val="Normal"/>
    <w:next w:val="Normal"/>
    <w:qFormat/>
    <w:rsid w:val="00D20963"/>
    <w:pPr>
      <w:numPr>
        <w:ilvl w:val="6"/>
        <w:numId w:val="4"/>
      </w:numPr>
      <w:spacing w:before="240" w:after="60"/>
      <w:outlineLvl w:val="6"/>
    </w:pPr>
  </w:style>
  <w:style w:type="paragraph" w:styleId="Heading8">
    <w:name w:val="heading 8"/>
    <w:basedOn w:val="Normal"/>
    <w:next w:val="Normal"/>
    <w:qFormat/>
    <w:rsid w:val="00D20963"/>
    <w:pPr>
      <w:numPr>
        <w:ilvl w:val="7"/>
        <w:numId w:val="4"/>
      </w:numPr>
      <w:spacing w:before="240" w:after="60"/>
      <w:outlineLvl w:val="7"/>
    </w:pPr>
    <w:rPr>
      <w:i/>
      <w:iCs/>
    </w:rPr>
  </w:style>
  <w:style w:type="paragraph" w:styleId="Heading9">
    <w:name w:val="heading 9"/>
    <w:basedOn w:val="Normal"/>
    <w:next w:val="Normal"/>
    <w:qFormat/>
    <w:rsid w:val="00D20963"/>
    <w:pPr>
      <w:numPr>
        <w:ilvl w:val="8"/>
        <w:numId w:val="4"/>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BF26F5"/>
    <w:pPr>
      <w:tabs>
        <w:tab w:val="center" w:pos="4153"/>
        <w:tab w:val="right" w:pos="8306"/>
      </w:tabs>
    </w:pPr>
  </w:style>
  <w:style w:type="character" w:styleId="PageNumber">
    <w:name w:val="page number"/>
    <w:basedOn w:val="DefaultParagraphFont"/>
    <w:rsid w:val="00BF26F5"/>
  </w:style>
  <w:style w:type="character" w:styleId="Hyperlink">
    <w:name w:val="Hyperlink"/>
    <w:uiPriority w:val="99"/>
    <w:rsid w:val="00B01530"/>
    <w:rPr>
      <w:rFonts w:ascii="Arial" w:hAnsi="Arial"/>
      <w:color w:val="0000FF"/>
      <w:sz w:val="22"/>
      <w:u w:val="single"/>
    </w:rPr>
  </w:style>
  <w:style w:type="paragraph" w:styleId="TOC1">
    <w:name w:val="toc 1"/>
    <w:basedOn w:val="Normal"/>
    <w:next w:val="Normal"/>
    <w:autoRedefine/>
    <w:uiPriority w:val="39"/>
    <w:rsid w:val="00FA4A0C"/>
  </w:style>
  <w:style w:type="paragraph" w:styleId="TOC2">
    <w:name w:val="toc 2"/>
    <w:basedOn w:val="Normal"/>
    <w:next w:val="Normal"/>
    <w:autoRedefine/>
    <w:uiPriority w:val="39"/>
    <w:rsid w:val="00B01530"/>
    <w:pPr>
      <w:ind w:left="240"/>
    </w:pPr>
  </w:style>
  <w:style w:type="paragraph" w:styleId="TOC3">
    <w:name w:val="toc 3"/>
    <w:basedOn w:val="Normal"/>
    <w:next w:val="Normal"/>
    <w:autoRedefine/>
    <w:uiPriority w:val="39"/>
    <w:rsid w:val="00DD637F"/>
    <w:pPr>
      <w:ind w:left="480"/>
    </w:pPr>
  </w:style>
  <w:style w:type="character" w:customStyle="1" w:styleId="StyleArial">
    <w:name w:val="Style Arial"/>
    <w:rsid w:val="0023283A"/>
    <w:rPr>
      <w:rFonts w:ascii="Arial" w:hAnsi="Arial"/>
      <w:sz w:val="22"/>
    </w:rPr>
  </w:style>
  <w:style w:type="paragraph" w:styleId="Header">
    <w:name w:val="header"/>
    <w:basedOn w:val="Normal"/>
    <w:link w:val="HeaderChar"/>
    <w:uiPriority w:val="99"/>
    <w:rsid w:val="00914B2A"/>
    <w:pPr>
      <w:tabs>
        <w:tab w:val="center" w:pos="4153"/>
        <w:tab w:val="right" w:pos="8306"/>
      </w:tabs>
    </w:pPr>
  </w:style>
  <w:style w:type="table" w:styleId="TableGrid">
    <w:name w:val="Table Grid"/>
    <w:basedOn w:val="TableNormal"/>
    <w:rsid w:val="00047053"/>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enteredPageHeadingText">
    <w:name w:val="Centered Page Heading Text"/>
    <w:basedOn w:val="Normal"/>
    <w:link w:val="CenteredPageHeadingTextChar"/>
    <w:autoRedefine/>
    <w:rsid w:val="00E16EFE"/>
    <w:pPr>
      <w:jc w:val="center"/>
    </w:pPr>
    <w:rPr>
      <w:rFonts w:cs="Arial"/>
      <w:b/>
    </w:rPr>
  </w:style>
  <w:style w:type="character" w:customStyle="1" w:styleId="CenteredPageHeadingTextChar">
    <w:name w:val="Centered Page Heading Text Char"/>
    <w:link w:val="CenteredPageHeadingText"/>
    <w:rsid w:val="00E16EFE"/>
    <w:rPr>
      <w:rFonts w:ascii="Arial" w:hAnsi="Arial" w:cs="Arial"/>
      <w:b/>
      <w:sz w:val="22"/>
      <w:szCs w:val="24"/>
      <w:lang w:val="en-GB" w:eastAsia="en-GB"/>
    </w:rPr>
  </w:style>
  <w:style w:type="character" w:customStyle="1" w:styleId="StyleArialItalic">
    <w:name w:val="Style Arial Italic"/>
    <w:rsid w:val="00EC5F4B"/>
    <w:rPr>
      <w:rFonts w:ascii="Arial" w:hAnsi="Arial"/>
      <w:i/>
      <w:iCs/>
      <w:sz w:val="22"/>
    </w:rPr>
  </w:style>
  <w:style w:type="paragraph" w:customStyle="1" w:styleId="StyleHeadingChapterHeadingArialNotBold">
    <w:name w:val="Style Heading Chapter Heading + Arial Not Bold"/>
    <w:basedOn w:val="Heading1"/>
    <w:rsid w:val="00210AFA"/>
    <w:pPr>
      <w:numPr>
        <w:numId w:val="1"/>
      </w:numPr>
    </w:pPr>
    <w:rPr>
      <w:bCs w:val="0"/>
    </w:rPr>
  </w:style>
  <w:style w:type="paragraph" w:customStyle="1" w:styleId="StyleHeading1ChapterHeadingArialNotBold">
    <w:name w:val="Style Heading 1Chapter Heading + Arial Not Bold"/>
    <w:basedOn w:val="Normal"/>
    <w:rsid w:val="001A173E"/>
  </w:style>
  <w:style w:type="paragraph" w:customStyle="1" w:styleId="Heading3SubsectionArialLeft0cmFirstline0cm">
    <w:name w:val="Heading 3 Subsection + Arial Left:  0 cm First line:  0 cm"/>
    <w:basedOn w:val="Heading3"/>
    <w:autoRedefine/>
    <w:rsid w:val="006F276F"/>
    <w:rPr>
      <w:rFonts w:cs="Times New Roman"/>
      <w:bCs w:val="0"/>
      <w:iCs/>
      <w:sz w:val="24"/>
    </w:rPr>
  </w:style>
  <w:style w:type="paragraph" w:customStyle="1" w:styleId="StyleStyleHeading3SubsectionArialLeft0cmFirstline0">
    <w:name w:val="Style Style Heading 3Subsection + Arial Left:  0 cm First line:  0 ..."/>
    <w:basedOn w:val="Heading3SubsectionArialLeft0cmFirstline0cm"/>
    <w:rsid w:val="00724A49"/>
    <w:rPr>
      <w:iCs w:val="0"/>
    </w:rPr>
  </w:style>
  <w:style w:type="paragraph" w:customStyle="1" w:styleId="StyleHeading3SubsectionLeft0cmFirstline0cm">
    <w:name w:val="Style Heading 3Subsection + Left:  0 cm First line:  0 cm"/>
    <w:basedOn w:val="Heading3"/>
    <w:rsid w:val="0099795A"/>
    <w:rPr>
      <w:rFonts w:cs="Times New Roman"/>
      <w:bCs w:val="0"/>
      <w:iCs/>
      <w:sz w:val="24"/>
      <w:szCs w:val="20"/>
    </w:rPr>
  </w:style>
  <w:style w:type="paragraph" w:customStyle="1" w:styleId="StyleHeading2SectionHeadingBold">
    <w:name w:val="Style Heading 2Section Heading + Bold"/>
    <w:basedOn w:val="Heading2"/>
    <w:autoRedefine/>
    <w:rsid w:val="00FF4B44"/>
    <w:pPr>
      <w:numPr>
        <w:numId w:val="1"/>
      </w:numPr>
    </w:pPr>
    <w:rPr>
      <w:b w:val="0"/>
      <w:iCs w:val="0"/>
      <w:sz w:val="24"/>
      <w:szCs w:val="24"/>
    </w:rPr>
  </w:style>
  <w:style w:type="paragraph" w:styleId="FootnoteText">
    <w:name w:val="footnote text"/>
    <w:basedOn w:val="Normal"/>
    <w:semiHidden/>
    <w:rsid w:val="007C5164"/>
    <w:rPr>
      <w:sz w:val="20"/>
      <w:szCs w:val="20"/>
    </w:rPr>
  </w:style>
  <w:style w:type="character" w:styleId="FootnoteReference">
    <w:name w:val="footnote reference"/>
    <w:semiHidden/>
    <w:rsid w:val="007C5164"/>
    <w:rPr>
      <w:vertAlign w:val="superscript"/>
    </w:rPr>
  </w:style>
  <w:style w:type="character" w:customStyle="1" w:styleId="Normal1">
    <w:name w:val="Normal1"/>
    <w:rsid w:val="00CF37E4"/>
    <w:rPr>
      <w:rFonts w:ascii="Arial" w:hAnsi="Arial"/>
      <w:sz w:val="22"/>
    </w:rPr>
  </w:style>
  <w:style w:type="character" w:customStyle="1" w:styleId="StyleArial11pt">
    <w:name w:val="Style Arial 11 pt"/>
    <w:rsid w:val="00041D2A"/>
    <w:rPr>
      <w:rFonts w:ascii="Arial" w:hAnsi="Arial"/>
      <w:sz w:val="22"/>
    </w:rPr>
  </w:style>
  <w:style w:type="paragraph" w:styleId="Caption">
    <w:name w:val="caption"/>
    <w:basedOn w:val="Normal"/>
    <w:next w:val="Normal"/>
    <w:link w:val="CaptionChar"/>
    <w:qFormat/>
    <w:rsid w:val="00F63542"/>
    <w:rPr>
      <w:b/>
      <w:bCs/>
      <w:sz w:val="20"/>
      <w:szCs w:val="20"/>
    </w:rPr>
  </w:style>
  <w:style w:type="paragraph" w:styleId="TableofFigures">
    <w:name w:val="table of figures"/>
    <w:basedOn w:val="Normal"/>
    <w:next w:val="Normal"/>
    <w:uiPriority w:val="99"/>
    <w:rsid w:val="00946B77"/>
  </w:style>
  <w:style w:type="character" w:styleId="EndnoteReference">
    <w:name w:val="endnote reference"/>
    <w:semiHidden/>
    <w:rsid w:val="008E595F"/>
    <w:rPr>
      <w:vertAlign w:val="superscript"/>
    </w:rPr>
  </w:style>
  <w:style w:type="paragraph" w:styleId="EndnoteText">
    <w:name w:val="endnote text"/>
    <w:basedOn w:val="Normal"/>
    <w:semiHidden/>
    <w:rsid w:val="0081760F"/>
    <w:rPr>
      <w:sz w:val="20"/>
      <w:szCs w:val="20"/>
    </w:rPr>
  </w:style>
  <w:style w:type="paragraph" w:customStyle="1" w:styleId="StyleCaptionCentered">
    <w:name w:val="Style Caption + Centered"/>
    <w:basedOn w:val="Caption"/>
    <w:link w:val="StyleCaptionCenteredChar"/>
    <w:rsid w:val="002946B9"/>
    <w:pPr>
      <w:jc w:val="center"/>
    </w:pPr>
  </w:style>
  <w:style w:type="paragraph" w:customStyle="1" w:styleId="StyleStyleHeadingChapterHeadingArialNotBold12pt">
    <w:name w:val="Style Style Heading Chapter Heading + Arial Not Bold + 12 pt"/>
    <w:basedOn w:val="StyleHeadingChapterHeadingArialNotBold"/>
    <w:rsid w:val="007A7728"/>
    <w:rPr>
      <w:bCs/>
    </w:rPr>
  </w:style>
  <w:style w:type="paragraph" w:customStyle="1" w:styleId="StyleStyleCaptionCentered12pt">
    <w:name w:val="Style Style Caption + Centered + 12 pt"/>
    <w:basedOn w:val="StyleCaptionCentered"/>
    <w:link w:val="StyleStyleCaptionCentered12ptChar"/>
    <w:rsid w:val="002F50AD"/>
  </w:style>
  <w:style w:type="character" w:customStyle="1" w:styleId="CaptionChar">
    <w:name w:val="Caption Char"/>
    <w:link w:val="Caption"/>
    <w:rsid w:val="002F50AD"/>
    <w:rPr>
      <w:rFonts w:ascii="Arial" w:hAnsi="Arial"/>
      <w:b/>
      <w:bCs/>
      <w:lang w:val="en-GB" w:eastAsia="en-GB" w:bidi="ar-SA"/>
    </w:rPr>
  </w:style>
  <w:style w:type="character" w:customStyle="1" w:styleId="StyleCaptionCenteredChar">
    <w:name w:val="Style Caption + Centered Char"/>
    <w:basedOn w:val="CaptionChar"/>
    <w:link w:val="StyleCaptionCentered"/>
    <w:rsid w:val="002946B9"/>
    <w:rPr>
      <w:rFonts w:ascii="Arial" w:hAnsi="Arial"/>
      <w:b/>
      <w:bCs/>
      <w:lang w:val="en-GB" w:eastAsia="en-GB" w:bidi="ar-SA"/>
    </w:rPr>
  </w:style>
  <w:style w:type="character" w:customStyle="1" w:styleId="StyleStyleCaptionCentered12ptChar">
    <w:name w:val="Style Style Caption + Centered + 12 pt Char"/>
    <w:basedOn w:val="StyleCaptionCenteredChar"/>
    <w:link w:val="StyleStyleCaptionCentered12pt"/>
    <w:rsid w:val="002F50AD"/>
    <w:rPr>
      <w:rFonts w:ascii="Arial" w:hAnsi="Arial"/>
      <w:b/>
      <w:bCs/>
      <w:lang w:val="en-GB" w:eastAsia="en-GB" w:bidi="ar-SA"/>
    </w:rPr>
  </w:style>
  <w:style w:type="character" w:customStyle="1" w:styleId="StyleStyleArial11pt12pt">
    <w:name w:val="Style Style Arial 11 pt + 12 pt"/>
    <w:basedOn w:val="StyleArial11pt"/>
    <w:rsid w:val="004C67AB"/>
    <w:rPr>
      <w:rFonts w:ascii="Arial" w:hAnsi="Arial"/>
      <w:sz w:val="22"/>
    </w:rPr>
  </w:style>
  <w:style w:type="character" w:customStyle="1" w:styleId="StyleStyleArial12pt">
    <w:name w:val="Style Style Arial + 12 pt"/>
    <w:basedOn w:val="StyleArial"/>
    <w:rsid w:val="00B071A2"/>
    <w:rPr>
      <w:rFonts w:ascii="Arial" w:hAnsi="Arial"/>
      <w:sz w:val="22"/>
    </w:rPr>
  </w:style>
  <w:style w:type="paragraph" w:customStyle="1" w:styleId="Heading3SubsectionArialLeft0cmFirstline0cm0">
    <w:name w:val="Heading 3 Subsection + Arial Left:  0 cm First line:  0 cm"/>
    <w:basedOn w:val="Heading3"/>
    <w:next w:val="Heading3SubsectionArialLeft0cmFirstline0cm"/>
    <w:autoRedefine/>
    <w:rsid w:val="003067D2"/>
    <w:rPr>
      <w:rFonts w:cs="Times New Roman"/>
      <w:bCs w:val="0"/>
      <w:iCs/>
      <w:sz w:val="24"/>
    </w:rPr>
  </w:style>
  <w:style w:type="character" w:customStyle="1" w:styleId="StyleStyleArial11pt12pt1">
    <w:name w:val="Style Style Arial 11 pt + 12 pt1"/>
    <w:basedOn w:val="StyleArial11pt"/>
    <w:rsid w:val="0023722A"/>
    <w:rPr>
      <w:rFonts w:ascii="Arial" w:hAnsi="Arial"/>
      <w:sz w:val="22"/>
    </w:rPr>
  </w:style>
  <w:style w:type="character" w:customStyle="1" w:styleId="email">
    <w:name w:val="email"/>
    <w:basedOn w:val="DefaultParagraphFont"/>
    <w:rsid w:val="005571B8"/>
  </w:style>
  <w:style w:type="paragraph" w:customStyle="1" w:styleId="StyleStyleHeading2SectionHeadingBold12pt">
    <w:name w:val="Style Style Heading 2Section Heading + Bold + 12 pt"/>
    <w:basedOn w:val="StyleHeading2SectionHeadingBold"/>
    <w:rsid w:val="00FF4B44"/>
    <w:rPr>
      <w:sz w:val="28"/>
    </w:rPr>
  </w:style>
  <w:style w:type="paragraph" w:styleId="z-TopofForm">
    <w:name w:val="HTML Top of Form"/>
    <w:basedOn w:val="Normal"/>
    <w:next w:val="Normal"/>
    <w:hidden/>
    <w:rsid w:val="00071BAD"/>
    <w:pPr>
      <w:pBdr>
        <w:bottom w:val="single" w:sz="6" w:space="1" w:color="auto"/>
      </w:pBdr>
      <w:spacing w:line="240" w:lineRule="auto"/>
      <w:jc w:val="center"/>
    </w:pPr>
    <w:rPr>
      <w:rFonts w:cs="Arial"/>
      <w:vanish/>
      <w:sz w:val="16"/>
      <w:szCs w:val="16"/>
      <w:lang w:val="en-US" w:eastAsia="en-US"/>
    </w:rPr>
  </w:style>
  <w:style w:type="paragraph" w:styleId="z-BottomofForm">
    <w:name w:val="HTML Bottom of Form"/>
    <w:basedOn w:val="Normal"/>
    <w:next w:val="Normal"/>
    <w:hidden/>
    <w:rsid w:val="00071BAD"/>
    <w:pPr>
      <w:pBdr>
        <w:top w:val="single" w:sz="6" w:space="1" w:color="auto"/>
      </w:pBdr>
      <w:spacing w:line="240" w:lineRule="auto"/>
      <w:jc w:val="center"/>
    </w:pPr>
    <w:rPr>
      <w:rFonts w:cs="Arial"/>
      <w:vanish/>
      <w:sz w:val="16"/>
      <w:szCs w:val="16"/>
      <w:lang w:val="en-US" w:eastAsia="en-US"/>
    </w:rPr>
  </w:style>
  <w:style w:type="character" w:customStyle="1" w:styleId="HeaderChar">
    <w:name w:val="Header Char"/>
    <w:link w:val="Header"/>
    <w:uiPriority w:val="99"/>
    <w:rsid w:val="00E16EFE"/>
    <w:rPr>
      <w:rFonts w:ascii="Arial" w:hAnsi="Arial"/>
      <w:sz w:val="22"/>
      <w:szCs w:val="24"/>
      <w:lang w:val="en-GB" w:eastAsia="en-GB"/>
    </w:rPr>
  </w:style>
  <w:style w:type="paragraph" w:styleId="BalloonText">
    <w:name w:val="Balloon Text"/>
    <w:basedOn w:val="Normal"/>
    <w:link w:val="BalloonTextChar"/>
    <w:uiPriority w:val="99"/>
    <w:semiHidden/>
    <w:unhideWhenUsed/>
    <w:rsid w:val="00A73A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3A27"/>
    <w:rPr>
      <w:rFonts w:ascii="Tahoma" w:hAnsi="Tahoma" w:cs="Tahoma"/>
      <w:sz w:val="16"/>
      <w:szCs w:val="16"/>
    </w:rPr>
  </w:style>
  <w:style w:type="paragraph" w:styleId="TOC4">
    <w:name w:val="toc 4"/>
    <w:basedOn w:val="Normal"/>
    <w:next w:val="Normal"/>
    <w:autoRedefine/>
    <w:uiPriority w:val="39"/>
    <w:unhideWhenUsed/>
    <w:rsid w:val="00927DE3"/>
    <w:pPr>
      <w:ind w:left="660"/>
    </w:pPr>
  </w:style>
  <w:style w:type="paragraph" w:styleId="TOC5">
    <w:name w:val="toc 5"/>
    <w:basedOn w:val="Normal"/>
    <w:next w:val="Normal"/>
    <w:autoRedefine/>
    <w:uiPriority w:val="39"/>
    <w:unhideWhenUsed/>
    <w:rsid w:val="00927DE3"/>
    <w:pPr>
      <w:ind w:left="880"/>
    </w:pPr>
  </w:style>
  <w:style w:type="paragraph" w:styleId="TOC6">
    <w:name w:val="toc 6"/>
    <w:basedOn w:val="Normal"/>
    <w:next w:val="Normal"/>
    <w:autoRedefine/>
    <w:uiPriority w:val="39"/>
    <w:unhideWhenUsed/>
    <w:rsid w:val="00927DE3"/>
    <w:pPr>
      <w:ind w:left="1100"/>
    </w:pPr>
  </w:style>
  <w:style w:type="paragraph" w:styleId="TOC7">
    <w:name w:val="toc 7"/>
    <w:basedOn w:val="Normal"/>
    <w:next w:val="Normal"/>
    <w:autoRedefine/>
    <w:uiPriority w:val="39"/>
    <w:unhideWhenUsed/>
    <w:rsid w:val="00927DE3"/>
    <w:pPr>
      <w:ind w:left="1320"/>
    </w:pPr>
  </w:style>
  <w:style w:type="paragraph" w:styleId="TOC8">
    <w:name w:val="toc 8"/>
    <w:basedOn w:val="Normal"/>
    <w:next w:val="Normal"/>
    <w:autoRedefine/>
    <w:uiPriority w:val="39"/>
    <w:unhideWhenUsed/>
    <w:rsid w:val="00927DE3"/>
    <w:pPr>
      <w:ind w:left="1540"/>
    </w:pPr>
  </w:style>
  <w:style w:type="paragraph" w:styleId="TOC9">
    <w:name w:val="toc 9"/>
    <w:basedOn w:val="Normal"/>
    <w:next w:val="Normal"/>
    <w:autoRedefine/>
    <w:uiPriority w:val="39"/>
    <w:unhideWhenUsed/>
    <w:rsid w:val="00927DE3"/>
    <w:pPr>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14380">
      <w:bodyDiv w:val="1"/>
      <w:marLeft w:val="0"/>
      <w:marRight w:val="0"/>
      <w:marTop w:val="0"/>
      <w:marBottom w:val="0"/>
      <w:divBdr>
        <w:top w:val="none" w:sz="0" w:space="0" w:color="auto"/>
        <w:left w:val="none" w:sz="0" w:space="0" w:color="auto"/>
        <w:bottom w:val="none" w:sz="0" w:space="0" w:color="auto"/>
        <w:right w:val="none" w:sz="0" w:space="0" w:color="auto"/>
      </w:divBdr>
    </w:div>
    <w:div w:id="59519609">
      <w:bodyDiv w:val="1"/>
      <w:marLeft w:val="0"/>
      <w:marRight w:val="0"/>
      <w:marTop w:val="0"/>
      <w:marBottom w:val="0"/>
      <w:divBdr>
        <w:top w:val="none" w:sz="0" w:space="0" w:color="auto"/>
        <w:left w:val="none" w:sz="0" w:space="0" w:color="auto"/>
        <w:bottom w:val="none" w:sz="0" w:space="0" w:color="auto"/>
        <w:right w:val="none" w:sz="0" w:space="0" w:color="auto"/>
      </w:divBdr>
    </w:div>
    <w:div w:id="67194522">
      <w:bodyDiv w:val="1"/>
      <w:marLeft w:val="0"/>
      <w:marRight w:val="0"/>
      <w:marTop w:val="0"/>
      <w:marBottom w:val="0"/>
      <w:divBdr>
        <w:top w:val="none" w:sz="0" w:space="0" w:color="auto"/>
        <w:left w:val="none" w:sz="0" w:space="0" w:color="auto"/>
        <w:bottom w:val="none" w:sz="0" w:space="0" w:color="auto"/>
        <w:right w:val="none" w:sz="0" w:space="0" w:color="auto"/>
      </w:divBdr>
      <w:divsChild>
        <w:div w:id="2130004317">
          <w:marLeft w:val="0"/>
          <w:marRight w:val="0"/>
          <w:marTop w:val="0"/>
          <w:marBottom w:val="0"/>
          <w:divBdr>
            <w:top w:val="none" w:sz="0" w:space="0" w:color="auto"/>
            <w:left w:val="none" w:sz="0" w:space="0" w:color="auto"/>
            <w:bottom w:val="none" w:sz="0" w:space="0" w:color="auto"/>
            <w:right w:val="none" w:sz="0" w:space="0" w:color="auto"/>
          </w:divBdr>
          <w:divsChild>
            <w:div w:id="143085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7385">
      <w:bodyDiv w:val="1"/>
      <w:marLeft w:val="0"/>
      <w:marRight w:val="0"/>
      <w:marTop w:val="0"/>
      <w:marBottom w:val="0"/>
      <w:divBdr>
        <w:top w:val="none" w:sz="0" w:space="0" w:color="auto"/>
        <w:left w:val="none" w:sz="0" w:space="0" w:color="auto"/>
        <w:bottom w:val="none" w:sz="0" w:space="0" w:color="auto"/>
        <w:right w:val="none" w:sz="0" w:space="0" w:color="auto"/>
      </w:divBdr>
    </w:div>
    <w:div w:id="74742179">
      <w:bodyDiv w:val="1"/>
      <w:marLeft w:val="0"/>
      <w:marRight w:val="0"/>
      <w:marTop w:val="0"/>
      <w:marBottom w:val="0"/>
      <w:divBdr>
        <w:top w:val="none" w:sz="0" w:space="0" w:color="auto"/>
        <w:left w:val="none" w:sz="0" w:space="0" w:color="auto"/>
        <w:bottom w:val="none" w:sz="0" w:space="0" w:color="auto"/>
        <w:right w:val="none" w:sz="0" w:space="0" w:color="auto"/>
      </w:divBdr>
    </w:div>
    <w:div w:id="112360123">
      <w:bodyDiv w:val="1"/>
      <w:marLeft w:val="0"/>
      <w:marRight w:val="0"/>
      <w:marTop w:val="0"/>
      <w:marBottom w:val="0"/>
      <w:divBdr>
        <w:top w:val="none" w:sz="0" w:space="0" w:color="auto"/>
        <w:left w:val="none" w:sz="0" w:space="0" w:color="auto"/>
        <w:bottom w:val="none" w:sz="0" w:space="0" w:color="auto"/>
        <w:right w:val="none" w:sz="0" w:space="0" w:color="auto"/>
      </w:divBdr>
      <w:divsChild>
        <w:div w:id="414976941">
          <w:marLeft w:val="0"/>
          <w:marRight w:val="0"/>
          <w:marTop w:val="0"/>
          <w:marBottom w:val="0"/>
          <w:divBdr>
            <w:top w:val="none" w:sz="0" w:space="0" w:color="auto"/>
            <w:left w:val="none" w:sz="0" w:space="0" w:color="auto"/>
            <w:bottom w:val="none" w:sz="0" w:space="0" w:color="auto"/>
            <w:right w:val="none" w:sz="0" w:space="0" w:color="auto"/>
          </w:divBdr>
          <w:divsChild>
            <w:div w:id="161887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5331">
      <w:bodyDiv w:val="1"/>
      <w:marLeft w:val="0"/>
      <w:marRight w:val="0"/>
      <w:marTop w:val="0"/>
      <w:marBottom w:val="0"/>
      <w:divBdr>
        <w:top w:val="none" w:sz="0" w:space="0" w:color="auto"/>
        <w:left w:val="none" w:sz="0" w:space="0" w:color="auto"/>
        <w:bottom w:val="none" w:sz="0" w:space="0" w:color="auto"/>
        <w:right w:val="none" w:sz="0" w:space="0" w:color="auto"/>
      </w:divBdr>
    </w:div>
    <w:div w:id="182406527">
      <w:bodyDiv w:val="1"/>
      <w:marLeft w:val="0"/>
      <w:marRight w:val="0"/>
      <w:marTop w:val="0"/>
      <w:marBottom w:val="0"/>
      <w:divBdr>
        <w:top w:val="none" w:sz="0" w:space="0" w:color="auto"/>
        <w:left w:val="none" w:sz="0" w:space="0" w:color="auto"/>
        <w:bottom w:val="none" w:sz="0" w:space="0" w:color="auto"/>
        <w:right w:val="none" w:sz="0" w:space="0" w:color="auto"/>
      </w:divBdr>
    </w:div>
    <w:div w:id="265621510">
      <w:bodyDiv w:val="1"/>
      <w:marLeft w:val="0"/>
      <w:marRight w:val="0"/>
      <w:marTop w:val="0"/>
      <w:marBottom w:val="0"/>
      <w:divBdr>
        <w:top w:val="none" w:sz="0" w:space="0" w:color="auto"/>
        <w:left w:val="none" w:sz="0" w:space="0" w:color="auto"/>
        <w:bottom w:val="none" w:sz="0" w:space="0" w:color="auto"/>
        <w:right w:val="none" w:sz="0" w:space="0" w:color="auto"/>
      </w:divBdr>
    </w:div>
    <w:div w:id="304284330">
      <w:bodyDiv w:val="1"/>
      <w:marLeft w:val="0"/>
      <w:marRight w:val="0"/>
      <w:marTop w:val="0"/>
      <w:marBottom w:val="0"/>
      <w:divBdr>
        <w:top w:val="none" w:sz="0" w:space="0" w:color="auto"/>
        <w:left w:val="none" w:sz="0" w:space="0" w:color="auto"/>
        <w:bottom w:val="none" w:sz="0" w:space="0" w:color="auto"/>
        <w:right w:val="none" w:sz="0" w:space="0" w:color="auto"/>
      </w:divBdr>
    </w:div>
    <w:div w:id="368145758">
      <w:bodyDiv w:val="1"/>
      <w:marLeft w:val="0"/>
      <w:marRight w:val="0"/>
      <w:marTop w:val="0"/>
      <w:marBottom w:val="0"/>
      <w:divBdr>
        <w:top w:val="none" w:sz="0" w:space="0" w:color="auto"/>
        <w:left w:val="none" w:sz="0" w:space="0" w:color="auto"/>
        <w:bottom w:val="none" w:sz="0" w:space="0" w:color="auto"/>
        <w:right w:val="none" w:sz="0" w:space="0" w:color="auto"/>
      </w:divBdr>
      <w:divsChild>
        <w:div w:id="1697845270">
          <w:marLeft w:val="0"/>
          <w:marRight w:val="0"/>
          <w:marTop w:val="0"/>
          <w:marBottom w:val="0"/>
          <w:divBdr>
            <w:top w:val="single" w:sz="6" w:space="0" w:color="9A9A9A"/>
            <w:left w:val="none" w:sz="0" w:space="0" w:color="auto"/>
            <w:bottom w:val="none" w:sz="0" w:space="0" w:color="auto"/>
            <w:right w:val="none" w:sz="0" w:space="0" w:color="auto"/>
          </w:divBdr>
          <w:divsChild>
            <w:div w:id="1398629282">
              <w:marLeft w:val="0"/>
              <w:marRight w:val="0"/>
              <w:marTop w:val="0"/>
              <w:marBottom w:val="0"/>
              <w:divBdr>
                <w:top w:val="none" w:sz="0" w:space="0" w:color="auto"/>
                <w:left w:val="none" w:sz="0" w:space="0" w:color="auto"/>
                <w:bottom w:val="none" w:sz="0" w:space="0" w:color="auto"/>
                <w:right w:val="none" w:sz="0" w:space="0" w:color="auto"/>
              </w:divBdr>
              <w:divsChild>
                <w:div w:id="1575509047">
                  <w:marLeft w:val="0"/>
                  <w:marRight w:val="0"/>
                  <w:marTop w:val="0"/>
                  <w:marBottom w:val="0"/>
                  <w:divBdr>
                    <w:top w:val="single" w:sz="6" w:space="0" w:color="666666"/>
                    <w:left w:val="single" w:sz="6" w:space="0" w:color="666666"/>
                    <w:bottom w:val="single" w:sz="6" w:space="0" w:color="666666"/>
                    <w:right w:val="single" w:sz="6" w:space="0" w:color="666666"/>
                  </w:divBdr>
                  <w:divsChild>
                    <w:div w:id="1224637631">
                      <w:marLeft w:val="0"/>
                      <w:marRight w:val="0"/>
                      <w:marTop w:val="0"/>
                      <w:marBottom w:val="0"/>
                      <w:divBdr>
                        <w:top w:val="none" w:sz="0" w:space="0" w:color="auto"/>
                        <w:left w:val="none" w:sz="0" w:space="0" w:color="auto"/>
                        <w:bottom w:val="none" w:sz="0" w:space="0" w:color="auto"/>
                        <w:right w:val="none" w:sz="0" w:space="0" w:color="auto"/>
                      </w:divBdr>
                      <w:divsChild>
                        <w:div w:id="764033587">
                          <w:marLeft w:val="86"/>
                          <w:marRight w:val="86"/>
                          <w:marTop w:val="86"/>
                          <w:marBottom w:val="86"/>
                          <w:divBdr>
                            <w:top w:val="single" w:sz="6" w:space="3" w:color="999999"/>
                            <w:left w:val="single" w:sz="6" w:space="0" w:color="999999"/>
                            <w:bottom w:val="single" w:sz="6" w:space="0" w:color="999999"/>
                            <w:right w:val="single" w:sz="6" w:space="0" w:color="999999"/>
                          </w:divBdr>
                          <w:divsChild>
                            <w:div w:id="1633748506">
                              <w:marLeft w:val="0"/>
                              <w:marRight w:val="0"/>
                              <w:marTop w:val="0"/>
                              <w:marBottom w:val="0"/>
                              <w:divBdr>
                                <w:top w:val="none" w:sz="0" w:space="0" w:color="auto"/>
                                <w:left w:val="none" w:sz="0" w:space="0" w:color="auto"/>
                                <w:bottom w:val="none" w:sz="0" w:space="0" w:color="auto"/>
                                <w:right w:val="none" w:sz="0" w:space="0" w:color="auto"/>
                              </w:divBdr>
                              <w:divsChild>
                                <w:div w:id="421682659">
                                  <w:marLeft w:val="0"/>
                                  <w:marRight w:val="0"/>
                                  <w:marTop w:val="0"/>
                                  <w:marBottom w:val="0"/>
                                  <w:divBdr>
                                    <w:top w:val="none" w:sz="0" w:space="0" w:color="auto"/>
                                    <w:left w:val="none" w:sz="0" w:space="0" w:color="auto"/>
                                    <w:bottom w:val="none" w:sz="0" w:space="0" w:color="auto"/>
                                    <w:right w:val="none" w:sz="0" w:space="0" w:color="auto"/>
                                  </w:divBdr>
                                  <w:divsChild>
                                    <w:div w:id="281813342">
                                      <w:marLeft w:val="0"/>
                                      <w:marRight w:val="0"/>
                                      <w:marTop w:val="0"/>
                                      <w:marBottom w:val="0"/>
                                      <w:divBdr>
                                        <w:top w:val="none" w:sz="0" w:space="0" w:color="auto"/>
                                        <w:left w:val="none" w:sz="0" w:space="0" w:color="auto"/>
                                        <w:bottom w:val="none" w:sz="0" w:space="0" w:color="auto"/>
                                        <w:right w:val="none" w:sz="0" w:space="0" w:color="auto"/>
                                      </w:divBdr>
                                      <w:divsChild>
                                        <w:div w:id="458302347">
                                          <w:marLeft w:val="283"/>
                                          <w:marRight w:val="0"/>
                                          <w:marTop w:val="0"/>
                                          <w:marBottom w:val="429"/>
                                          <w:divBdr>
                                            <w:top w:val="none" w:sz="0" w:space="0" w:color="auto"/>
                                            <w:left w:val="none" w:sz="0" w:space="0" w:color="auto"/>
                                            <w:bottom w:val="none" w:sz="0" w:space="0" w:color="auto"/>
                                            <w:right w:val="none" w:sz="0" w:space="0" w:color="auto"/>
                                          </w:divBdr>
                                          <w:divsChild>
                                            <w:div w:id="13493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7780065">
      <w:bodyDiv w:val="1"/>
      <w:marLeft w:val="0"/>
      <w:marRight w:val="0"/>
      <w:marTop w:val="0"/>
      <w:marBottom w:val="0"/>
      <w:divBdr>
        <w:top w:val="none" w:sz="0" w:space="0" w:color="auto"/>
        <w:left w:val="none" w:sz="0" w:space="0" w:color="auto"/>
        <w:bottom w:val="none" w:sz="0" w:space="0" w:color="auto"/>
        <w:right w:val="none" w:sz="0" w:space="0" w:color="auto"/>
      </w:divBdr>
    </w:div>
    <w:div w:id="454909032">
      <w:bodyDiv w:val="1"/>
      <w:marLeft w:val="0"/>
      <w:marRight w:val="0"/>
      <w:marTop w:val="0"/>
      <w:marBottom w:val="0"/>
      <w:divBdr>
        <w:top w:val="none" w:sz="0" w:space="0" w:color="auto"/>
        <w:left w:val="none" w:sz="0" w:space="0" w:color="auto"/>
        <w:bottom w:val="none" w:sz="0" w:space="0" w:color="auto"/>
        <w:right w:val="none" w:sz="0" w:space="0" w:color="auto"/>
      </w:divBdr>
    </w:div>
    <w:div w:id="562564659">
      <w:bodyDiv w:val="1"/>
      <w:marLeft w:val="0"/>
      <w:marRight w:val="0"/>
      <w:marTop w:val="0"/>
      <w:marBottom w:val="0"/>
      <w:divBdr>
        <w:top w:val="none" w:sz="0" w:space="0" w:color="auto"/>
        <w:left w:val="none" w:sz="0" w:space="0" w:color="auto"/>
        <w:bottom w:val="none" w:sz="0" w:space="0" w:color="auto"/>
        <w:right w:val="none" w:sz="0" w:space="0" w:color="auto"/>
      </w:divBdr>
    </w:div>
    <w:div w:id="661203033">
      <w:bodyDiv w:val="1"/>
      <w:marLeft w:val="0"/>
      <w:marRight w:val="0"/>
      <w:marTop w:val="0"/>
      <w:marBottom w:val="0"/>
      <w:divBdr>
        <w:top w:val="none" w:sz="0" w:space="0" w:color="auto"/>
        <w:left w:val="none" w:sz="0" w:space="0" w:color="auto"/>
        <w:bottom w:val="none" w:sz="0" w:space="0" w:color="auto"/>
        <w:right w:val="none" w:sz="0" w:space="0" w:color="auto"/>
      </w:divBdr>
    </w:div>
    <w:div w:id="663094664">
      <w:marLeft w:val="0"/>
      <w:marRight w:val="0"/>
      <w:marTop w:val="0"/>
      <w:marBottom w:val="0"/>
      <w:divBdr>
        <w:top w:val="none" w:sz="0" w:space="0" w:color="auto"/>
        <w:left w:val="none" w:sz="0" w:space="0" w:color="auto"/>
        <w:bottom w:val="none" w:sz="0" w:space="0" w:color="auto"/>
        <w:right w:val="none" w:sz="0" w:space="0" w:color="auto"/>
      </w:divBdr>
      <w:divsChild>
        <w:div w:id="1571697495">
          <w:marLeft w:val="0"/>
          <w:marRight w:val="0"/>
          <w:marTop w:val="0"/>
          <w:marBottom w:val="0"/>
          <w:divBdr>
            <w:top w:val="none" w:sz="0" w:space="0" w:color="auto"/>
            <w:left w:val="none" w:sz="0" w:space="0" w:color="auto"/>
            <w:bottom w:val="none" w:sz="0" w:space="0" w:color="auto"/>
            <w:right w:val="none" w:sz="0" w:space="0" w:color="auto"/>
          </w:divBdr>
          <w:divsChild>
            <w:div w:id="958949229">
              <w:marLeft w:val="0"/>
              <w:marRight w:val="0"/>
              <w:marTop w:val="0"/>
              <w:marBottom w:val="0"/>
              <w:divBdr>
                <w:top w:val="none" w:sz="0" w:space="0" w:color="auto"/>
                <w:left w:val="none" w:sz="0" w:space="0" w:color="auto"/>
                <w:bottom w:val="none" w:sz="0" w:space="0" w:color="auto"/>
                <w:right w:val="none" w:sz="0" w:space="0" w:color="auto"/>
              </w:divBdr>
              <w:divsChild>
                <w:div w:id="144526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303347">
      <w:bodyDiv w:val="1"/>
      <w:marLeft w:val="0"/>
      <w:marRight w:val="0"/>
      <w:marTop w:val="0"/>
      <w:marBottom w:val="0"/>
      <w:divBdr>
        <w:top w:val="none" w:sz="0" w:space="0" w:color="auto"/>
        <w:left w:val="none" w:sz="0" w:space="0" w:color="auto"/>
        <w:bottom w:val="none" w:sz="0" w:space="0" w:color="auto"/>
        <w:right w:val="none" w:sz="0" w:space="0" w:color="auto"/>
      </w:divBdr>
    </w:div>
    <w:div w:id="777483521">
      <w:marLeft w:val="0"/>
      <w:marRight w:val="0"/>
      <w:marTop w:val="0"/>
      <w:marBottom w:val="0"/>
      <w:divBdr>
        <w:top w:val="none" w:sz="0" w:space="0" w:color="auto"/>
        <w:left w:val="none" w:sz="0" w:space="0" w:color="auto"/>
        <w:bottom w:val="none" w:sz="0" w:space="0" w:color="auto"/>
        <w:right w:val="none" w:sz="0" w:space="0" w:color="auto"/>
      </w:divBdr>
      <w:divsChild>
        <w:div w:id="1624271267">
          <w:marLeft w:val="0"/>
          <w:marRight w:val="0"/>
          <w:marTop w:val="0"/>
          <w:marBottom w:val="0"/>
          <w:divBdr>
            <w:top w:val="none" w:sz="0" w:space="0" w:color="auto"/>
            <w:left w:val="none" w:sz="0" w:space="0" w:color="auto"/>
            <w:bottom w:val="none" w:sz="0" w:space="0" w:color="auto"/>
            <w:right w:val="none" w:sz="0" w:space="0" w:color="auto"/>
          </w:divBdr>
          <w:divsChild>
            <w:div w:id="391778908">
              <w:marLeft w:val="0"/>
              <w:marRight w:val="0"/>
              <w:marTop w:val="0"/>
              <w:marBottom w:val="0"/>
              <w:divBdr>
                <w:top w:val="none" w:sz="0" w:space="0" w:color="auto"/>
                <w:left w:val="none" w:sz="0" w:space="0" w:color="auto"/>
                <w:bottom w:val="none" w:sz="0" w:space="0" w:color="auto"/>
                <w:right w:val="none" w:sz="0" w:space="0" w:color="auto"/>
              </w:divBdr>
              <w:divsChild>
                <w:div w:id="15851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666408">
      <w:bodyDiv w:val="1"/>
      <w:marLeft w:val="0"/>
      <w:marRight w:val="0"/>
      <w:marTop w:val="0"/>
      <w:marBottom w:val="0"/>
      <w:divBdr>
        <w:top w:val="none" w:sz="0" w:space="0" w:color="auto"/>
        <w:left w:val="none" w:sz="0" w:space="0" w:color="auto"/>
        <w:bottom w:val="none" w:sz="0" w:space="0" w:color="auto"/>
        <w:right w:val="none" w:sz="0" w:space="0" w:color="auto"/>
      </w:divBdr>
    </w:div>
    <w:div w:id="850491997">
      <w:bodyDiv w:val="1"/>
      <w:marLeft w:val="0"/>
      <w:marRight w:val="0"/>
      <w:marTop w:val="0"/>
      <w:marBottom w:val="0"/>
      <w:divBdr>
        <w:top w:val="none" w:sz="0" w:space="0" w:color="auto"/>
        <w:left w:val="none" w:sz="0" w:space="0" w:color="auto"/>
        <w:bottom w:val="none" w:sz="0" w:space="0" w:color="auto"/>
        <w:right w:val="none" w:sz="0" w:space="0" w:color="auto"/>
      </w:divBdr>
    </w:div>
    <w:div w:id="976296967">
      <w:bodyDiv w:val="1"/>
      <w:marLeft w:val="0"/>
      <w:marRight w:val="0"/>
      <w:marTop w:val="0"/>
      <w:marBottom w:val="0"/>
      <w:divBdr>
        <w:top w:val="none" w:sz="0" w:space="0" w:color="auto"/>
        <w:left w:val="none" w:sz="0" w:space="0" w:color="auto"/>
        <w:bottom w:val="none" w:sz="0" w:space="0" w:color="auto"/>
        <w:right w:val="none" w:sz="0" w:space="0" w:color="auto"/>
      </w:divBdr>
    </w:div>
    <w:div w:id="997878880">
      <w:bodyDiv w:val="1"/>
      <w:marLeft w:val="0"/>
      <w:marRight w:val="0"/>
      <w:marTop w:val="0"/>
      <w:marBottom w:val="0"/>
      <w:divBdr>
        <w:top w:val="none" w:sz="0" w:space="0" w:color="auto"/>
        <w:left w:val="none" w:sz="0" w:space="0" w:color="auto"/>
        <w:bottom w:val="none" w:sz="0" w:space="0" w:color="auto"/>
        <w:right w:val="none" w:sz="0" w:space="0" w:color="auto"/>
      </w:divBdr>
    </w:div>
    <w:div w:id="1020158958">
      <w:bodyDiv w:val="1"/>
      <w:marLeft w:val="0"/>
      <w:marRight w:val="0"/>
      <w:marTop w:val="0"/>
      <w:marBottom w:val="0"/>
      <w:divBdr>
        <w:top w:val="none" w:sz="0" w:space="0" w:color="auto"/>
        <w:left w:val="none" w:sz="0" w:space="0" w:color="auto"/>
        <w:bottom w:val="none" w:sz="0" w:space="0" w:color="auto"/>
        <w:right w:val="none" w:sz="0" w:space="0" w:color="auto"/>
      </w:divBdr>
    </w:div>
    <w:div w:id="1031300589">
      <w:bodyDiv w:val="1"/>
      <w:marLeft w:val="0"/>
      <w:marRight w:val="0"/>
      <w:marTop w:val="0"/>
      <w:marBottom w:val="0"/>
      <w:divBdr>
        <w:top w:val="none" w:sz="0" w:space="0" w:color="auto"/>
        <w:left w:val="none" w:sz="0" w:space="0" w:color="auto"/>
        <w:bottom w:val="none" w:sz="0" w:space="0" w:color="auto"/>
        <w:right w:val="none" w:sz="0" w:space="0" w:color="auto"/>
      </w:divBdr>
      <w:divsChild>
        <w:div w:id="1272934810">
          <w:marLeft w:val="0"/>
          <w:marRight w:val="0"/>
          <w:marTop w:val="0"/>
          <w:marBottom w:val="0"/>
          <w:divBdr>
            <w:top w:val="none" w:sz="0" w:space="0" w:color="auto"/>
            <w:left w:val="none" w:sz="0" w:space="0" w:color="auto"/>
            <w:bottom w:val="none" w:sz="0" w:space="0" w:color="auto"/>
            <w:right w:val="none" w:sz="0" w:space="0" w:color="auto"/>
          </w:divBdr>
        </w:div>
      </w:divsChild>
    </w:div>
    <w:div w:id="1042636947">
      <w:bodyDiv w:val="1"/>
      <w:marLeft w:val="0"/>
      <w:marRight w:val="0"/>
      <w:marTop w:val="0"/>
      <w:marBottom w:val="0"/>
      <w:divBdr>
        <w:top w:val="none" w:sz="0" w:space="0" w:color="auto"/>
        <w:left w:val="none" w:sz="0" w:space="0" w:color="auto"/>
        <w:bottom w:val="none" w:sz="0" w:space="0" w:color="auto"/>
        <w:right w:val="none" w:sz="0" w:space="0" w:color="auto"/>
      </w:divBdr>
    </w:div>
    <w:div w:id="1130825243">
      <w:bodyDiv w:val="1"/>
      <w:marLeft w:val="0"/>
      <w:marRight w:val="0"/>
      <w:marTop w:val="0"/>
      <w:marBottom w:val="0"/>
      <w:divBdr>
        <w:top w:val="none" w:sz="0" w:space="0" w:color="auto"/>
        <w:left w:val="none" w:sz="0" w:space="0" w:color="auto"/>
        <w:bottom w:val="none" w:sz="0" w:space="0" w:color="auto"/>
        <w:right w:val="none" w:sz="0" w:space="0" w:color="auto"/>
      </w:divBdr>
      <w:divsChild>
        <w:div w:id="1178618036">
          <w:marLeft w:val="0"/>
          <w:marRight w:val="0"/>
          <w:marTop w:val="0"/>
          <w:marBottom w:val="0"/>
          <w:divBdr>
            <w:top w:val="none" w:sz="0" w:space="0" w:color="auto"/>
            <w:left w:val="none" w:sz="0" w:space="0" w:color="auto"/>
            <w:bottom w:val="none" w:sz="0" w:space="0" w:color="auto"/>
            <w:right w:val="none" w:sz="0" w:space="0" w:color="auto"/>
          </w:divBdr>
          <w:divsChild>
            <w:div w:id="1248885942">
              <w:marLeft w:val="0"/>
              <w:marRight w:val="0"/>
              <w:marTop w:val="0"/>
              <w:marBottom w:val="0"/>
              <w:divBdr>
                <w:top w:val="none" w:sz="0" w:space="0" w:color="auto"/>
                <w:left w:val="none" w:sz="0" w:space="0" w:color="auto"/>
                <w:bottom w:val="none" w:sz="0" w:space="0" w:color="auto"/>
                <w:right w:val="none" w:sz="0" w:space="0" w:color="auto"/>
              </w:divBdr>
            </w:div>
            <w:div w:id="20838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4095">
      <w:bodyDiv w:val="1"/>
      <w:marLeft w:val="0"/>
      <w:marRight w:val="0"/>
      <w:marTop w:val="0"/>
      <w:marBottom w:val="0"/>
      <w:divBdr>
        <w:top w:val="none" w:sz="0" w:space="0" w:color="auto"/>
        <w:left w:val="none" w:sz="0" w:space="0" w:color="auto"/>
        <w:bottom w:val="none" w:sz="0" w:space="0" w:color="auto"/>
        <w:right w:val="none" w:sz="0" w:space="0" w:color="auto"/>
      </w:divBdr>
    </w:div>
    <w:div w:id="1131292115">
      <w:bodyDiv w:val="1"/>
      <w:marLeft w:val="0"/>
      <w:marRight w:val="0"/>
      <w:marTop w:val="0"/>
      <w:marBottom w:val="0"/>
      <w:divBdr>
        <w:top w:val="none" w:sz="0" w:space="0" w:color="auto"/>
        <w:left w:val="none" w:sz="0" w:space="0" w:color="auto"/>
        <w:bottom w:val="none" w:sz="0" w:space="0" w:color="auto"/>
        <w:right w:val="none" w:sz="0" w:space="0" w:color="auto"/>
      </w:divBdr>
    </w:div>
    <w:div w:id="1158420373">
      <w:bodyDiv w:val="1"/>
      <w:marLeft w:val="0"/>
      <w:marRight w:val="0"/>
      <w:marTop w:val="0"/>
      <w:marBottom w:val="0"/>
      <w:divBdr>
        <w:top w:val="none" w:sz="0" w:space="0" w:color="auto"/>
        <w:left w:val="none" w:sz="0" w:space="0" w:color="auto"/>
        <w:bottom w:val="none" w:sz="0" w:space="0" w:color="auto"/>
        <w:right w:val="none" w:sz="0" w:space="0" w:color="auto"/>
      </w:divBdr>
    </w:div>
    <w:div w:id="1214191710">
      <w:bodyDiv w:val="1"/>
      <w:marLeft w:val="0"/>
      <w:marRight w:val="0"/>
      <w:marTop w:val="0"/>
      <w:marBottom w:val="0"/>
      <w:divBdr>
        <w:top w:val="none" w:sz="0" w:space="0" w:color="auto"/>
        <w:left w:val="none" w:sz="0" w:space="0" w:color="auto"/>
        <w:bottom w:val="none" w:sz="0" w:space="0" w:color="auto"/>
        <w:right w:val="none" w:sz="0" w:space="0" w:color="auto"/>
      </w:divBdr>
    </w:div>
    <w:div w:id="1249999666">
      <w:bodyDiv w:val="1"/>
      <w:marLeft w:val="0"/>
      <w:marRight w:val="0"/>
      <w:marTop w:val="0"/>
      <w:marBottom w:val="0"/>
      <w:divBdr>
        <w:top w:val="none" w:sz="0" w:space="0" w:color="auto"/>
        <w:left w:val="none" w:sz="0" w:space="0" w:color="auto"/>
        <w:bottom w:val="none" w:sz="0" w:space="0" w:color="auto"/>
        <w:right w:val="none" w:sz="0" w:space="0" w:color="auto"/>
      </w:divBdr>
    </w:div>
    <w:div w:id="1258441471">
      <w:marLeft w:val="0"/>
      <w:marRight w:val="0"/>
      <w:marTop w:val="0"/>
      <w:marBottom w:val="0"/>
      <w:divBdr>
        <w:top w:val="none" w:sz="0" w:space="0" w:color="auto"/>
        <w:left w:val="none" w:sz="0" w:space="0" w:color="auto"/>
        <w:bottom w:val="none" w:sz="0" w:space="0" w:color="auto"/>
        <w:right w:val="none" w:sz="0" w:space="0" w:color="auto"/>
      </w:divBdr>
      <w:divsChild>
        <w:div w:id="1415512983">
          <w:marLeft w:val="0"/>
          <w:marRight w:val="0"/>
          <w:marTop w:val="0"/>
          <w:marBottom w:val="0"/>
          <w:divBdr>
            <w:top w:val="none" w:sz="0" w:space="0" w:color="auto"/>
            <w:left w:val="none" w:sz="0" w:space="0" w:color="auto"/>
            <w:bottom w:val="none" w:sz="0" w:space="0" w:color="auto"/>
            <w:right w:val="none" w:sz="0" w:space="0" w:color="auto"/>
          </w:divBdr>
          <w:divsChild>
            <w:div w:id="264073019">
              <w:marLeft w:val="0"/>
              <w:marRight w:val="0"/>
              <w:marTop w:val="0"/>
              <w:marBottom w:val="0"/>
              <w:divBdr>
                <w:top w:val="none" w:sz="0" w:space="0" w:color="auto"/>
                <w:left w:val="none" w:sz="0" w:space="0" w:color="auto"/>
                <w:bottom w:val="none" w:sz="0" w:space="0" w:color="auto"/>
                <w:right w:val="none" w:sz="0" w:space="0" w:color="auto"/>
              </w:divBdr>
              <w:divsChild>
                <w:div w:id="8003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912980">
      <w:bodyDiv w:val="1"/>
      <w:marLeft w:val="0"/>
      <w:marRight w:val="0"/>
      <w:marTop w:val="0"/>
      <w:marBottom w:val="0"/>
      <w:divBdr>
        <w:top w:val="none" w:sz="0" w:space="0" w:color="auto"/>
        <w:left w:val="none" w:sz="0" w:space="0" w:color="auto"/>
        <w:bottom w:val="none" w:sz="0" w:space="0" w:color="auto"/>
        <w:right w:val="none" w:sz="0" w:space="0" w:color="auto"/>
      </w:divBdr>
    </w:div>
    <w:div w:id="1283079249">
      <w:bodyDiv w:val="1"/>
      <w:marLeft w:val="0"/>
      <w:marRight w:val="0"/>
      <w:marTop w:val="0"/>
      <w:marBottom w:val="0"/>
      <w:divBdr>
        <w:top w:val="none" w:sz="0" w:space="0" w:color="auto"/>
        <w:left w:val="none" w:sz="0" w:space="0" w:color="auto"/>
        <w:bottom w:val="none" w:sz="0" w:space="0" w:color="auto"/>
        <w:right w:val="none" w:sz="0" w:space="0" w:color="auto"/>
      </w:divBdr>
    </w:div>
    <w:div w:id="1294025522">
      <w:bodyDiv w:val="1"/>
      <w:marLeft w:val="0"/>
      <w:marRight w:val="0"/>
      <w:marTop w:val="0"/>
      <w:marBottom w:val="0"/>
      <w:divBdr>
        <w:top w:val="none" w:sz="0" w:space="0" w:color="auto"/>
        <w:left w:val="none" w:sz="0" w:space="0" w:color="auto"/>
        <w:bottom w:val="none" w:sz="0" w:space="0" w:color="auto"/>
        <w:right w:val="none" w:sz="0" w:space="0" w:color="auto"/>
      </w:divBdr>
    </w:div>
    <w:div w:id="1387340054">
      <w:bodyDiv w:val="1"/>
      <w:marLeft w:val="0"/>
      <w:marRight w:val="0"/>
      <w:marTop w:val="0"/>
      <w:marBottom w:val="0"/>
      <w:divBdr>
        <w:top w:val="none" w:sz="0" w:space="0" w:color="auto"/>
        <w:left w:val="none" w:sz="0" w:space="0" w:color="auto"/>
        <w:bottom w:val="none" w:sz="0" w:space="0" w:color="auto"/>
        <w:right w:val="none" w:sz="0" w:space="0" w:color="auto"/>
      </w:divBdr>
    </w:div>
    <w:div w:id="1452743895">
      <w:bodyDiv w:val="1"/>
      <w:marLeft w:val="0"/>
      <w:marRight w:val="0"/>
      <w:marTop w:val="0"/>
      <w:marBottom w:val="0"/>
      <w:divBdr>
        <w:top w:val="none" w:sz="0" w:space="0" w:color="auto"/>
        <w:left w:val="none" w:sz="0" w:space="0" w:color="auto"/>
        <w:bottom w:val="none" w:sz="0" w:space="0" w:color="auto"/>
        <w:right w:val="none" w:sz="0" w:space="0" w:color="auto"/>
      </w:divBdr>
      <w:divsChild>
        <w:div w:id="254679751">
          <w:marLeft w:val="720"/>
          <w:marRight w:val="0"/>
          <w:marTop w:val="0"/>
          <w:marBottom w:val="0"/>
          <w:divBdr>
            <w:top w:val="none" w:sz="0" w:space="0" w:color="auto"/>
            <w:left w:val="none" w:sz="0" w:space="0" w:color="auto"/>
            <w:bottom w:val="none" w:sz="0" w:space="0" w:color="auto"/>
            <w:right w:val="none" w:sz="0" w:space="0" w:color="auto"/>
          </w:divBdr>
        </w:div>
      </w:divsChild>
    </w:div>
    <w:div w:id="1481075517">
      <w:bodyDiv w:val="1"/>
      <w:marLeft w:val="0"/>
      <w:marRight w:val="0"/>
      <w:marTop w:val="0"/>
      <w:marBottom w:val="0"/>
      <w:divBdr>
        <w:top w:val="none" w:sz="0" w:space="0" w:color="auto"/>
        <w:left w:val="none" w:sz="0" w:space="0" w:color="auto"/>
        <w:bottom w:val="none" w:sz="0" w:space="0" w:color="auto"/>
        <w:right w:val="none" w:sz="0" w:space="0" w:color="auto"/>
      </w:divBdr>
    </w:div>
    <w:div w:id="1537543052">
      <w:bodyDiv w:val="1"/>
      <w:marLeft w:val="0"/>
      <w:marRight w:val="0"/>
      <w:marTop w:val="0"/>
      <w:marBottom w:val="0"/>
      <w:divBdr>
        <w:top w:val="none" w:sz="0" w:space="0" w:color="auto"/>
        <w:left w:val="none" w:sz="0" w:space="0" w:color="auto"/>
        <w:bottom w:val="none" w:sz="0" w:space="0" w:color="auto"/>
        <w:right w:val="none" w:sz="0" w:space="0" w:color="auto"/>
      </w:divBdr>
    </w:div>
    <w:div w:id="1602373981">
      <w:bodyDiv w:val="1"/>
      <w:marLeft w:val="0"/>
      <w:marRight w:val="0"/>
      <w:marTop w:val="0"/>
      <w:marBottom w:val="0"/>
      <w:divBdr>
        <w:top w:val="none" w:sz="0" w:space="0" w:color="auto"/>
        <w:left w:val="none" w:sz="0" w:space="0" w:color="auto"/>
        <w:bottom w:val="none" w:sz="0" w:space="0" w:color="auto"/>
        <w:right w:val="none" w:sz="0" w:space="0" w:color="auto"/>
      </w:divBdr>
      <w:divsChild>
        <w:div w:id="1121000155">
          <w:marLeft w:val="0"/>
          <w:marRight w:val="0"/>
          <w:marTop w:val="0"/>
          <w:marBottom w:val="0"/>
          <w:divBdr>
            <w:top w:val="none" w:sz="0" w:space="0" w:color="auto"/>
            <w:left w:val="none" w:sz="0" w:space="0" w:color="auto"/>
            <w:bottom w:val="none" w:sz="0" w:space="0" w:color="auto"/>
            <w:right w:val="none" w:sz="0" w:space="0" w:color="auto"/>
          </w:divBdr>
          <w:divsChild>
            <w:div w:id="129571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24635">
      <w:bodyDiv w:val="1"/>
      <w:marLeft w:val="0"/>
      <w:marRight w:val="0"/>
      <w:marTop w:val="0"/>
      <w:marBottom w:val="0"/>
      <w:divBdr>
        <w:top w:val="none" w:sz="0" w:space="0" w:color="auto"/>
        <w:left w:val="none" w:sz="0" w:space="0" w:color="auto"/>
        <w:bottom w:val="none" w:sz="0" w:space="0" w:color="auto"/>
        <w:right w:val="none" w:sz="0" w:space="0" w:color="auto"/>
      </w:divBdr>
    </w:div>
    <w:div w:id="1726369022">
      <w:bodyDiv w:val="1"/>
      <w:marLeft w:val="0"/>
      <w:marRight w:val="0"/>
      <w:marTop w:val="0"/>
      <w:marBottom w:val="0"/>
      <w:divBdr>
        <w:top w:val="none" w:sz="0" w:space="0" w:color="auto"/>
        <w:left w:val="none" w:sz="0" w:space="0" w:color="auto"/>
        <w:bottom w:val="none" w:sz="0" w:space="0" w:color="auto"/>
        <w:right w:val="none" w:sz="0" w:space="0" w:color="auto"/>
      </w:divBdr>
    </w:div>
    <w:div w:id="1736776994">
      <w:marLeft w:val="0"/>
      <w:marRight w:val="0"/>
      <w:marTop w:val="0"/>
      <w:marBottom w:val="0"/>
      <w:divBdr>
        <w:top w:val="none" w:sz="0" w:space="0" w:color="auto"/>
        <w:left w:val="none" w:sz="0" w:space="0" w:color="auto"/>
        <w:bottom w:val="none" w:sz="0" w:space="0" w:color="auto"/>
        <w:right w:val="none" w:sz="0" w:space="0" w:color="auto"/>
      </w:divBdr>
      <w:divsChild>
        <w:div w:id="1045563055">
          <w:marLeft w:val="0"/>
          <w:marRight w:val="0"/>
          <w:marTop w:val="0"/>
          <w:marBottom w:val="0"/>
          <w:divBdr>
            <w:top w:val="none" w:sz="0" w:space="0" w:color="auto"/>
            <w:left w:val="none" w:sz="0" w:space="0" w:color="auto"/>
            <w:bottom w:val="none" w:sz="0" w:space="0" w:color="auto"/>
            <w:right w:val="none" w:sz="0" w:space="0" w:color="auto"/>
          </w:divBdr>
          <w:divsChild>
            <w:div w:id="1745226704">
              <w:marLeft w:val="0"/>
              <w:marRight w:val="0"/>
              <w:marTop w:val="0"/>
              <w:marBottom w:val="0"/>
              <w:divBdr>
                <w:top w:val="none" w:sz="0" w:space="0" w:color="auto"/>
                <w:left w:val="none" w:sz="0" w:space="0" w:color="auto"/>
                <w:bottom w:val="none" w:sz="0" w:space="0" w:color="auto"/>
                <w:right w:val="none" w:sz="0" w:space="0" w:color="auto"/>
              </w:divBdr>
              <w:divsChild>
                <w:div w:id="905533989">
                  <w:marLeft w:val="0"/>
                  <w:marRight w:val="0"/>
                  <w:marTop w:val="0"/>
                  <w:marBottom w:val="0"/>
                  <w:divBdr>
                    <w:top w:val="none" w:sz="0" w:space="0" w:color="auto"/>
                    <w:left w:val="none" w:sz="0" w:space="0" w:color="auto"/>
                    <w:bottom w:val="none" w:sz="0" w:space="0" w:color="auto"/>
                    <w:right w:val="none" w:sz="0" w:space="0" w:color="auto"/>
                  </w:divBdr>
                  <w:divsChild>
                    <w:div w:id="19409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07969">
      <w:bodyDiv w:val="1"/>
      <w:marLeft w:val="0"/>
      <w:marRight w:val="0"/>
      <w:marTop w:val="0"/>
      <w:marBottom w:val="0"/>
      <w:divBdr>
        <w:top w:val="none" w:sz="0" w:space="0" w:color="auto"/>
        <w:left w:val="none" w:sz="0" w:space="0" w:color="auto"/>
        <w:bottom w:val="none" w:sz="0" w:space="0" w:color="auto"/>
        <w:right w:val="none" w:sz="0" w:space="0" w:color="auto"/>
      </w:divBdr>
    </w:div>
    <w:div w:id="1883976255">
      <w:bodyDiv w:val="1"/>
      <w:marLeft w:val="0"/>
      <w:marRight w:val="0"/>
      <w:marTop w:val="0"/>
      <w:marBottom w:val="0"/>
      <w:divBdr>
        <w:top w:val="none" w:sz="0" w:space="0" w:color="auto"/>
        <w:left w:val="none" w:sz="0" w:space="0" w:color="auto"/>
        <w:bottom w:val="none" w:sz="0" w:space="0" w:color="auto"/>
        <w:right w:val="none" w:sz="0" w:space="0" w:color="auto"/>
      </w:divBdr>
    </w:div>
    <w:div w:id="1933394752">
      <w:bodyDiv w:val="1"/>
      <w:marLeft w:val="0"/>
      <w:marRight w:val="0"/>
      <w:marTop w:val="0"/>
      <w:marBottom w:val="0"/>
      <w:divBdr>
        <w:top w:val="none" w:sz="0" w:space="0" w:color="auto"/>
        <w:left w:val="none" w:sz="0" w:space="0" w:color="auto"/>
        <w:bottom w:val="none" w:sz="0" w:space="0" w:color="auto"/>
        <w:right w:val="none" w:sz="0" w:space="0" w:color="auto"/>
      </w:divBdr>
    </w:div>
    <w:div w:id="1961760978">
      <w:marLeft w:val="0"/>
      <w:marRight w:val="0"/>
      <w:marTop w:val="0"/>
      <w:marBottom w:val="0"/>
      <w:divBdr>
        <w:top w:val="none" w:sz="0" w:space="0" w:color="auto"/>
        <w:left w:val="none" w:sz="0" w:space="0" w:color="auto"/>
        <w:bottom w:val="none" w:sz="0" w:space="0" w:color="auto"/>
        <w:right w:val="none" w:sz="0" w:space="0" w:color="auto"/>
      </w:divBdr>
      <w:divsChild>
        <w:div w:id="1383938595">
          <w:marLeft w:val="0"/>
          <w:marRight w:val="0"/>
          <w:marTop w:val="0"/>
          <w:marBottom w:val="0"/>
          <w:divBdr>
            <w:top w:val="none" w:sz="0" w:space="0" w:color="auto"/>
            <w:left w:val="none" w:sz="0" w:space="0" w:color="auto"/>
            <w:bottom w:val="none" w:sz="0" w:space="0" w:color="auto"/>
            <w:right w:val="none" w:sz="0" w:space="0" w:color="auto"/>
          </w:divBdr>
          <w:divsChild>
            <w:div w:id="1648508577">
              <w:marLeft w:val="0"/>
              <w:marRight w:val="0"/>
              <w:marTop w:val="0"/>
              <w:marBottom w:val="0"/>
              <w:divBdr>
                <w:top w:val="none" w:sz="0" w:space="0" w:color="auto"/>
                <w:left w:val="none" w:sz="0" w:space="0" w:color="auto"/>
                <w:bottom w:val="none" w:sz="0" w:space="0" w:color="auto"/>
                <w:right w:val="none" w:sz="0" w:space="0" w:color="auto"/>
              </w:divBdr>
              <w:divsChild>
                <w:div w:id="7008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519981">
      <w:bodyDiv w:val="1"/>
      <w:marLeft w:val="0"/>
      <w:marRight w:val="0"/>
      <w:marTop w:val="0"/>
      <w:marBottom w:val="0"/>
      <w:divBdr>
        <w:top w:val="none" w:sz="0" w:space="0" w:color="auto"/>
        <w:left w:val="none" w:sz="0" w:space="0" w:color="auto"/>
        <w:bottom w:val="none" w:sz="0" w:space="0" w:color="auto"/>
        <w:right w:val="none" w:sz="0" w:space="0" w:color="auto"/>
      </w:divBdr>
      <w:divsChild>
        <w:div w:id="1152873433">
          <w:marLeft w:val="0"/>
          <w:marRight w:val="0"/>
          <w:marTop w:val="0"/>
          <w:marBottom w:val="0"/>
          <w:divBdr>
            <w:top w:val="single" w:sz="6" w:space="0" w:color="9A9A9A"/>
            <w:left w:val="none" w:sz="0" w:space="0" w:color="auto"/>
            <w:bottom w:val="none" w:sz="0" w:space="0" w:color="auto"/>
            <w:right w:val="none" w:sz="0" w:space="0" w:color="auto"/>
          </w:divBdr>
          <w:divsChild>
            <w:div w:id="60756241">
              <w:marLeft w:val="0"/>
              <w:marRight w:val="0"/>
              <w:marTop w:val="0"/>
              <w:marBottom w:val="0"/>
              <w:divBdr>
                <w:top w:val="none" w:sz="0" w:space="0" w:color="auto"/>
                <w:left w:val="none" w:sz="0" w:space="0" w:color="auto"/>
                <w:bottom w:val="none" w:sz="0" w:space="0" w:color="auto"/>
                <w:right w:val="none" w:sz="0" w:space="0" w:color="auto"/>
              </w:divBdr>
              <w:divsChild>
                <w:div w:id="1480734000">
                  <w:marLeft w:val="0"/>
                  <w:marRight w:val="0"/>
                  <w:marTop w:val="0"/>
                  <w:marBottom w:val="0"/>
                  <w:divBdr>
                    <w:top w:val="none" w:sz="0" w:space="0" w:color="auto"/>
                    <w:left w:val="none" w:sz="0" w:space="0" w:color="auto"/>
                    <w:bottom w:val="none" w:sz="0" w:space="0" w:color="auto"/>
                    <w:right w:val="none" w:sz="0" w:space="0" w:color="auto"/>
                  </w:divBdr>
                  <w:divsChild>
                    <w:div w:id="1446345272">
                      <w:marLeft w:val="0"/>
                      <w:marRight w:val="0"/>
                      <w:marTop w:val="0"/>
                      <w:marBottom w:val="0"/>
                      <w:divBdr>
                        <w:top w:val="none" w:sz="0" w:space="0" w:color="auto"/>
                        <w:left w:val="none" w:sz="0" w:space="0" w:color="auto"/>
                        <w:bottom w:val="none" w:sz="0" w:space="0" w:color="auto"/>
                        <w:right w:val="none" w:sz="0" w:space="0" w:color="auto"/>
                      </w:divBdr>
                      <w:divsChild>
                        <w:div w:id="1797068530">
                          <w:marLeft w:val="0"/>
                          <w:marRight w:val="0"/>
                          <w:marTop w:val="0"/>
                          <w:marBottom w:val="0"/>
                          <w:divBdr>
                            <w:top w:val="none" w:sz="0" w:space="0" w:color="auto"/>
                            <w:left w:val="none" w:sz="0" w:space="0" w:color="auto"/>
                            <w:bottom w:val="none" w:sz="0" w:space="0" w:color="auto"/>
                            <w:right w:val="none" w:sz="0" w:space="0" w:color="auto"/>
                          </w:divBdr>
                          <w:divsChild>
                            <w:div w:id="1021127549">
                              <w:marLeft w:val="0"/>
                              <w:marRight w:val="0"/>
                              <w:marTop w:val="0"/>
                              <w:marBottom w:val="0"/>
                              <w:divBdr>
                                <w:top w:val="none" w:sz="0" w:space="0" w:color="auto"/>
                                <w:left w:val="none" w:sz="0" w:space="0" w:color="auto"/>
                                <w:bottom w:val="none" w:sz="0" w:space="0" w:color="auto"/>
                                <w:right w:val="none" w:sz="0" w:space="0" w:color="auto"/>
                              </w:divBdr>
                              <w:divsChild>
                                <w:div w:id="1016692489">
                                  <w:marLeft w:val="0"/>
                                  <w:marRight w:val="0"/>
                                  <w:marTop w:val="0"/>
                                  <w:marBottom w:val="0"/>
                                  <w:divBdr>
                                    <w:top w:val="none" w:sz="0" w:space="0" w:color="auto"/>
                                    <w:left w:val="none" w:sz="0" w:space="0" w:color="auto"/>
                                    <w:bottom w:val="none" w:sz="0" w:space="0" w:color="auto"/>
                                    <w:right w:val="none" w:sz="0" w:space="0" w:color="auto"/>
                                  </w:divBdr>
                                  <w:divsChild>
                                    <w:div w:id="76153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6718931">
      <w:bodyDiv w:val="1"/>
      <w:marLeft w:val="0"/>
      <w:marRight w:val="0"/>
      <w:marTop w:val="0"/>
      <w:marBottom w:val="0"/>
      <w:divBdr>
        <w:top w:val="none" w:sz="0" w:space="0" w:color="auto"/>
        <w:left w:val="none" w:sz="0" w:space="0" w:color="auto"/>
        <w:bottom w:val="none" w:sz="0" w:space="0" w:color="auto"/>
        <w:right w:val="none" w:sz="0" w:space="0" w:color="auto"/>
      </w:divBdr>
    </w:div>
    <w:div w:id="2011565803">
      <w:bodyDiv w:val="1"/>
      <w:marLeft w:val="0"/>
      <w:marRight w:val="0"/>
      <w:marTop w:val="0"/>
      <w:marBottom w:val="0"/>
      <w:divBdr>
        <w:top w:val="none" w:sz="0" w:space="0" w:color="auto"/>
        <w:left w:val="none" w:sz="0" w:space="0" w:color="auto"/>
        <w:bottom w:val="none" w:sz="0" w:space="0" w:color="auto"/>
        <w:right w:val="none" w:sz="0" w:space="0" w:color="auto"/>
      </w:divBdr>
    </w:div>
    <w:div w:id="2024936118">
      <w:bodyDiv w:val="1"/>
      <w:marLeft w:val="0"/>
      <w:marRight w:val="0"/>
      <w:marTop w:val="0"/>
      <w:marBottom w:val="0"/>
      <w:divBdr>
        <w:top w:val="none" w:sz="0" w:space="0" w:color="auto"/>
        <w:left w:val="none" w:sz="0" w:space="0" w:color="auto"/>
        <w:bottom w:val="none" w:sz="0" w:space="0" w:color="auto"/>
        <w:right w:val="none" w:sz="0" w:space="0" w:color="auto"/>
      </w:divBdr>
    </w:div>
    <w:div w:id="2140537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NIGIS\unigis%20work\BITS%20TO%20DO\intake%20msc\69EG4218_DISSERTATION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545158-C8D3-44A6-B3BC-D0CA81CD1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69EG4218_DISSERTATION_TEMPLATE</Template>
  <TotalTime>0</TotalTime>
  <Pages>25</Pages>
  <Words>4487</Words>
  <Characters>25582</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Tipperary Institute</Company>
  <LinksUpToDate>false</LinksUpToDate>
  <CharactersWithSpaces>30009</CharactersWithSpaces>
  <SharedDoc>false</SharedDoc>
  <HLinks>
    <vt:vector size="66" baseType="variant">
      <vt:variant>
        <vt:i4>1245232</vt:i4>
      </vt:variant>
      <vt:variant>
        <vt:i4>71</vt:i4>
      </vt:variant>
      <vt:variant>
        <vt:i4>0</vt:i4>
      </vt:variant>
      <vt:variant>
        <vt:i4>5</vt:i4>
      </vt:variant>
      <vt:variant>
        <vt:lpwstr/>
      </vt:variant>
      <vt:variant>
        <vt:lpwstr>_Toc309226800</vt:lpwstr>
      </vt:variant>
      <vt:variant>
        <vt:i4>1703999</vt:i4>
      </vt:variant>
      <vt:variant>
        <vt:i4>65</vt:i4>
      </vt:variant>
      <vt:variant>
        <vt:i4>0</vt:i4>
      </vt:variant>
      <vt:variant>
        <vt:i4>5</vt:i4>
      </vt:variant>
      <vt:variant>
        <vt:lpwstr/>
      </vt:variant>
      <vt:variant>
        <vt:lpwstr>_Toc309226799</vt:lpwstr>
      </vt:variant>
      <vt:variant>
        <vt:i4>1703999</vt:i4>
      </vt:variant>
      <vt:variant>
        <vt:i4>56</vt:i4>
      </vt:variant>
      <vt:variant>
        <vt:i4>0</vt:i4>
      </vt:variant>
      <vt:variant>
        <vt:i4>5</vt:i4>
      </vt:variant>
      <vt:variant>
        <vt:lpwstr/>
      </vt:variant>
      <vt:variant>
        <vt:lpwstr>_Toc309226795</vt:lpwstr>
      </vt:variant>
      <vt:variant>
        <vt:i4>1703999</vt:i4>
      </vt:variant>
      <vt:variant>
        <vt:i4>50</vt:i4>
      </vt:variant>
      <vt:variant>
        <vt:i4>0</vt:i4>
      </vt:variant>
      <vt:variant>
        <vt:i4>5</vt:i4>
      </vt:variant>
      <vt:variant>
        <vt:lpwstr/>
      </vt:variant>
      <vt:variant>
        <vt:lpwstr>_Toc309226794</vt:lpwstr>
      </vt:variant>
      <vt:variant>
        <vt:i4>1572922</vt:i4>
      </vt:variant>
      <vt:variant>
        <vt:i4>41</vt:i4>
      </vt:variant>
      <vt:variant>
        <vt:i4>0</vt:i4>
      </vt:variant>
      <vt:variant>
        <vt:i4>5</vt:i4>
      </vt:variant>
      <vt:variant>
        <vt:lpwstr/>
      </vt:variant>
      <vt:variant>
        <vt:lpwstr>_Toc309229246</vt:lpwstr>
      </vt:variant>
      <vt:variant>
        <vt:i4>1572922</vt:i4>
      </vt:variant>
      <vt:variant>
        <vt:i4>35</vt:i4>
      </vt:variant>
      <vt:variant>
        <vt:i4>0</vt:i4>
      </vt:variant>
      <vt:variant>
        <vt:i4>5</vt:i4>
      </vt:variant>
      <vt:variant>
        <vt:lpwstr/>
      </vt:variant>
      <vt:variant>
        <vt:lpwstr>_Toc309229245</vt:lpwstr>
      </vt:variant>
      <vt:variant>
        <vt:i4>1572922</vt:i4>
      </vt:variant>
      <vt:variant>
        <vt:i4>29</vt:i4>
      </vt:variant>
      <vt:variant>
        <vt:i4>0</vt:i4>
      </vt:variant>
      <vt:variant>
        <vt:i4>5</vt:i4>
      </vt:variant>
      <vt:variant>
        <vt:lpwstr/>
      </vt:variant>
      <vt:variant>
        <vt:lpwstr>_Toc309229244</vt:lpwstr>
      </vt:variant>
      <vt:variant>
        <vt:i4>1572922</vt:i4>
      </vt:variant>
      <vt:variant>
        <vt:i4>23</vt:i4>
      </vt:variant>
      <vt:variant>
        <vt:i4>0</vt:i4>
      </vt:variant>
      <vt:variant>
        <vt:i4>5</vt:i4>
      </vt:variant>
      <vt:variant>
        <vt:lpwstr/>
      </vt:variant>
      <vt:variant>
        <vt:lpwstr>_Toc309229243</vt:lpwstr>
      </vt:variant>
      <vt:variant>
        <vt:i4>1572922</vt:i4>
      </vt:variant>
      <vt:variant>
        <vt:i4>17</vt:i4>
      </vt:variant>
      <vt:variant>
        <vt:i4>0</vt:i4>
      </vt:variant>
      <vt:variant>
        <vt:i4>5</vt:i4>
      </vt:variant>
      <vt:variant>
        <vt:lpwstr/>
      </vt:variant>
      <vt:variant>
        <vt:lpwstr>_Toc309229242</vt:lpwstr>
      </vt:variant>
      <vt:variant>
        <vt:i4>1572922</vt:i4>
      </vt:variant>
      <vt:variant>
        <vt:i4>11</vt:i4>
      </vt:variant>
      <vt:variant>
        <vt:i4>0</vt:i4>
      </vt:variant>
      <vt:variant>
        <vt:i4>5</vt:i4>
      </vt:variant>
      <vt:variant>
        <vt:lpwstr/>
      </vt:variant>
      <vt:variant>
        <vt:lpwstr>_Toc309229241</vt:lpwstr>
      </vt:variant>
      <vt:variant>
        <vt:i4>1572922</vt:i4>
      </vt:variant>
      <vt:variant>
        <vt:i4>5</vt:i4>
      </vt:variant>
      <vt:variant>
        <vt:i4>0</vt:i4>
      </vt:variant>
      <vt:variant>
        <vt:i4>5</vt:i4>
      </vt:variant>
      <vt:variant>
        <vt:lpwstr/>
      </vt:variant>
      <vt:variant>
        <vt:lpwstr>_Toc309229240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Eamon.Dalton</dc:creator>
  <cp:lastModifiedBy>Natasha</cp:lastModifiedBy>
  <cp:revision>2</cp:revision>
  <cp:lastPrinted>2010-07-09T11:11:00Z</cp:lastPrinted>
  <dcterms:created xsi:type="dcterms:W3CDTF">2016-04-25T14:40:00Z</dcterms:created>
  <dcterms:modified xsi:type="dcterms:W3CDTF">2016-04-25T14:40:00Z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id="RxnCuQ4Q"/&gt;&lt;style id="http://www.zotero.org/styles/harvard1de" hasBibliography="0"/&gt;&lt;prefs&gt;&lt;pref name="fieldType" value="Field"/&gt;&lt;pref name="noteType" value="0"/&gt;&lt;/prefs&gt;&lt;/data&gt;</vt:lpwstr>
  </property>
  <property fmtid="{D5CDD505-2E9C-101B-9397-08002B2CF9AE}" pid="3" name="ZOTERO_BREF_V5uxac2ATHME_1">
    <vt:lpwstr>ZOTERO_ITEM {"citationItems":[{"uri":["http://zotero.org/users/93821/items/PWHHHMDZ"]}]}</vt:lpwstr>
  </property>
  <property fmtid="{D5CDD505-2E9C-101B-9397-08002B2CF9AE}" pid="4" name="ZOTERO_BREF_l7PxONvTazlL_1">
    <vt:lpwstr>ZOTERO_ITEM {"citationItems":[{"uri":["http://zotero.org/users/93821/items/7BGRGVAN"]}]}</vt:lpwstr>
  </property>
  <property fmtid="{D5CDD505-2E9C-101B-9397-08002B2CF9AE}" pid="5" name="ZOTERO_BREF_NViSI7CDueCy_1">
    <vt:lpwstr>ZOTERO_BIBL </vt:lpwstr>
  </property>
</Properties>
</file>